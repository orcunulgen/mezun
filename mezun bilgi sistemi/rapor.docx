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356E" w:rsidRDefault="00B36C5C" w:rsidP="003E43E6">
      <w:pPr>
        <w:pStyle w:val="Log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1pt;height:55.7pt">
            <v:imagedata r:id="rId8" o:title=""/>
          </v:shape>
        </w:pict>
      </w:r>
    </w:p>
    <w:p w:rsidR="0050587C" w:rsidRDefault="0050587C" w:rsidP="003E43E6"/>
    <w:p w:rsidR="0050587C" w:rsidRPr="00562AEA" w:rsidRDefault="0050587C" w:rsidP="003E43E6">
      <w:pPr>
        <w:pStyle w:val="KapakBaslik1"/>
      </w:pPr>
      <w:r w:rsidRPr="00562AEA">
        <w:t>YILDIZ TEKNİK ÜNİVERSİTESİ</w:t>
      </w:r>
    </w:p>
    <w:p w:rsidR="0050587C" w:rsidRPr="00562AEA" w:rsidRDefault="0050587C" w:rsidP="003E43E6">
      <w:pPr>
        <w:pStyle w:val="KapakBaslik1"/>
      </w:pPr>
      <w:r w:rsidRPr="00562AEA">
        <w:t>ELEKTRİK-ELEKTRONİK FAKÜLTESİ</w:t>
      </w:r>
    </w:p>
    <w:p w:rsidR="0050587C" w:rsidRDefault="0050587C" w:rsidP="003E43E6">
      <w:pPr>
        <w:pStyle w:val="KapakBaslik1"/>
      </w:pPr>
      <w:r w:rsidRPr="00562AEA">
        <w:t>BİLGİSAYAR MÜHENDİSLİĞİ BÖLÜMÜ</w:t>
      </w:r>
    </w:p>
    <w:p w:rsidR="00F449AF" w:rsidRDefault="00F449AF" w:rsidP="003E43E6"/>
    <w:p w:rsidR="00F449AF" w:rsidRDefault="00F449AF" w:rsidP="003E43E6"/>
    <w:p w:rsidR="00F449AF" w:rsidRDefault="00F449AF" w:rsidP="003E43E6"/>
    <w:p w:rsidR="006E6367" w:rsidRPr="00562AEA" w:rsidRDefault="006E6367" w:rsidP="003E43E6">
      <w:pPr>
        <w:pStyle w:val="KapakBaslk2"/>
      </w:pPr>
      <w:r w:rsidRPr="00562AEA">
        <w:t>BİLGİSAYAR</w:t>
      </w:r>
      <w:r w:rsidR="00733D84">
        <w:t xml:space="preserve"> </w:t>
      </w:r>
      <w:r w:rsidRPr="00562AEA">
        <w:t>PROJESİ</w:t>
      </w:r>
    </w:p>
    <w:p w:rsidR="00F449AF" w:rsidRDefault="00F449AF" w:rsidP="003E43E6"/>
    <w:p w:rsidR="001F53DF" w:rsidRDefault="001F53DF" w:rsidP="003E43E6"/>
    <w:p w:rsidR="001F53DF" w:rsidRDefault="001F53DF" w:rsidP="003E43E6"/>
    <w:p w:rsidR="001F53DF" w:rsidRDefault="00F21E08" w:rsidP="003E43E6">
      <w:pPr>
        <w:pStyle w:val="KapakBaslk3"/>
      </w:pPr>
      <w:r>
        <w:t>Mezun Bilgi Sitemi</w:t>
      </w:r>
    </w:p>
    <w:p w:rsidR="001F53DF" w:rsidRDefault="001F53DF" w:rsidP="003E43E6"/>
    <w:p w:rsidR="001F53DF" w:rsidRDefault="001F53DF" w:rsidP="003E43E6"/>
    <w:p w:rsidR="001F53DF" w:rsidRDefault="001F53DF" w:rsidP="003E43E6"/>
    <w:p w:rsidR="001F53DF" w:rsidRPr="00562AEA" w:rsidRDefault="001F53DF" w:rsidP="003E43E6">
      <w:pPr>
        <w:pStyle w:val="KapakBaslk4"/>
      </w:pPr>
      <w:r>
        <w:t xml:space="preserve">Proje Yöneticisi: </w:t>
      </w:r>
      <w:r w:rsidR="00F21E08">
        <w:t>Arş.Gör.Dr.M.Amaç GÜVENSAN</w:t>
      </w:r>
    </w:p>
    <w:p w:rsidR="001F53DF" w:rsidRDefault="001F53DF" w:rsidP="003E43E6"/>
    <w:p w:rsidR="001F53DF" w:rsidRDefault="001F53DF" w:rsidP="003E43E6"/>
    <w:p w:rsidR="001F53DF" w:rsidRDefault="001F53DF" w:rsidP="003E43E6"/>
    <w:p w:rsidR="00091258" w:rsidRDefault="00091258" w:rsidP="003E43E6"/>
    <w:p w:rsidR="001F53DF" w:rsidRPr="00562AEA" w:rsidRDefault="001F53DF" w:rsidP="003E43E6">
      <w:pPr>
        <w:pStyle w:val="KapakBaslk5"/>
      </w:pPr>
      <w:r w:rsidRPr="00562AEA">
        <w:t>Proje Grubu</w:t>
      </w:r>
    </w:p>
    <w:p w:rsidR="00F21E08" w:rsidRPr="00562AEA" w:rsidRDefault="00F21E08" w:rsidP="003E43E6">
      <w:pPr>
        <w:pStyle w:val="KapakBaslk5"/>
      </w:pPr>
      <w:r>
        <w:t>9011003 Orçun ÜLGEN</w:t>
      </w:r>
    </w:p>
    <w:p w:rsidR="001F53DF" w:rsidRPr="00562AEA" w:rsidRDefault="001F53DF" w:rsidP="003E43E6">
      <w:pPr>
        <w:pStyle w:val="KapakBaslk5"/>
      </w:pPr>
    </w:p>
    <w:p w:rsidR="001F53DF" w:rsidRDefault="001F53DF" w:rsidP="003E43E6"/>
    <w:p w:rsidR="001F53DF" w:rsidRDefault="001F53DF" w:rsidP="003E43E6"/>
    <w:p w:rsidR="00091258" w:rsidRDefault="00091258" w:rsidP="003E43E6"/>
    <w:p w:rsidR="001F53DF" w:rsidRDefault="001F53DF" w:rsidP="003E43E6"/>
    <w:p w:rsidR="001F53DF" w:rsidRPr="00562AEA" w:rsidRDefault="001F53DF" w:rsidP="003E43E6">
      <w:pPr>
        <w:pStyle w:val="KapakBaslk6"/>
      </w:pPr>
      <w:r w:rsidRPr="00562AEA">
        <w:t xml:space="preserve">İstanbul, </w:t>
      </w:r>
      <w:r w:rsidR="00F21E08">
        <w:t>2012</w:t>
      </w:r>
    </w:p>
    <w:p w:rsidR="004D0582" w:rsidRDefault="004D0582" w:rsidP="003E43E6">
      <w:r>
        <w:br w:type="page"/>
      </w:r>
    </w:p>
    <w:p w:rsidR="004D0582" w:rsidRDefault="004D0582" w:rsidP="003E43E6"/>
    <w:p w:rsidR="004D0582" w:rsidRDefault="004D0582" w:rsidP="003E43E6"/>
    <w:p w:rsidR="004D0582" w:rsidRDefault="004D0582" w:rsidP="003E43E6"/>
    <w:p w:rsidR="004D0582" w:rsidRDefault="004D0582" w:rsidP="003E43E6"/>
    <w:p w:rsidR="004D0582" w:rsidRDefault="004D0582" w:rsidP="003E43E6"/>
    <w:p w:rsidR="004D0582" w:rsidRDefault="004D0582" w:rsidP="003E43E6"/>
    <w:p w:rsidR="004D0582" w:rsidRDefault="004D0582" w:rsidP="003E43E6"/>
    <w:p w:rsidR="004D0582" w:rsidRDefault="004D0582" w:rsidP="003E43E6"/>
    <w:p w:rsidR="004D0582" w:rsidRDefault="004D0582" w:rsidP="003E43E6"/>
    <w:p w:rsidR="004D0582" w:rsidRDefault="004D0582" w:rsidP="003E43E6"/>
    <w:p w:rsidR="004D0582" w:rsidRDefault="004D0582" w:rsidP="003E43E6"/>
    <w:p w:rsidR="004D0582" w:rsidRDefault="004D0582" w:rsidP="003E43E6"/>
    <w:p w:rsidR="004D0582" w:rsidRDefault="004D0582" w:rsidP="003E43E6"/>
    <w:p w:rsidR="004D0582" w:rsidRDefault="004D0582" w:rsidP="003E43E6"/>
    <w:p w:rsidR="004D0582" w:rsidRDefault="004D0582" w:rsidP="003E43E6"/>
    <w:p w:rsidR="004D0582" w:rsidRDefault="004D0582" w:rsidP="003E43E6"/>
    <w:p w:rsidR="004D0582" w:rsidRDefault="004D0582" w:rsidP="003E43E6"/>
    <w:p w:rsidR="004D0582" w:rsidRDefault="004D0582" w:rsidP="003E43E6"/>
    <w:p w:rsidR="004D0582" w:rsidRDefault="004D0582" w:rsidP="003E43E6"/>
    <w:p w:rsidR="004D0582" w:rsidRDefault="004D0582" w:rsidP="003E43E6"/>
    <w:p w:rsidR="004D0582" w:rsidRDefault="004D0582" w:rsidP="003E43E6"/>
    <w:p w:rsidR="004D0582" w:rsidRDefault="004D0582" w:rsidP="003E43E6"/>
    <w:p w:rsidR="004D0582" w:rsidRDefault="004D0582" w:rsidP="003E43E6"/>
    <w:p w:rsidR="004D0582" w:rsidRDefault="004D0582" w:rsidP="003E43E6"/>
    <w:p w:rsidR="004D0582" w:rsidRDefault="004D0582" w:rsidP="003E43E6"/>
    <w:p w:rsidR="004D0582" w:rsidRDefault="004D0582" w:rsidP="003E43E6"/>
    <w:p w:rsidR="004D0582" w:rsidRDefault="004D0582" w:rsidP="003E43E6"/>
    <w:p w:rsidR="004D0582" w:rsidRDefault="004D0582" w:rsidP="003E43E6"/>
    <w:p w:rsidR="004D0582" w:rsidRDefault="004D0582" w:rsidP="003E43E6"/>
    <w:p w:rsidR="00B11F83" w:rsidRDefault="004D0582" w:rsidP="003E43E6">
      <w:pPr>
        <w:pStyle w:val="Telif"/>
      </w:pPr>
      <w:r w:rsidRPr="00562AEA">
        <w:sym w:font="Symbol" w:char="F0D3"/>
      </w:r>
      <w:r w:rsidRPr="00562AEA">
        <w:t xml:space="preserve"> Bu projenin bütün hakları Yıldız Teknik Üniversitesi Bilgisayar Mühendisliği Bölümü’ne aittir.</w:t>
      </w:r>
    </w:p>
    <w:p w:rsidR="00B11F83" w:rsidRDefault="00B11F83" w:rsidP="003E43E6">
      <w:pPr>
        <w:pStyle w:val="Telif"/>
      </w:pPr>
    </w:p>
    <w:p w:rsidR="006F23C5" w:rsidRDefault="006F23C5" w:rsidP="003E43E6">
      <w:pPr>
        <w:sectPr w:rsidR="006F23C5" w:rsidSect="00A7611A">
          <w:headerReference w:type="even" r:id="rId9"/>
          <w:pgSz w:w="11907" w:h="16840" w:code="9"/>
          <w:pgMar w:top="1701" w:right="1418" w:bottom="1701" w:left="1985" w:header="708" w:footer="708" w:gutter="0"/>
          <w:cols w:space="708"/>
          <w:titlePg/>
          <w:docGrid w:linePitch="360"/>
        </w:sectPr>
      </w:pPr>
    </w:p>
    <w:p w:rsidR="001F53DF" w:rsidRDefault="006E1670" w:rsidP="003E43E6">
      <w:pPr>
        <w:pStyle w:val="Icndekiler"/>
      </w:pPr>
      <w:r>
        <w:lastRenderedPageBreak/>
        <w:t>İçindekiler</w:t>
      </w:r>
    </w:p>
    <w:p w:rsidR="00EC2F34" w:rsidRDefault="00B36C5C" w:rsidP="003E43E6">
      <w:pPr>
        <w:pStyle w:val="T1"/>
        <w:rPr>
          <w:rFonts w:asciiTheme="minorHAnsi" w:eastAsiaTheme="minorEastAsia" w:hAnsiTheme="minorHAnsi" w:cstheme="minorBidi"/>
          <w:noProof/>
          <w:sz w:val="22"/>
          <w:szCs w:val="22"/>
          <w:lang w:eastAsia="tr-TR"/>
        </w:rPr>
      </w:pPr>
      <w:r>
        <w:fldChar w:fldCharType="begin"/>
      </w:r>
      <w:r w:rsidR="00D622BE">
        <w:instrText xml:space="preserve"> TOC \o "1-3" \h \z \t "Sembol listesi;1;Sekil listesi;1;Kisaltmalar listesi;1;Tablo listesi;1;Onsoz;1;Ozet;1;Abstract;1;Baslik1;1;Baslik2;2;Baslik3;3;Kaynaklar;1;Ekler;1;Ozgecmıs;1" </w:instrText>
      </w:r>
      <w:r>
        <w:fldChar w:fldCharType="separate"/>
      </w:r>
      <w:hyperlink w:anchor="_Toc340786204" w:history="1">
        <w:r w:rsidR="00EC2F34" w:rsidRPr="00AC2400">
          <w:rPr>
            <w:rStyle w:val="Kpr"/>
            <w:noProof/>
          </w:rPr>
          <w:t>Kısaltma Listesi</w:t>
        </w:r>
        <w:r w:rsidR="0036490C">
          <w:rPr>
            <w:rStyle w:val="Kpr"/>
            <w:noProof/>
          </w:rPr>
          <w:t>…………………………………………………………………….</w:t>
        </w:r>
        <w:r w:rsidR="00EC2F34">
          <w:rPr>
            <w:noProof/>
            <w:webHidden/>
          </w:rPr>
          <w:tab/>
        </w:r>
        <w:r>
          <w:rPr>
            <w:noProof/>
            <w:webHidden/>
          </w:rPr>
          <w:fldChar w:fldCharType="begin"/>
        </w:r>
        <w:r w:rsidR="00EC2F34">
          <w:rPr>
            <w:noProof/>
            <w:webHidden/>
          </w:rPr>
          <w:instrText xml:space="preserve"> PAGEREF _Toc340786204 \h </w:instrText>
        </w:r>
        <w:r>
          <w:rPr>
            <w:noProof/>
            <w:webHidden/>
          </w:rPr>
        </w:r>
        <w:r>
          <w:rPr>
            <w:noProof/>
            <w:webHidden/>
          </w:rPr>
          <w:fldChar w:fldCharType="separate"/>
        </w:r>
        <w:r w:rsidR="00770260">
          <w:rPr>
            <w:noProof/>
            <w:webHidden/>
          </w:rPr>
          <w:t>iv</w:t>
        </w:r>
        <w:r>
          <w:rPr>
            <w:noProof/>
            <w:webHidden/>
          </w:rPr>
          <w:fldChar w:fldCharType="end"/>
        </w:r>
      </w:hyperlink>
    </w:p>
    <w:p w:rsidR="00EC2F34" w:rsidRDefault="00B36C5C" w:rsidP="003E43E6">
      <w:pPr>
        <w:pStyle w:val="T1"/>
        <w:rPr>
          <w:rFonts w:asciiTheme="minorHAnsi" w:eastAsiaTheme="minorEastAsia" w:hAnsiTheme="minorHAnsi" w:cstheme="minorBidi"/>
          <w:noProof/>
          <w:sz w:val="22"/>
          <w:szCs w:val="22"/>
          <w:lang w:eastAsia="tr-TR"/>
        </w:rPr>
      </w:pPr>
      <w:hyperlink w:anchor="_Toc340786205" w:history="1">
        <w:r w:rsidR="00EC2F34" w:rsidRPr="00AC2400">
          <w:rPr>
            <w:rStyle w:val="Kpr"/>
            <w:noProof/>
          </w:rPr>
          <w:t>Şekil Listesi</w:t>
        </w:r>
        <w:r w:rsidR="0036490C">
          <w:rPr>
            <w:rStyle w:val="Kpr"/>
            <w:noProof/>
          </w:rPr>
          <w:t>…………………………………………………………………………</w:t>
        </w:r>
        <w:r w:rsidR="00EC2F34">
          <w:rPr>
            <w:noProof/>
            <w:webHidden/>
          </w:rPr>
          <w:tab/>
        </w:r>
        <w:r>
          <w:rPr>
            <w:noProof/>
            <w:webHidden/>
          </w:rPr>
          <w:fldChar w:fldCharType="begin"/>
        </w:r>
        <w:r w:rsidR="00EC2F34">
          <w:rPr>
            <w:noProof/>
            <w:webHidden/>
          </w:rPr>
          <w:instrText xml:space="preserve"> PAGEREF _Toc340786205 \h </w:instrText>
        </w:r>
        <w:r>
          <w:rPr>
            <w:noProof/>
            <w:webHidden/>
          </w:rPr>
        </w:r>
        <w:r>
          <w:rPr>
            <w:noProof/>
            <w:webHidden/>
          </w:rPr>
          <w:fldChar w:fldCharType="separate"/>
        </w:r>
        <w:r w:rsidR="00770260">
          <w:rPr>
            <w:noProof/>
            <w:webHidden/>
          </w:rPr>
          <w:t>v</w:t>
        </w:r>
        <w:r>
          <w:rPr>
            <w:noProof/>
            <w:webHidden/>
          </w:rPr>
          <w:fldChar w:fldCharType="end"/>
        </w:r>
      </w:hyperlink>
    </w:p>
    <w:p w:rsidR="00EC2F34" w:rsidRDefault="00B36C5C" w:rsidP="003E43E6">
      <w:pPr>
        <w:pStyle w:val="T1"/>
        <w:rPr>
          <w:rFonts w:asciiTheme="minorHAnsi" w:eastAsiaTheme="minorEastAsia" w:hAnsiTheme="minorHAnsi" w:cstheme="minorBidi"/>
          <w:noProof/>
          <w:sz w:val="22"/>
          <w:szCs w:val="22"/>
          <w:lang w:eastAsia="tr-TR"/>
        </w:rPr>
      </w:pPr>
      <w:hyperlink w:anchor="_Toc340786206" w:history="1">
        <w:r w:rsidR="00EC2F34" w:rsidRPr="00AC2400">
          <w:rPr>
            <w:rStyle w:val="Kpr"/>
            <w:noProof/>
          </w:rPr>
          <w:t>Tablo Listesi</w:t>
        </w:r>
        <w:r w:rsidR="0036490C">
          <w:rPr>
            <w:rStyle w:val="Kpr"/>
            <w:noProof/>
          </w:rPr>
          <w:t>………………………………………………………………………...</w:t>
        </w:r>
        <w:r w:rsidR="00EC2F34">
          <w:rPr>
            <w:noProof/>
            <w:webHidden/>
          </w:rPr>
          <w:tab/>
        </w:r>
        <w:r>
          <w:rPr>
            <w:noProof/>
            <w:webHidden/>
          </w:rPr>
          <w:fldChar w:fldCharType="begin"/>
        </w:r>
        <w:r w:rsidR="00EC2F34">
          <w:rPr>
            <w:noProof/>
            <w:webHidden/>
          </w:rPr>
          <w:instrText xml:space="preserve"> PAGEREF _Toc340786206 \h </w:instrText>
        </w:r>
        <w:r>
          <w:rPr>
            <w:noProof/>
            <w:webHidden/>
          </w:rPr>
        </w:r>
        <w:r>
          <w:rPr>
            <w:noProof/>
            <w:webHidden/>
          </w:rPr>
          <w:fldChar w:fldCharType="separate"/>
        </w:r>
        <w:r w:rsidR="00770260">
          <w:rPr>
            <w:noProof/>
            <w:webHidden/>
          </w:rPr>
          <w:t>vi</w:t>
        </w:r>
        <w:r>
          <w:rPr>
            <w:noProof/>
            <w:webHidden/>
          </w:rPr>
          <w:fldChar w:fldCharType="end"/>
        </w:r>
      </w:hyperlink>
    </w:p>
    <w:p w:rsidR="00EC2F34" w:rsidRDefault="00B36C5C" w:rsidP="003E43E6">
      <w:pPr>
        <w:pStyle w:val="T1"/>
        <w:rPr>
          <w:rFonts w:asciiTheme="minorHAnsi" w:eastAsiaTheme="minorEastAsia" w:hAnsiTheme="minorHAnsi" w:cstheme="minorBidi"/>
          <w:noProof/>
          <w:sz w:val="22"/>
          <w:szCs w:val="22"/>
          <w:lang w:eastAsia="tr-TR"/>
        </w:rPr>
      </w:pPr>
      <w:hyperlink w:anchor="_Toc340786207" w:history="1">
        <w:r w:rsidR="00EC2F34" w:rsidRPr="00AC2400">
          <w:rPr>
            <w:rStyle w:val="Kpr"/>
            <w:noProof/>
          </w:rPr>
          <w:t>Önsöz</w:t>
        </w:r>
        <w:r w:rsidR="0036490C">
          <w:rPr>
            <w:rStyle w:val="Kpr"/>
            <w:noProof/>
          </w:rPr>
          <w:t>……………………………………………………………………………….</w:t>
        </w:r>
        <w:r w:rsidR="00EC2F34">
          <w:rPr>
            <w:noProof/>
            <w:webHidden/>
          </w:rPr>
          <w:tab/>
        </w:r>
        <w:r>
          <w:rPr>
            <w:noProof/>
            <w:webHidden/>
          </w:rPr>
          <w:fldChar w:fldCharType="begin"/>
        </w:r>
        <w:r w:rsidR="00EC2F34">
          <w:rPr>
            <w:noProof/>
            <w:webHidden/>
          </w:rPr>
          <w:instrText xml:space="preserve"> PAGEREF _Toc340786207 \h </w:instrText>
        </w:r>
        <w:r>
          <w:rPr>
            <w:noProof/>
            <w:webHidden/>
          </w:rPr>
        </w:r>
        <w:r>
          <w:rPr>
            <w:noProof/>
            <w:webHidden/>
          </w:rPr>
          <w:fldChar w:fldCharType="separate"/>
        </w:r>
        <w:r w:rsidR="00770260">
          <w:rPr>
            <w:noProof/>
            <w:webHidden/>
          </w:rPr>
          <w:t>vii</w:t>
        </w:r>
        <w:r>
          <w:rPr>
            <w:noProof/>
            <w:webHidden/>
          </w:rPr>
          <w:fldChar w:fldCharType="end"/>
        </w:r>
      </w:hyperlink>
    </w:p>
    <w:p w:rsidR="00EC2F34" w:rsidRDefault="00B36C5C" w:rsidP="003E43E6">
      <w:pPr>
        <w:pStyle w:val="T1"/>
        <w:rPr>
          <w:rFonts w:asciiTheme="minorHAnsi" w:eastAsiaTheme="minorEastAsia" w:hAnsiTheme="minorHAnsi" w:cstheme="minorBidi"/>
          <w:noProof/>
          <w:sz w:val="22"/>
          <w:szCs w:val="22"/>
          <w:lang w:eastAsia="tr-TR"/>
        </w:rPr>
      </w:pPr>
      <w:hyperlink w:anchor="_Toc340786208" w:history="1">
        <w:r w:rsidR="00EC2F34" w:rsidRPr="00AC2400">
          <w:rPr>
            <w:rStyle w:val="Kpr"/>
            <w:noProof/>
          </w:rPr>
          <w:t>Özet</w:t>
        </w:r>
        <w:r w:rsidR="0036490C">
          <w:rPr>
            <w:rStyle w:val="Kpr"/>
            <w:noProof/>
          </w:rPr>
          <w:t>…………………………………………………………………………………</w:t>
        </w:r>
        <w:r w:rsidR="00EC2F34">
          <w:rPr>
            <w:noProof/>
            <w:webHidden/>
          </w:rPr>
          <w:tab/>
        </w:r>
        <w:r>
          <w:rPr>
            <w:noProof/>
            <w:webHidden/>
          </w:rPr>
          <w:fldChar w:fldCharType="begin"/>
        </w:r>
        <w:r w:rsidR="00EC2F34">
          <w:rPr>
            <w:noProof/>
            <w:webHidden/>
          </w:rPr>
          <w:instrText xml:space="preserve"> PAGEREF _Toc340786208 \h </w:instrText>
        </w:r>
        <w:r>
          <w:rPr>
            <w:noProof/>
            <w:webHidden/>
          </w:rPr>
        </w:r>
        <w:r>
          <w:rPr>
            <w:noProof/>
            <w:webHidden/>
          </w:rPr>
          <w:fldChar w:fldCharType="separate"/>
        </w:r>
        <w:r w:rsidR="00770260">
          <w:rPr>
            <w:noProof/>
            <w:webHidden/>
          </w:rPr>
          <w:t>viii</w:t>
        </w:r>
        <w:r>
          <w:rPr>
            <w:noProof/>
            <w:webHidden/>
          </w:rPr>
          <w:fldChar w:fldCharType="end"/>
        </w:r>
      </w:hyperlink>
    </w:p>
    <w:p w:rsidR="00EC2F34" w:rsidRDefault="00B36C5C" w:rsidP="003E43E6">
      <w:pPr>
        <w:pStyle w:val="T1"/>
        <w:rPr>
          <w:rFonts w:asciiTheme="minorHAnsi" w:eastAsiaTheme="minorEastAsia" w:hAnsiTheme="minorHAnsi" w:cstheme="minorBidi"/>
          <w:noProof/>
          <w:sz w:val="22"/>
          <w:szCs w:val="22"/>
          <w:lang w:eastAsia="tr-TR"/>
        </w:rPr>
      </w:pPr>
      <w:hyperlink w:anchor="_Toc340786209" w:history="1">
        <w:r w:rsidR="00EC2F34" w:rsidRPr="00AC2400">
          <w:rPr>
            <w:rStyle w:val="Kpr"/>
            <w:noProof/>
          </w:rPr>
          <w:t>Abstract</w:t>
        </w:r>
        <w:r w:rsidR="0036490C">
          <w:rPr>
            <w:rStyle w:val="Kpr"/>
            <w:noProof/>
          </w:rPr>
          <w:t>……………………………………………………………………………..</w:t>
        </w:r>
        <w:r w:rsidR="00EC2F34">
          <w:rPr>
            <w:noProof/>
            <w:webHidden/>
          </w:rPr>
          <w:tab/>
        </w:r>
        <w:r>
          <w:rPr>
            <w:noProof/>
            <w:webHidden/>
          </w:rPr>
          <w:fldChar w:fldCharType="begin"/>
        </w:r>
        <w:r w:rsidR="00EC2F34">
          <w:rPr>
            <w:noProof/>
            <w:webHidden/>
          </w:rPr>
          <w:instrText xml:space="preserve"> PAGEREF _Toc340786209 \h </w:instrText>
        </w:r>
        <w:r>
          <w:rPr>
            <w:noProof/>
            <w:webHidden/>
          </w:rPr>
        </w:r>
        <w:r>
          <w:rPr>
            <w:noProof/>
            <w:webHidden/>
          </w:rPr>
          <w:fldChar w:fldCharType="separate"/>
        </w:r>
        <w:r w:rsidR="00770260">
          <w:rPr>
            <w:noProof/>
            <w:webHidden/>
          </w:rPr>
          <w:t>ix</w:t>
        </w:r>
        <w:r>
          <w:rPr>
            <w:noProof/>
            <w:webHidden/>
          </w:rPr>
          <w:fldChar w:fldCharType="end"/>
        </w:r>
      </w:hyperlink>
    </w:p>
    <w:p w:rsidR="00EC2F34" w:rsidRDefault="00B36C5C" w:rsidP="003E43E6">
      <w:pPr>
        <w:pStyle w:val="T1"/>
        <w:rPr>
          <w:rFonts w:asciiTheme="minorHAnsi" w:eastAsiaTheme="minorEastAsia" w:hAnsiTheme="minorHAnsi" w:cstheme="minorBidi"/>
          <w:noProof/>
          <w:sz w:val="22"/>
          <w:szCs w:val="22"/>
          <w:lang w:eastAsia="tr-TR"/>
        </w:rPr>
      </w:pPr>
      <w:hyperlink w:anchor="_Toc340786210" w:history="1">
        <w:r w:rsidR="00EC2F34" w:rsidRPr="00AC2400">
          <w:rPr>
            <w:rStyle w:val="Kpr"/>
            <w:noProof/>
          </w:rPr>
          <w:t xml:space="preserve">1. </w:t>
        </w:r>
        <w:r w:rsidR="00A5554F">
          <w:rPr>
            <w:rStyle w:val="Kpr"/>
            <w:noProof/>
          </w:rPr>
          <w:t xml:space="preserve"> </w:t>
        </w:r>
        <w:r w:rsidR="00EC2F34" w:rsidRPr="00AC2400">
          <w:rPr>
            <w:rStyle w:val="Kpr"/>
            <w:noProof/>
          </w:rPr>
          <w:t>Giriş</w:t>
        </w:r>
        <w:r w:rsidR="00A5554F">
          <w:rPr>
            <w:rStyle w:val="Kpr"/>
            <w:noProof/>
          </w:rPr>
          <w:t>………………</w:t>
        </w:r>
        <w:r w:rsidR="0036490C">
          <w:rPr>
            <w:rStyle w:val="Kpr"/>
            <w:noProof/>
          </w:rPr>
          <w:t>…………………………………………………………...</w:t>
        </w:r>
        <w:r w:rsidR="00EC2F34">
          <w:rPr>
            <w:noProof/>
            <w:webHidden/>
          </w:rPr>
          <w:tab/>
        </w:r>
        <w:r>
          <w:rPr>
            <w:noProof/>
            <w:webHidden/>
          </w:rPr>
          <w:fldChar w:fldCharType="begin"/>
        </w:r>
        <w:r w:rsidR="00EC2F34">
          <w:rPr>
            <w:noProof/>
            <w:webHidden/>
          </w:rPr>
          <w:instrText xml:space="preserve"> PAGEREF _Toc340786210 \h </w:instrText>
        </w:r>
        <w:r>
          <w:rPr>
            <w:noProof/>
            <w:webHidden/>
          </w:rPr>
        </w:r>
        <w:r>
          <w:rPr>
            <w:noProof/>
            <w:webHidden/>
          </w:rPr>
          <w:fldChar w:fldCharType="separate"/>
        </w:r>
        <w:r w:rsidR="00770260">
          <w:rPr>
            <w:noProof/>
            <w:webHidden/>
          </w:rPr>
          <w:t>1</w:t>
        </w:r>
        <w:r>
          <w:rPr>
            <w:noProof/>
            <w:webHidden/>
          </w:rPr>
          <w:fldChar w:fldCharType="end"/>
        </w:r>
      </w:hyperlink>
    </w:p>
    <w:p w:rsidR="00EC2F34" w:rsidRDefault="00B36C5C" w:rsidP="003E43E6">
      <w:pPr>
        <w:pStyle w:val="T1"/>
        <w:rPr>
          <w:rFonts w:asciiTheme="minorHAnsi" w:eastAsiaTheme="minorEastAsia" w:hAnsiTheme="minorHAnsi" w:cstheme="minorBidi"/>
          <w:noProof/>
          <w:sz w:val="22"/>
          <w:szCs w:val="22"/>
          <w:lang w:eastAsia="tr-TR"/>
        </w:rPr>
      </w:pPr>
      <w:hyperlink w:anchor="_Toc340786213" w:history="1">
        <w:r w:rsidR="00EC2F34" w:rsidRPr="00AC2400">
          <w:rPr>
            <w:rStyle w:val="Kpr"/>
            <w:noProof/>
          </w:rPr>
          <w:t xml:space="preserve">2. </w:t>
        </w:r>
        <w:r w:rsidR="00A5554F">
          <w:rPr>
            <w:rStyle w:val="Kpr"/>
            <w:noProof/>
          </w:rPr>
          <w:t xml:space="preserve"> </w:t>
        </w:r>
        <w:r w:rsidR="00F21E08">
          <w:rPr>
            <w:rStyle w:val="Kpr"/>
            <w:noProof/>
          </w:rPr>
          <w:t>Sistem Analizi</w:t>
        </w:r>
        <w:r w:rsidR="00A5554F">
          <w:rPr>
            <w:rStyle w:val="Kpr"/>
            <w:noProof/>
          </w:rPr>
          <w:t>……</w:t>
        </w:r>
        <w:r w:rsidR="0036490C">
          <w:rPr>
            <w:rStyle w:val="Kpr"/>
            <w:noProof/>
          </w:rPr>
          <w:t>……………………………………………………………</w:t>
        </w:r>
        <w:r w:rsidR="00366629">
          <w:rPr>
            <w:rStyle w:val="Kpr"/>
            <w:noProof/>
          </w:rPr>
          <w:t>.2</w:t>
        </w:r>
        <w:r w:rsidR="00EC2F34">
          <w:rPr>
            <w:noProof/>
            <w:webHidden/>
          </w:rPr>
          <w:tab/>
        </w:r>
      </w:hyperlink>
    </w:p>
    <w:p w:rsidR="00EC2F34" w:rsidRDefault="00B36C5C" w:rsidP="003E43E6">
      <w:pPr>
        <w:pStyle w:val="T2"/>
        <w:rPr>
          <w:rStyle w:val="Kpr"/>
          <w:noProof/>
        </w:rPr>
      </w:pPr>
      <w:hyperlink w:anchor="_Toc340786214" w:history="1">
        <w:r w:rsidR="00EC2F34" w:rsidRPr="00AC2400">
          <w:rPr>
            <w:rStyle w:val="Kpr"/>
            <w:noProof/>
          </w:rPr>
          <w:t>2.1.</w:t>
        </w:r>
        <w:r w:rsidR="00A5554F">
          <w:rPr>
            <w:rStyle w:val="Kpr"/>
            <w:noProof/>
          </w:rPr>
          <w:t xml:space="preserve"> </w:t>
        </w:r>
        <w:r w:rsidR="00EC2F34" w:rsidRPr="00AC2400">
          <w:rPr>
            <w:rStyle w:val="Kpr"/>
            <w:noProof/>
          </w:rPr>
          <w:t xml:space="preserve"> </w:t>
        </w:r>
        <w:r w:rsidR="00F21E08">
          <w:rPr>
            <w:rStyle w:val="Kpr"/>
            <w:noProof/>
          </w:rPr>
          <w:t>Mevcut</w:t>
        </w:r>
        <w:r w:rsidR="00EC2F34" w:rsidRPr="00AC2400">
          <w:rPr>
            <w:rStyle w:val="Kpr"/>
            <w:noProof/>
          </w:rPr>
          <w:t xml:space="preserve"> Sistemin Yapısı</w:t>
        </w:r>
        <w:r w:rsidR="00A5554F">
          <w:rPr>
            <w:rStyle w:val="Kpr"/>
            <w:noProof/>
          </w:rPr>
          <w:t>………</w:t>
        </w:r>
        <w:r w:rsidR="0036490C">
          <w:rPr>
            <w:rStyle w:val="Kpr"/>
            <w:noProof/>
          </w:rPr>
          <w:t>…………………………………………..</w:t>
        </w:r>
      </w:hyperlink>
      <w:r w:rsidR="00366629">
        <w:t>..2</w:t>
      </w:r>
    </w:p>
    <w:p w:rsidR="00F21E08" w:rsidRPr="00F21E08" w:rsidRDefault="00B36C5C" w:rsidP="003E43E6">
      <w:pPr>
        <w:pStyle w:val="T2"/>
        <w:rPr>
          <w:rFonts w:asciiTheme="minorHAnsi" w:eastAsiaTheme="minorEastAsia" w:hAnsiTheme="minorHAnsi" w:cstheme="minorBidi"/>
          <w:noProof/>
          <w:sz w:val="22"/>
          <w:szCs w:val="22"/>
          <w:lang w:eastAsia="tr-TR"/>
        </w:rPr>
      </w:pPr>
      <w:hyperlink w:anchor="_Toc340786214" w:history="1">
        <w:r w:rsidR="00F21E08" w:rsidRPr="00AC2400">
          <w:rPr>
            <w:rStyle w:val="Kpr"/>
            <w:noProof/>
          </w:rPr>
          <w:t>2.</w:t>
        </w:r>
        <w:r w:rsidR="00F21E08">
          <w:rPr>
            <w:rStyle w:val="Kpr"/>
            <w:noProof/>
          </w:rPr>
          <w:t>2</w:t>
        </w:r>
        <w:r w:rsidR="00F21E08" w:rsidRPr="00AC2400">
          <w:rPr>
            <w:rStyle w:val="Kpr"/>
            <w:noProof/>
          </w:rPr>
          <w:t xml:space="preserve">. </w:t>
        </w:r>
        <w:r w:rsidR="00A5554F">
          <w:rPr>
            <w:rStyle w:val="Kpr"/>
            <w:noProof/>
          </w:rPr>
          <w:t xml:space="preserve"> </w:t>
        </w:r>
        <w:r w:rsidR="00F21E08">
          <w:rPr>
            <w:rStyle w:val="Kpr"/>
            <w:noProof/>
          </w:rPr>
          <w:t>Önerilen</w:t>
        </w:r>
        <w:r w:rsidR="00F21E08" w:rsidRPr="00AC2400">
          <w:rPr>
            <w:rStyle w:val="Kpr"/>
            <w:noProof/>
          </w:rPr>
          <w:t xml:space="preserve"> Sistemin Yapısı</w:t>
        </w:r>
        <w:r w:rsidR="00A5554F">
          <w:rPr>
            <w:rStyle w:val="Kpr"/>
            <w:noProof/>
          </w:rPr>
          <w:t>………</w:t>
        </w:r>
        <w:r w:rsidR="0036490C">
          <w:rPr>
            <w:rStyle w:val="Kpr"/>
            <w:noProof/>
          </w:rPr>
          <w:t>…………………………………………</w:t>
        </w:r>
        <w:r w:rsidR="00F21E08">
          <w:rPr>
            <w:noProof/>
            <w:webHidden/>
          </w:rPr>
          <w:tab/>
        </w:r>
        <w:r w:rsidR="00FD37C8">
          <w:rPr>
            <w:noProof/>
            <w:webHidden/>
          </w:rPr>
          <w:t>2</w:t>
        </w:r>
      </w:hyperlink>
    </w:p>
    <w:p w:rsidR="00EC2F34" w:rsidRDefault="00B36C5C" w:rsidP="003E43E6">
      <w:pPr>
        <w:pStyle w:val="T1"/>
        <w:rPr>
          <w:rStyle w:val="Kpr"/>
          <w:noProof/>
        </w:rPr>
      </w:pPr>
      <w:hyperlink w:anchor="_Toc340786215" w:history="1">
        <w:r w:rsidR="00EC2F34" w:rsidRPr="00AC2400">
          <w:rPr>
            <w:rStyle w:val="Kpr"/>
            <w:noProof/>
          </w:rPr>
          <w:t xml:space="preserve">3. </w:t>
        </w:r>
        <w:r w:rsidR="00A5554F">
          <w:rPr>
            <w:rStyle w:val="Kpr"/>
            <w:noProof/>
          </w:rPr>
          <w:t xml:space="preserve"> </w:t>
        </w:r>
        <w:r w:rsidR="00F21E08">
          <w:rPr>
            <w:rStyle w:val="Kpr"/>
            <w:noProof/>
          </w:rPr>
          <w:t>Fizibilite Çalışmaları</w:t>
        </w:r>
        <w:r w:rsidR="00A5554F">
          <w:rPr>
            <w:rStyle w:val="Kpr"/>
            <w:noProof/>
          </w:rPr>
          <w:t>……</w:t>
        </w:r>
        <w:r w:rsidR="0036490C">
          <w:rPr>
            <w:rStyle w:val="Kpr"/>
            <w:noProof/>
          </w:rPr>
          <w:t>……………………………………………………..</w:t>
        </w:r>
        <w:r w:rsidR="00EC2F34">
          <w:rPr>
            <w:noProof/>
            <w:webHidden/>
          </w:rPr>
          <w:tab/>
        </w:r>
        <w:r w:rsidR="00FD37C8">
          <w:rPr>
            <w:noProof/>
            <w:webHidden/>
          </w:rPr>
          <w:t>3</w:t>
        </w:r>
      </w:hyperlink>
    </w:p>
    <w:p w:rsidR="0031120B" w:rsidRDefault="00B36C5C" w:rsidP="003E43E6">
      <w:pPr>
        <w:pStyle w:val="T2"/>
        <w:rPr>
          <w:rStyle w:val="Kpr"/>
          <w:noProof/>
        </w:rPr>
      </w:pPr>
      <w:hyperlink w:anchor="_Toc340786214" w:history="1">
        <w:r w:rsidR="0031120B">
          <w:rPr>
            <w:rStyle w:val="Kpr"/>
            <w:noProof/>
          </w:rPr>
          <w:t>3</w:t>
        </w:r>
        <w:r w:rsidR="00F21E08" w:rsidRPr="00AC2400">
          <w:rPr>
            <w:rStyle w:val="Kpr"/>
            <w:noProof/>
          </w:rPr>
          <w:t>.1.</w:t>
        </w:r>
        <w:r w:rsidR="0031120B">
          <w:rPr>
            <w:rStyle w:val="Kpr"/>
            <w:noProof/>
          </w:rPr>
          <w:t xml:space="preserve"> </w:t>
        </w:r>
        <w:r w:rsidR="00A5554F">
          <w:rPr>
            <w:rStyle w:val="Kpr"/>
            <w:noProof/>
          </w:rPr>
          <w:t xml:space="preserve"> </w:t>
        </w:r>
        <w:r w:rsidR="0031120B">
          <w:rPr>
            <w:rStyle w:val="Kpr"/>
            <w:noProof/>
          </w:rPr>
          <w:t>Teknik Fizibilite</w:t>
        </w:r>
        <w:r w:rsidR="00A5554F">
          <w:rPr>
            <w:rStyle w:val="Kpr"/>
            <w:noProof/>
          </w:rPr>
          <w:t>………</w:t>
        </w:r>
        <w:r w:rsidR="0036490C">
          <w:rPr>
            <w:rStyle w:val="Kpr"/>
            <w:noProof/>
          </w:rPr>
          <w:t>…………………………………………………..</w:t>
        </w:r>
        <w:r w:rsidR="00F21E08">
          <w:rPr>
            <w:noProof/>
            <w:webHidden/>
          </w:rPr>
          <w:tab/>
        </w:r>
        <w:r w:rsidR="00FD37C8">
          <w:rPr>
            <w:noProof/>
            <w:webHidden/>
          </w:rPr>
          <w:t>3</w:t>
        </w:r>
      </w:hyperlink>
    </w:p>
    <w:p w:rsidR="0031120B" w:rsidRDefault="001B47ED" w:rsidP="003E43E6">
      <w:pPr>
        <w:pStyle w:val="T2"/>
        <w:rPr>
          <w:rStyle w:val="Kpr"/>
          <w:noProof/>
        </w:rPr>
      </w:pPr>
      <w:r>
        <w:t xml:space="preserve">        </w:t>
      </w:r>
      <w:hyperlink w:anchor="_Toc340786214" w:history="1">
        <w:r w:rsidR="0031120B">
          <w:rPr>
            <w:rStyle w:val="Kpr"/>
            <w:noProof/>
          </w:rPr>
          <w:t>3</w:t>
        </w:r>
        <w:r w:rsidR="0031120B" w:rsidRPr="00AC2400">
          <w:rPr>
            <w:rStyle w:val="Kpr"/>
            <w:noProof/>
          </w:rPr>
          <w:t>.1.</w:t>
        </w:r>
        <w:r w:rsidR="0031120B">
          <w:rPr>
            <w:rStyle w:val="Kpr"/>
            <w:noProof/>
          </w:rPr>
          <w:t>1.</w:t>
        </w:r>
        <w:r w:rsidR="00A5554F">
          <w:rPr>
            <w:rStyle w:val="Kpr"/>
            <w:noProof/>
          </w:rPr>
          <w:t xml:space="preserve">  </w:t>
        </w:r>
        <w:r w:rsidR="0031120B">
          <w:rPr>
            <w:rStyle w:val="Kpr"/>
            <w:noProof/>
          </w:rPr>
          <w:t>Yazılım Fizibilitesi</w:t>
        </w:r>
        <w:r w:rsidR="00A5554F">
          <w:rPr>
            <w:rStyle w:val="Kpr"/>
            <w:noProof/>
          </w:rPr>
          <w:t>…</w:t>
        </w:r>
        <w:r w:rsidR="0036490C">
          <w:rPr>
            <w:rStyle w:val="Kpr"/>
            <w:noProof/>
          </w:rPr>
          <w:t>………………………………………………</w:t>
        </w:r>
        <w:r w:rsidR="0031120B">
          <w:rPr>
            <w:noProof/>
            <w:webHidden/>
          </w:rPr>
          <w:tab/>
        </w:r>
        <w:r w:rsidR="00FD37C8">
          <w:rPr>
            <w:noProof/>
            <w:webHidden/>
          </w:rPr>
          <w:t>3</w:t>
        </w:r>
      </w:hyperlink>
    </w:p>
    <w:p w:rsidR="00C70F66" w:rsidRDefault="0036490C" w:rsidP="003E43E6">
      <w:pPr>
        <w:pStyle w:val="T2"/>
        <w:rPr>
          <w:rStyle w:val="Kpr"/>
          <w:noProof/>
        </w:rPr>
      </w:pPr>
      <w:r>
        <w:t xml:space="preserve">        </w:t>
      </w:r>
      <w:r w:rsidR="001B47ED">
        <w:t xml:space="preserve">        </w:t>
      </w:r>
      <w:hyperlink w:anchor="_Toc340786214" w:history="1">
        <w:r w:rsidR="00C70F66">
          <w:rPr>
            <w:rStyle w:val="Kpr"/>
            <w:noProof/>
          </w:rPr>
          <w:t>3</w:t>
        </w:r>
        <w:r w:rsidR="00C70F66" w:rsidRPr="00AC2400">
          <w:rPr>
            <w:rStyle w:val="Kpr"/>
            <w:noProof/>
          </w:rPr>
          <w:t>.1.</w:t>
        </w:r>
        <w:r w:rsidR="00C70F66">
          <w:rPr>
            <w:rStyle w:val="Kpr"/>
            <w:noProof/>
          </w:rPr>
          <w:t xml:space="preserve">1.1. </w:t>
        </w:r>
        <w:r w:rsidR="00A5554F">
          <w:rPr>
            <w:rStyle w:val="Kpr"/>
            <w:noProof/>
          </w:rPr>
          <w:t xml:space="preserve"> </w:t>
        </w:r>
        <w:r w:rsidR="00C70F66">
          <w:rPr>
            <w:rStyle w:val="Kpr"/>
            <w:noProof/>
          </w:rPr>
          <w:t>Programlama Dilinin Belirlenmesi</w:t>
        </w:r>
        <w:r w:rsidR="00A5554F">
          <w:rPr>
            <w:rStyle w:val="Kpr"/>
            <w:noProof/>
          </w:rPr>
          <w:t>……</w:t>
        </w:r>
        <w:r>
          <w:rPr>
            <w:rStyle w:val="Kpr"/>
            <w:noProof/>
          </w:rPr>
          <w:t>…………………...</w:t>
        </w:r>
        <w:r w:rsidR="00C70F66">
          <w:rPr>
            <w:noProof/>
            <w:webHidden/>
          </w:rPr>
          <w:tab/>
        </w:r>
        <w:r w:rsidR="00FD37C8">
          <w:rPr>
            <w:noProof/>
            <w:webHidden/>
          </w:rPr>
          <w:t>3</w:t>
        </w:r>
      </w:hyperlink>
    </w:p>
    <w:p w:rsidR="00C70F66" w:rsidRDefault="0036490C" w:rsidP="003E43E6">
      <w:pPr>
        <w:pStyle w:val="T2"/>
        <w:rPr>
          <w:rStyle w:val="Kpr"/>
          <w:noProof/>
        </w:rPr>
      </w:pPr>
      <w:r>
        <w:t xml:space="preserve">        </w:t>
      </w:r>
      <w:r w:rsidR="001B47ED">
        <w:t xml:space="preserve">        </w:t>
      </w:r>
      <w:hyperlink w:anchor="_Toc340786214" w:history="1">
        <w:r w:rsidR="00C70F66">
          <w:rPr>
            <w:rStyle w:val="Kpr"/>
            <w:noProof/>
          </w:rPr>
          <w:t>3</w:t>
        </w:r>
        <w:r w:rsidR="00C70F66" w:rsidRPr="00AC2400">
          <w:rPr>
            <w:rStyle w:val="Kpr"/>
            <w:noProof/>
          </w:rPr>
          <w:t>.1.</w:t>
        </w:r>
        <w:r w:rsidR="00C70F66">
          <w:rPr>
            <w:rStyle w:val="Kpr"/>
            <w:noProof/>
          </w:rPr>
          <w:t xml:space="preserve">1.2. </w:t>
        </w:r>
        <w:r w:rsidR="00A5554F">
          <w:rPr>
            <w:rStyle w:val="Kpr"/>
            <w:noProof/>
          </w:rPr>
          <w:t xml:space="preserve"> </w:t>
        </w:r>
        <w:r w:rsidR="00C70F66">
          <w:rPr>
            <w:rStyle w:val="Kpr"/>
            <w:noProof/>
          </w:rPr>
          <w:t>Uygulama Çatılarının Belirlenmesi</w:t>
        </w:r>
        <w:r>
          <w:rPr>
            <w:rStyle w:val="Kpr"/>
            <w:noProof/>
          </w:rPr>
          <w:t>………………………….</w:t>
        </w:r>
        <w:r w:rsidR="00C70F66">
          <w:rPr>
            <w:noProof/>
            <w:webHidden/>
          </w:rPr>
          <w:tab/>
        </w:r>
        <w:r w:rsidR="00FD37C8">
          <w:rPr>
            <w:noProof/>
            <w:webHidden/>
          </w:rPr>
          <w:t>3</w:t>
        </w:r>
      </w:hyperlink>
    </w:p>
    <w:p w:rsidR="00C70F66" w:rsidRDefault="001B47ED" w:rsidP="0036490C">
      <w:pPr>
        <w:pStyle w:val="T2"/>
        <w:ind w:firstLine="480"/>
        <w:rPr>
          <w:rStyle w:val="Kpr"/>
          <w:noProof/>
        </w:rPr>
      </w:pPr>
      <w:r>
        <w:t xml:space="preserve">        </w:t>
      </w:r>
      <w:hyperlink w:anchor="_Toc340786214" w:history="1">
        <w:r w:rsidR="00C70F66">
          <w:rPr>
            <w:rStyle w:val="Kpr"/>
            <w:noProof/>
          </w:rPr>
          <w:t>3</w:t>
        </w:r>
        <w:r w:rsidR="00C70F66" w:rsidRPr="00AC2400">
          <w:rPr>
            <w:rStyle w:val="Kpr"/>
            <w:noProof/>
          </w:rPr>
          <w:t>.1.</w:t>
        </w:r>
        <w:r w:rsidR="00C70F66">
          <w:rPr>
            <w:rStyle w:val="Kpr"/>
            <w:noProof/>
          </w:rPr>
          <w:t xml:space="preserve">1.3. </w:t>
        </w:r>
        <w:r w:rsidR="00A5554F">
          <w:rPr>
            <w:rStyle w:val="Kpr"/>
            <w:noProof/>
          </w:rPr>
          <w:t xml:space="preserve"> </w:t>
        </w:r>
        <w:r w:rsidR="00C70F66">
          <w:rPr>
            <w:rStyle w:val="Kpr"/>
            <w:noProof/>
          </w:rPr>
          <w:t>Uygulama Sunucusunun Belirlenmesi</w:t>
        </w:r>
        <w:r w:rsidR="0036490C">
          <w:rPr>
            <w:rStyle w:val="Kpr"/>
            <w:noProof/>
          </w:rPr>
          <w:t>………………………</w:t>
        </w:r>
        <w:r>
          <w:rPr>
            <w:rStyle w:val="Kpr"/>
            <w:noProof/>
          </w:rPr>
          <w:t>.</w:t>
        </w:r>
        <w:r w:rsidR="00C70F66">
          <w:rPr>
            <w:noProof/>
            <w:webHidden/>
          </w:rPr>
          <w:tab/>
        </w:r>
        <w:r w:rsidR="00FD37C8">
          <w:rPr>
            <w:noProof/>
            <w:webHidden/>
          </w:rPr>
          <w:t>4</w:t>
        </w:r>
      </w:hyperlink>
    </w:p>
    <w:p w:rsidR="00C70F66" w:rsidRPr="00C70F66" w:rsidRDefault="001B47ED" w:rsidP="003E43E6">
      <w:pPr>
        <w:pStyle w:val="T2"/>
        <w:rPr>
          <w:noProof/>
          <w:color w:val="0000FF"/>
          <w:u w:val="single"/>
        </w:rPr>
      </w:pPr>
      <w:r>
        <w:t xml:space="preserve">                </w:t>
      </w:r>
      <w:hyperlink w:anchor="_Toc340786214" w:history="1">
        <w:r w:rsidR="00C70F66">
          <w:rPr>
            <w:rStyle w:val="Kpr"/>
            <w:noProof/>
          </w:rPr>
          <w:t>3</w:t>
        </w:r>
        <w:r w:rsidR="00C70F66" w:rsidRPr="00AC2400">
          <w:rPr>
            <w:rStyle w:val="Kpr"/>
            <w:noProof/>
          </w:rPr>
          <w:t>.1.</w:t>
        </w:r>
        <w:r w:rsidR="00C70F66">
          <w:rPr>
            <w:rStyle w:val="Kpr"/>
            <w:noProof/>
          </w:rPr>
          <w:t xml:space="preserve">1.4. </w:t>
        </w:r>
        <w:r w:rsidR="00A5554F">
          <w:rPr>
            <w:rStyle w:val="Kpr"/>
            <w:noProof/>
          </w:rPr>
          <w:t xml:space="preserve"> </w:t>
        </w:r>
        <w:r w:rsidR="00C70F66">
          <w:rPr>
            <w:rStyle w:val="Kpr"/>
            <w:noProof/>
          </w:rPr>
          <w:t>Veritabanı Yönetim Sisteminin Belirlenmesi</w:t>
        </w:r>
        <w:r w:rsidR="0036490C">
          <w:rPr>
            <w:rStyle w:val="Kpr"/>
            <w:noProof/>
          </w:rPr>
          <w:t>………………</w:t>
        </w:r>
        <w:r>
          <w:rPr>
            <w:rStyle w:val="Kpr"/>
            <w:noProof/>
          </w:rPr>
          <w:t>..</w:t>
        </w:r>
        <w:r w:rsidR="00C70F66">
          <w:rPr>
            <w:noProof/>
            <w:webHidden/>
          </w:rPr>
          <w:tab/>
        </w:r>
        <w:r w:rsidR="00FD37C8">
          <w:rPr>
            <w:noProof/>
            <w:webHidden/>
          </w:rPr>
          <w:t>4</w:t>
        </w:r>
      </w:hyperlink>
    </w:p>
    <w:p w:rsidR="008D7DF7" w:rsidRDefault="001B47ED" w:rsidP="003E43E6">
      <w:pPr>
        <w:pStyle w:val="T2"/>
        <w:rPr>
          <w:rStyle w:val="Kpr"/>
          <w:noProof/>
        </w:rPr>
      </w:pPr>
      <w:r>
        <w:t xml:space="preserve">         </w:t>
      </w:r>
      <w:hyperlink w:anchor="_Toc340786214" w:history="1">
        <w:r w:rsidR="0031120B">
          <w:rPr>
            <w:rStyle w:val="Kpr"/>
            <w:noProof/>
          </w:rPr>
          <w:t>3</w:t>
        </w:r>
        <w:r w:rsidR="0031120B" w:rsidRPr="00AC2400">
          <w:rPr>
            <w:rStyle w:val="Kpr"/>
            <w:noProof/>
          </w:rPr>
          <w:t>.1.</w:t>
        </w:r>
        <w:r w:rsidR="0031120B">
          <w:rPr>
            <w:rStyle w:val="Kpr"/>
            <w:noProof/>
          </w:rPr>
          <w:t>2.</w:t>
        </w:r>
        <w:r w:rsidR="00A5554F">
          <w:rPr>
            <w:rStyle w:val="Kpr"/>
            <w:noProof/>
          </w:rPr>
          <w:t xml:space="preserve">  </w:t>
        </w:r>
        <w:r w:rsidR="0031120B">
          <w:rPr>
            <w:rStyle w:val="Kpr"/>
            <w:noProof/>
          </w:rPr>
          <w:t>Donanım Fizibilitesi</w:t>
        </w:r>
        <w:r w:rsidR="00A5554F">
          <w:rPr>
            <w:rStyle w:val="Kpr"/>
            <w:noProof/>
          </w:rPr>
          <w:t>………………………………………………</w:t>
        </w:r>
        <w:r w:rsidR="0036490C">
          <w:rPr>
            <w:rStyle w:val="Kpr"/>
            <w:noProof/>
          </w:rPr>
          <w:t>.</w:t>
        </w:r>
        <w:r w:rsidR="0031120B">
          <w:rPr>
            <w:noProof/>
            <w:webHidden/>
          </w:rPr>
          <w:tab/>
        </w:r>
        <w:r w:rsidR="00FD37C8">
          <w:rPr>
            <w:noProof/>
            <w:webHidden/>
          </w:rPr>
          <w:t>4</w:t>
        </w:r>
      </w:hyperlink>
    </w:p>
    <w:p w:rsidR="0031120B" w:rsidRPr="008D7DF7" w:rsidRDefault="00B36C5C" w:rsidP="003E43E6">
      <w:pPr>
        <w:pStyle w:val="T2"/>
        <w:rPr>
          <w:noProof/>
          <w:color w:val="0000FF"/>
          <w:u w:val="single"/>
        </w:rPr>
      </w:pPr>
      <w:hyperlink w:anchor="_Toc340786214" w:history="1">
        <w:r w:rsidR="0031120B">
          <w:rPr>
            <w:rStyle w:val="Kpr"/>
            <w:noProof/>
          </w:rPr>
          <w:t>3.2</w:t>
        </w:r>
        <w:r w:rsidR="0031120B" w:rsidRPr="00AC2400">
          <w:rPr>
            <w:rStyle w:val="Kpr"/>
            <w:noProof/>
          </w:rPr>
          <w:t>.</w:t>
        </w:r>
        <w:r w:rsidR="00A5554F">
          <w:rPr>
            <w:rStyle w:val="Kpr"/>
            <w:noProof/>
          </w:rPr>
          <w:t xml:space="preserve"> </w:t>
        </w:r>
        <w:r w:rsidR="0031120B" w:rsidRPr="00AC2400">
          <w:rPr>
            <w:rStyle w:val="Kpr"/>
            <w:noProof/>
          </w:rPr>
          <w:t xml:space="preserve"> </w:t>
        </w:r>
        <w:r w:rsidR="0031120B">
          <w:rPr>
            <w:rStyle w:val="Kpr"/>
            <w:noProof/>
          </w:rPr>
          <w:t>Ekonomik Fizibilite</w:t>
        </w:r>
        <w:r w:rsidR="0036490C">
          <w:rPr>
            <w:rStyle w:val="Kpr"/>
            <w:noProof/>
          </w:rPr>
          <w:t>………………………………………………………</w:t>
        </w:r>
        <w:r w:rsidR="0031120B">
          <w:rPr>
            <w:noProof/>
            <w:webHidden/>
          </w:rPr>
          <w:tab/>
        </w:r>
        <w:r w:rsidR="00FD37C8">
          <w:rPr>
            <w:noProof/>
            <w:webHidden/>
          </w:rPr>
          <w:t>5</w:t>
        </w:r>
      </w:hyperlink>
    </w:p>
    <w:p w:rsidR="0031120B" w:rsidRDefault="00B36C5C" w:rsidP="003E43E6">
      <w:pPr>
        <w:pStyle w:val="T2"/>
        <w:rPr>
          <w:rFonts w:asciiTheme="minorHAnsi" w:eastAsiaTheme="minorEastAsia" w:hAnsiTheme="minorHAnsi" w:cstheme="minorBidi"/>
          <w:noProof/>
          <w:sz w:val="22"/>
          <w:szCs w:val="22"/>
          <w:lang w:eastAsia="tr-TR"/>
        </w:rPr>
      </w:pPr>
      <w:hyperlink w:anchor="_Toc340786214" w:history="1">
        <w:r w:rsidR="0031120B">
          <w:rPr>
            <w:rStyle w:val="Kpr"/>
            <w:noProof/>
          </w:rPr>
          <w:t>3.3</w:t>
        </w:r>
        <w:r w:rsidR="0031120B" w:rsidRPr="00AC2400">
          <w:rPr>
            <w:rStyle w:val="Kpr"/>
            <w:noProof/>
          </w:rPr>
          <w:t xml:space="preserve">. </w:t>
        </w:r>
        <w:r w:rsidR="00A5554F">
          <w:rPr>
            <w:rStyle w:val="Kpr"/>
            <w:noProof/>
          </w:rPr>
          <w:t xml:space="preserve"> </w:t>
        </w:r>
        <w:r w:rsidR="0031120B">
          <w:rPr>
            <w:rStyle w:val="Kpr"/>
            <w:noProof/>
          </w:rPr>
          <w:t>Zaman Fizibilitesi</w:t>
        </w:r>
        <w:r w:rsidR="00A5554F">
          <w:rPr>
            <w:rStyle w:val="Kpr"/>
            <w:noProof/>
          </w:rPr>
          <w:t>……</w:t>
        </w:r>
        <w:r w:rsidR="0036490C">
          <w:rPr>
            <w:rStyle w:val="Kpr"/>
            <w:noProof/>
          </w:rPr>
          <w:t>…………………………………………………...</w:t>
        </w:r>
        <w:r w:rsidR="0031120B">
          <w:rPr>
            <w:noProof/>
            <w:webHidden/>
          </w:rPr>
          <w:tab/>
        </w:r>
        <w:r w:rsidR="00FD37C8">
          <w:rPr>
            <w:noProof/>
            <w:webHidden/>
          </w:rPr>
          <w:t>5</w:t>
        </w:r>
      </w:hyperlink>
    </w:p>
    <w:p w:rsidR="0031120B" w:rsidRDefault="00B36C5C" w:rsidP="003E43E6">
      <w:pPr>
        <w:pStyle w:val="T2"/>
        <w:rPr>
          <w:rFonts w:asciiTheme="minorHAnsi" w:eastAsiaTheme="minorEastAsia" w:hAnsiTheme="minorHAnsi" w:cstheme="minorBidi"/>
          <w:noProof/>
          <w:sz w:val="22"/>
          <w:szCs w:val="22"/>
          <w:lang w:eastAsia="tr-TR"/>
        </w:rPr>
      </w:pPr>
      <w:hyperlink w:anchor="_Toc340786214" w:history="1">
        <w:r w:rsidR="0031120B">
          <w:rPr>
            <w:rStyle w:val="Kpr"/>
            <w:noProof/>
          </w:rPr>
          <w:t>3.4</w:t>
        </w:r>
        <w:r w:rsidR="0031120B" w:rsidRPr="00AC2400">
          <w:rPr>
            <w:rStyle w:val="Kpr"/>
            <w:noProof/>
          </w:rPr>
          <w:t xml:space="preserve">. </w:t>
        </w:r>
        <w:r w:rsidR="00A5554F">
          <w:rPr>
            <w:rStyle w:val="Kpr"/>
            <w:noProof/>
          </w:rPr>
          <w:t xml:space="preserve"> </w:t>
        </w:r>
        <w:r w:rsidR="0031120B">
          <w:rPr>
            <w:rStyle w:val="Kpr"/>
            <w:noProof/>
          </w:rPr>
          <w:t>Yasal Fizibilite</w:t>
        </w:r>
        <w:r w:rsidR="00A5554F">
          <w:rPr>
            <w:rStyle w:val="Kpr"/>
            <w:noProof/>
          </w:rPr>
          <w:t>……</w:t>
        </w:r>
        <w:r w:rsidR="0036490C">
          <w:rPr>
            <w:rStyle w:val="Kpr"/>
            <w:noProof/>
          </w:rPr>
          <w:t>………………………………………………………</w:t>
        </w:r>
        <w:r w:rsidR="0031120B">
          <w:rPr>
            <w:noProof/>
            <w:webHidden/>
          </w:rPr>
          <w:tab/>
        </w:r>
        <w:r w:rsidR="00FD37C8">
          <w:rPr>
            <w:noProof/>
            <w:webHidden/>
          </w:rPr>
          <w:t>5</w:t>
        </w:r>
      </w:hyperlink>
    </w:p>
    <w:p w:rsidR="00F21E08" w:rsidRPr="00C70F66" w:rsidRDefault="00B36C5C" w:rsidP="003E43E6">
      <w:pPr>
        <w:pStyle w:val="T2"/>
        <w:rPr>
          <w:rFonts w:asciiTheme="minorHAnsi" w:eastAsiaTheme="minorEastAsia" w:hAnsiTheme="minorHAnsi" w:cstheme="minorBidi"/>
          <w:noProof/>
          <w:sz w:val="22"/>
          <w:szCs w:val="22"/>
          <w:lang w:eastAsia="tr-TR"/>
        </w:rPr>
      </w:pPr>
      <w:hyperlink w:anchor="_Toc340786214" w:history="1">
        <w:r w:rsidR="0031120B">
          <w:rPr>
            <w:rStyle w:val="Kpr"/>
            <w:noProof/>
          </w:rPr>
          <w:t>3.5</w:t>
        </w:r>
        <w:r w:rsidR="0031120B" w:rsidRPr="00AC2400">
          <w:rPr>
            <w:rStyle w:val="Kpr"/>
            <w:noProof/>
          </w:rPr>
          <w:t xml:space="preserve">. </w:t>
        </w:r>
        <w:r w:rsidR="00A5554F">
          <w:rPr>
            <w:rStyle w:val="Kpr"/>
            <w:noProof/>
          </w:rPr>
          <w:t xml:space="preserve"> </w:t>
        </w:r>
        <w:r w:rsidR="0031120B">
          <w:rPr>
            <w:rStyle w:val="Kpr"/>
            <w:noProof/>
          </w:rPr>
          <w:t>Sosyal Fizibilite</w:t>
        </w:r>
        <w:r w:rsidR="00A5554F">
          <w:rPr>
            <w:rStyle w:val="Kpr"/>
            <w:noProof/>
          </w:rPr>
          <w:t>……</w:t>
        </w:r>
        <w:r w:rsidR="0036490C">
          <w:rPr>
            <w:rStyle w:val="Kpr"/>
            <w:noProof/>
          </w:rPr>
          <w:t>……………………………………………………..</w:t>
        </w:r>
        <w:r w:rsidR="0031120B">
          <w:rPr>
            <w:noProof/>
            <w:webHidden/>
          </w:rPr>
          <w:tab/>
        </w:r>
        <w:r w:rsidR="00FD37C8">
          <w:rPr>
            <w:noProof/>
            <w:webHidden/>
          </w:rPr>
          <w:t>5</w:t>
        </w:r>
      </w:hyperlink>
    </w:p>
    <w:p w:rsidR="00EC2F34" w:rsidRDefault="00B36C5C" w:rsidP="003E43E6">
      <w:pPr>
        <w:pStyle w:val="T1"/>
      </w:pPr>
      <w:hyperlink w:anchor="_Toc340786216" w:history="1">
        <w:r w:rsidR="00EC2F34" w:rsidRPr="00AC2400">
          <w:rPr>
            <w:rStyle w:val="Kpr"/>
            <w:noProof/>
          </w:rPr>
          <w:t>4.</w:t>
        </w:r>
        <w:r w:rsidR="00A466BA">
          <w:rPr>
            <w:rStyle w:val="Kpr"/>
            <w:noProof/>
          </w:rPr>
          <w:t xml:space="preserve">  </w:t>
        </w:r>
        <w:r w:rsidR="008633F6">
          <w:rPr>
            <w:rStyle w:val="Kpr"/>
            <w:noProof/>
          </w:rPr>
          <w:t>Sistem Tasarımı</w:t>
        </w:r>
        <w:r w:rsidR="0036490C">
          <w:rPr>
            <w:rStyle w:val="Kpr"/>
            <w:noProof/>
          </w:rPr>
          <w:t>…</w:t>
        </w:r>
        <w:r w:rsidR="00A466BA">
          <w:rPr>
            <w:rStyle w:val="Kpr"/>
            <w:noProof/>
          </w:rPr>
          <w:t>……</w:t>
        </w:r>
        <w:r w:rsidR="0036490C">
          <w:rPr>
            <w:rStyle w:val="Kpr"/>
            <w:noProof/>
          </w:rPr>
          <w:t>……………………………………………………….</w:t>
        </w:r>
        <w:r w:rsidR="00EC2F34">
          <w:rPr>
            <w:noProof/>
            <w:webHidden/>
          </w:rPr>
          <w:tab/>
        </w:r>
      </w:hyperlink>
      <w:r w:rsidR="001D2617">
        <w:t>8</w:t>
      </w:r>
    </w:p>
    <w:p w:rsidR="00DF7760" w:rsidRDefault="00A5554F" w:rsidP="00A5554F">
      <w:pPr>
        <w:pStyle w:val="T2"/>
      </w:pPr>
      <w:hyperlink w:anchor="_Toc340786214" w:history="1">
        <w:r>
          <w:rPr>
            <w:rStyle w:val="Kpr"/>
            <w:noProof/>
          </w:rPr>
          <w:t>4.1</w:t>
        </w:r>
        <w:r w:rsidRPr="00AC2400">
          <w:rPr>
            <w:rStyle w:val="Kpr"/>
            <w:noProof/>
          </w:rPr>
          <w:t>.</w:t>
        </w:r>
        <w:r>
          <w:rPr>
            <w:rStyle w:val="Kpr"/>
            <w:noProof/>
          </w:rPr>
          <w:t xml:space="preserve"> </w:t>
        </w:r>
        <w:r w:rsidR="00A466BA">
          <w:rPr>
            <w:rStyle w:val="Kpr"/>
            <w:noProof/>
          </w:rPr>
          <w:t xml:space="preserve"> </w:t>
        </w:r>
        <w:r>
          <w:rPr>
            <w:rStyle w:val="Kpr"/>
            <w:noProof/>
          </w:rPr>
          <w:t>Bilgi Toplama ve Görüşmeler……………………………………………..</w:t>
        </w:r>
        <w:r>
          <w:rPr>
            <w:noProof/>
            <w:webHidden/>
          </w:rPr>
          <w:tab/>
        </w:r>
      </w:hyperlink>
      <w:r w:rsidR="001D2617">
        <w:t>8</w:t>
      </w:r>
    </w:p>
    <w:p w:rsidR="00A5554F" w:rsidRDefault="00A5554F" w:rsidP="00A5554F">
      <w:pPr>
        <w:pStyle w:val="T2"/>
        <w:ind w:firstLine="480"/>
      </w:pPr>
      <w:hyperlink w:anchor="_Toc340786214" w:history="1">
        <w:r>
          <w:rPr>
            <w:rStyle w:val="Kpr"/>
            <w:noProof/>
          </w:rPr>
          <w:t>4.1.1</w:t>
        </w:r>
        <w:r w:rsidRPr="00AC2400">
          <w:rPr>
            <w:rStyle w:val="Kpr"/>
            <w:noProof/>
          </w:rPr>
          <w:t>.</w:t>
        </w:r>
        <w:r>
          <w:rPr>
            <w:rStyle w:val="Kpr"/>
            <w:noProof/>
          </w:rPr>
          <w:t xml:space="preserve"> </w:t>
        </w:r>
        <w:r w:rsidR="00A466BA">
          <w:rPr>
            <w:rStyle w:val="Kpr"/>
            <w:noProof/>
          </w:rPr>
          <w:t xml:space="preserve"> </w:t>
        </w:r>
        <w:r>
          <w:rPr>
            <w:rStyle w:val="Kpr"/>
            <w:noProof/>
          </w:rPr>
          <w:t>Toplantı  1 …………………………………………………………..</w:t>
        </w:r>
        <w:r>
          <w:rPr>
            <w:noProof/>
            <w:webHidden/>
          </w:rPr>
          <w:tab/>
        </w:r>
      </w:hyperlink>
      <w:r w:rsidR="00272B19">
        <w:t>8</w:t>
      </w:r>
    </w:p>
    <w:p w:rsidR="00A5554F" w:rsidRDefault="00A5554F" w:rsidP="00A5554F">
      <w:pPr>
        <w:pStyle w:val="T2"/>
        <w:ind w:firstLine="480"/>
      </w:pPr>
      <w:hyperlink w:anchor="_Toc340786214" w:history="1">
        <w:r>
          <w:rPr>
            <w:rStyle w:val="Kpr"/>
            <w:noProof/>
          </w:rPr>
          <w:t xml:space="preserve">4.1.2. </w:t>
        </w:r>
        <w:r w:rsidR="00A466BA">
          <w:rPr>
            <w:rStyle w:val="Kpr"/>
            <w:noProof/>
          </w:rPr>
          <w:t xml:space="preserve"> </w:t>
        </w:r>
        <w:r>
          <w:rPr>
            <w:rStyle w:val="Kpr"/>
            <w:noProof/>
          </w:rPr>
          <w:t>Toplantı  2 …………………………………………………………..</w:t>
        </w:r>
        <w:r>
          <w:rPr>
            <w:noProof/>
            <w:webHidden/>
          </w:rPr>
          <w:tab/>
        </w:r>
      </w:hyperlink>
      <w:r w:rsidR="00272B19">
        <w:t>8</w:t>
      </w:r>
    </w:p>
    <w:p w:rsidR="00A5554F" w:rsidRPr="00A5554F" w:rsidRDefault="00A5554F" w:rsidP="00A5554F">
      <w:pPr>
        <w:pStyle w:val="T2"/>
        <w:ind w:firstLine="480"/>
      </w:pPr>
      <w:hyperlink w:anchor="_Toc340786214" w:history="1">
        <w:r>
          <w:rPr>
            <w:rStyle w:val="Kpr"/>
            <w:noProof/>
          </w:rPr>
          <w:t>4.1.3</w:t>
        </w:r>
        <w:r w:rsidRPr="00AC2400">
          <w:rPr>
            <w:rStyle w:val="Kpr"/>
            <w:noProof/>
          </w:rPr>
          <w:t>.</w:t>
        </w:r>
        <w:r>
          <w:rPr>
            <w:rStyle w:val="Kpr"/>
            <w:noProof/>
          </w:rPr>
          <w:t xml:space="preserve"> </w:t>
        </w:r>
        <w:r w:rsidR="00A466BA">
          <w:rPr>
            <w:rStyle w:val="Kpr"/>
            <w:noProof/>
          </w:rPr>
          <w:t xml:space="preserve"> </w:t>
        </w:r>
        <w:r>
          <w:rPr>
            <w:rStyle w:val="Kpr"/>
            <w:noProof/>
          </w:rPr>
          <w:t>Toplantı  3 …………………………………………………………..</w:t>
        </w:r>
        <w:r>
          <w:rPr>
            <w:noProof/>
            <w:webHidden/>
          </w:rPr>
          <w:tab/>
        </w:r>
      </w:hyperlink>
      <w:r w:rsidR="00272B19">
        <w:t>9</w:t>
      </w:r>
    </w:p>
    <w:p w:rsidR="00A5554F" w:rsidRDefault="00A5554F" w:rsidP="00A5554F">
      <w:pPr>
        <w:pStyle w:val="T2"/>
      </w:pPr>
      <w:hyperlink w:anchor="_Toc340786214" w:history="1">
        <w:r>
          <w:rPr>
            <w:rStyle w:val="Kpr"/>
            <w:noProof/>
          </w:rPr>
          <w:t>4.2</w:t>
        </w:r>
        <w:r w:rsidRPr="00AC2400">
          <w:rPr>
            <w:rStyle w:val="Kpr"/>
            <w:noProof/>
          </w:rPr>
          <w:t>.</w:t>
        </w:r>
        <w:r w:rsidR="00A466BA">
          <w:rPr>
            <w:rStyle w:val="Kpr"/>
            <w:noProof/>
          </w:rPr>
          <w:t xml:space="preserve">  </w:t>
        </w:r>
        <w:r>
          <w:rPr>
            <w:rStyle w:val="Kpr"/>
            <w:noProof/>
          </w:rPr>
          <w:t>Sistem Modelleme</w:t>
        </w:r>
        <w:r w:rsidR="00A466BA">
          <w:rPr>
            <w:rStyle w:val="Kpr"/>
            <w:noProof/>
          </w:rPr>
          <w:t>………………………………………………………….</w:t>
        </w:r>
        <w:r>
          <w:rPr>
            <w:noProof/>
            <w:webHidden/>
          </w:rPr>
          <w:tab/>
        </w:r>
      </w:hyperlink>
      <w:r w:rsidR="00272B19">
        <w:t>9</w:t>
      </w:r>
    </w:p>
    <w:p w:rsidR="00A5554F" w:rsidRDefault="00A5554F" w:rsidP="00A5554F">
      <w:pPr>
        <w:pStyle w:val="T2"/>
        <w:ind w:firstLine="480"/>
      </w:pPr>
      <w:hyperlink w:anchor="_Toc340786214" w:history="1">
        <w:r>
          <w:rPr>
            <w:rStyle w:val="Kpr"/>
            <w:noProof/>
          </w:rPr>
          <w:t>4.2</w:t>
        </w:r>
        <w:r w:rsidRPr="00AC2400">
          <w:rPr>
            <w:rStyle w:val="Kpr"/>
            <w:noProof/>
          </w:rPr>
          <w:t>.</w:t>
        </w:r>
        <w:r>
          <w:rPr>
            <w:rStyle w:val="Kpr"/>
            <w:noProof/>
          </w:rPr>
          <w:t>1.</w:t>
        </w:r>
        <w:r w:rsidR="00A466BA">
          <w:rPr>
            <w:rStyle w:val="Kpr"/>
            <w:noProof/>
          </w:rPr>
          <w:t xml:space="preserve">  </w:t>
        </w:r>
        <w:r>
          <w:rPr>
            <w:rStyle w:val="Kpr"/>
            <w:noProof/>
          </w:rPr>
          <w:t>Veri Akışı Modelleme….</w:t>
        </w:r>
        <w:r w:rsidR="00A466BA">
          <w:rPr>
            <w:rStyle w:val="Kpr"/>
            <w:noProof/>
          </w:rPr>
          <w:t>………………………………………..…</w:t>
        </w:r>
        <w:r>
          <w:rPr>
            <w:rStyle w:val="Kpr"/>
            <w:noProof/>
          </w:rPr>
          <w:t>.</w:t>
        </w:r>
        <w:r>
          <w:rPr>
            <w:noProof/>
            <w:webHidden/>
          </w:rPr>
          <w:tab/>
        </w:r>
      </w:hyperlink>
      <w:r w:rsidR="00272B19">
        <w:t>9</w:t>
      </w:r>
    </w:p>
    <w:p w:rsidR="00A5554F" w:rsidRDefault="00A5554F" w:rsidP="00A5554F">
      <w:pPr>
        <w:pStyle w:val="T2"/>
        <w:ind w:left="720" w:firstLine="480"/>
      </w:pPr>
      <w:hyperlink w:anchor="_Toc340786214" w:history="1">
        <w:r>
          <w:rPr>
            <w:rStyle w:val="Kpr"/>
            <w:noProof/>
          </w:rPr>
          <w:t>4.2.1.1.</w:t>
        </w:r>
        <w:r w:rsidR="00A466BA">
          <w:rPr>
            <w:rStyle w:val="Kpr"/>
            <w:noProof/>
          </w:rPr>
          <w:t xml:space="preserve">  </w:t>
        </w:r>
        <w:r>
          <w:rPr>
            <w:rStyle w:val="Kpr"/>
            <w:noProof/>
          </w:rPr>
          <w:t>Taslak Veri Akış Diyagramı</w:t>
        </w:r>
        <w:r w:rsidR="00A466BA">
          <w:rPr>
            <w:rStyle w:val="Kpr"/>
            <w:noProof/>
          </w:rPr>
          <w:t>…………………………………</w:t>
        </w:r>
        <w:r>
          <w:rPr>
            <w:noProof/>
            <w:webHidden/>
          </w:rPr>
          <w:tab/>
        </w:r>
      </w:hyperlink>
      <w:r w:rsidR="00272B19">
        <w:t>9</w:t>
      </w:r>
    </w:p>
    <w:p w:rsidR="00A5554F" w:rsidRDefault="00A5554F" w:rsidP="00A5554F">
      <w:pPr>
        <w:pStyle w:val="T2"/>
        <w:ind w:left="720" w:firstLine="480"/>
      </w:pPr>
      <w:hyperlink w:anchor="_Toc340786214" w:history="1">
        <w:r>
          <w:rPr>
            <w:rStyle w:val="Kpr"/>
            <w:noProof/>
          </w:rPr>
          <w:t>4.2.1.2</w:t>
        </w:r>
        <w:r w:rsidRPr="00AC2400">
          <w:rPr>
            <w:rStyle w:val="Kpr"/>
            <w:noProof/>
          </w:rPr>
          <w:t>.</w:t>
        </w:r>
        <w:r>
          <w:rPr>
            <w:rStyle w:val="Kpr"/>
            <w:noProof/>
          </w:rPr>
          <w:t xml:space="preserve"> </w:t>
        </w:r>
        <w:r w:rsidR="00A466BA">
          <w:rPr>
            <w:rStyle w:val="Kpr"/>
            <w:noProof/>
          </w:rPr>
          <w:t xml:space="preserve"> </w:t>
        </w:r>
        <w:r>
          <w:rPr>
            <w:rStyle w:val="Kpr"/>
            <w:noProof/>
          </w:rPr>
          <w:t>1.Düzey Veri Akış Diyagramı…</w:t>
        </w:r>
        <w:r w:rsidR="00A466BA">
          <w:rPr>
            <w:rStyle w:val="Kpr"/>
            <w:noProof/>
          </w:rPr>
          <w:t>……………………….……</w:t>
        </w:r>
        <w:r>
          <w:rPr>
            <w:noProof/>
            <w:webHidden/>
          </w:rPr>
          <w:tab/>
        </w:r>
      </w:hyperlink>
      <w:r w:rsidR="00272B19">
        <w:t>9</w:t>
      </w:r>
    </w:p>
    <w:p w:rsidR="00A5554F" w:rsidRPr="00C70F66" w:rsidRDefault="00A5554F" w:rsidP="00A5554F">
      <w:pPr>
        <w:pStyle w:val="T2"/>
        <w:ind w:left="720" w:firstLine="480"/>
        <w:rPr>
          <w:rFonts w:asciiTheme="minorHAnsi" w:eastAsiaTheme="minorEastAsia" w:hAnsiTheme="minorHAnsi" w:cstheme="minorBidi"/>
          <w:noProof/>
          <w:sz w:val="22"/>
          <w:szCs w:val="22"/>
          <w:lang w:eastAsia="tr-TR"/>
        </w:rPr>
      </w:pPr>
      <w:hyperlink w:anchor="_Toc340786214" w:history="1">
        <w:r>
          <w:rPr>
            <w:rStyle w:val="Kpr"/>
            <w:noProof/>
          </w:rPr>
          <w:t>4.2.1.3</w:t>
        </w:r>
        <w:r w:rsidR="00A466BA">
          <w:rPr>
            <w:rStyle w:val="Kpr"/>
            <w:noProof/>
          </w:rPr>
          <w:t>.</w:t>
        </w:r>
        <w:r w:rsidRPr="00AC2400">
          <w:rPr>
            <w:rStyle w:val="Kpr"/>
            <w:noProof/>
          </w:rPr>
          <w:t xml:space="preserve"> </w:t>
        </w:r>
        <w:r w:rsidR="00A466BA">
          <w:rPr>
            <w:rStyle w:val="Kpr"/>
            <w:noProof/>
          </w:rPr>
          <w:t xml:space="preserve"> </w:t>
        </w:r>
        <w:r>
          <w:rPr>
            <w:rStyle w:val="Kpr"/>
            <w:noProof/>
          </w:rPr>
          <w:t>2.Düzey Veri Akış Diyagramları</w:t>
        </w:r>
        <w:r w:rsidR="00A466BA">
          <w:rPr>
            <w:rStyle w:val="Kpr"/>
            <w:noProof/>
          </w:rPr>
          <w:t>…………………………….</w:t>
        </w:r>
        <w:r>
          <w:rPr>
            <w:noProof/>
            <w:webHidden/>
          </w:rPr>
          <w:tab/>
        </w:r>
      </w:hyperlink>
      <w:r w:rsidR="00272B19">
        <w:t>9</w:t>
      </w:r>
    </w:p>
    <w:p w:rsidR="00184E12" w:rsidRDefault="00184E12" w:rsidP="00184E12">
      <w:pPr>
        <w:pStyle w:val="T2"/>
        <w:ind w:firstLine="480"/>
      </w:pPr>
      <w:hyperlink w:anchor="_Toc340786214" w:history="1">
        <w:r>
          <w:rPr>
            <w:rStyle w:val="Kpr"/>
            <w:noProof/>
          </w:rPr>
          <w:t>4.2</w:t>
        </w:r>
        <w:r w:rsidRPr="00AC2400">
          <w:rPr>
            <w:rStyle w:val="Kpr"/>
            <w:noProof/>
          </w:rPr>
          <w:t>.</w:t>
        </w:r>
        <w:r>
          <w:rPr>
            <w:rStyle w:val="Kpr"/>
            <w:noProof/>
          </w:rPr>
          <w:t>2.  Veri Modelleme….……………...……………………………….….</w:t>
        </w:r>
        <w:r>
          <w:rPr>
            <w:noProof/>
            <w:webHidden/>
          </w:rPr>
          <w:tab/>
        </w:r>
      </w:hyperlink>
      <w:r w:rsidR="00272B19">
        <w:t>9</w:t>
      </w:r>
    </w:p>
    <w:p w:rsidR="00184E12" w:rsidRDefault="00184E12" w:rsidP="00184E12">
      <w:pPr>
        <w:pStyle w:val="T2"/>
        <w:ind w:left="720" w:firstLine="720"/>
      </w:pPr>
      <w:hyperlink w:anchor="_Toc340786214" w:history="1">
        <w:r>
          <w:rPr>
            <w:rStyle w:val="Kpr"/>
            <w:noProof/>
          </w:rPr>
          <w:t>4.2</w:t>
        </w:r>
        <w:r w:rsidRPr="00AC2400">
          <w:rPr>
            <w:rStyle w:val="Kpr"/>
            <w:noProof/>
          </w:rPr>
          <w:t>.</w:t>
        </w:r>
        <w:r w:rsidR="006E4168">
          <w:rPr>
            <w:rStyle w:val="Kpr"/>
            <w:noProof/>
          </w:rPr>
          <w:t>2</w:t>
        </w:r>
        <w:r>
          <w:rPr>
            <w:rStyle w:val="Kpr"/>
            <w:noProof/>
          </w:rPr>
          <w:t>.1.  Veri Modellerinin Belirlenmesi ve Analiz……………..….</w:t>
        </w:r>
        <w:r>
          <w:rPr>
            <w:noProof/>
            <w:webHidden/>
          </w:rPr>
          <w:tab/>
        </w:r>
      </w:hyperlink>
      <w:r w:rsidR="00272B19">
        <w:t>18</w:t>
      </w:r>
    </w:p>
    <w:p w:rsidR="00184E12" w:rsidRDefault="00184E12" w:rsidP="00184E12">
      <w:pPr>
        <w:pStyle w:val="T2"/>
        <w:ind w:left="960" w:firstLine="480"/>
      </w:pPr>
      <w:hyperlink w:anchor="_Toc340786214" w:history="1">
        <w:r>
          <w:rPr>
            <w:rStyle w:val="Kpr"/>
            <w:noProof/>
          </w:rPr>
          <w:t>4.2</w:t>
        </w:r>
        <w:r w:rsidRPr="00AC2400">
          <w:rPr>
            <w:rStyle w:val="Kpr"/>
            <w:noProof/>
          </w:rPr>
          <w:t>.</w:t>
        </w:r>
        <w:r w:rsidR="006E4168">
          <w:rPr>
            <w:rStyle w:val="Kpr"/>
            <w:noProof/>
          </w:rPr>
          <w:t>2</w:t>
        </w:r>
        <w:r>
          <w:rPr>
            <w:rStyle w:val="Kpr"/>
            <w:noProof/>
          </w:rPr>
          <w:t>.2.  ER Diyagramının Çizilmesi…..………………………..….</w:t>
        </w:r>
        <w:r>
          <w:rPr>
            <w:noProof/>
            <w:webHidden/>
          </w:rPr>
          <w:tab/>
        </w:r>
      </w:hyperlink>
      <w:r w:rsidR="00272B19">
        <w:t>18</w:t>
      </w:r>
    </w:p>
    <w:p w:rsidR="00184E12" w:rsidRDefault="00184E12" w:rsidP="00184E12">
      <w:pPr>
        <w:pStyle w:val="T2"/>
        <w:ind w:left="960" w:firstLine="480"/>
      </w:pPr>
      <w:hyperlink w:anchor="_Toc340786214" w:history="1">
        <w:r>
          <w:rPr>
            <w:rStyle w:val="Kpr"/>
            <w:noProof/>
          </w:rPr>
          <w:t>4.2</w:t>
        </w:r>
        <w:r w:rsidRPr="00AC2400">
          <w:rPr>
            <w:rStyle w:val="Kpr"/>
            <w:noProof/>
          </w:rPr>
          <w:t>.</w:t>
        </w:r>
        <w:r w:rsidR="006E4168">
          <w:rPr>
            <w:rStyle w:val="Kpr"/>
            <w:noProof/>
          </w:rPr>
          <w:t>2</w:t>
        </w:r>
        <w:r>
          <w:rPr>
            <w:rStyle w:val="Kpr"/>
            <w:noProof/>
          </w:rPr>
          <w:t>.3.  Relational Mapping Diyagramının Çizilmesi...………..….</w:t>
        </w:r>
        <w:r>
          <w:rPr>
            <w:noProof/>
            <w:webHidden/>
          </w:rPr>
          <w:tab/>
        </w:r>
      </w:hyperlink>
      <w:r w:rsidR="00272B19">
        <w:t>19</w:t>
      </w:r>
    </w:p>
    <w:p w:rsidR="00A5554F" w:rsidRPr="00A5554F" w:rsidRDefault="00184E12" w:rsidP="006E4168">
      <w:pPr>
        <w:pStyle w:val="T2"/>
        <w:ind w:left="720" w:firstLine="720"/>
      </w:pPr>
      <w:hyperlink w:anchor="_Toc340786214" w:history="1">
        <w:r>
          <w:rPr>
            <w:rStyle w:val="Kpr"/>
            <w:noProof/>
          </w:rPr>
          <w:t>4.2</w:t>
        </w:r>
        <w:r w:rsidRPr="00AC2400">
          <w:rPr>
            <w:rStyle w:val="Kpr"/>
            <w:noProof/>
          </w:rPr>
          <w:t>.</w:t>
        </w:r>
        <w:r w:rsidR="006E4168">
          <w:rPr>
            <w:rStyle w:val="Kpr"/>
            <w:noProof/>
          </w:rPr>
          <w:t>2</w:t>
        </w:r>
        <w:r>
          <w:rPr>
            <w:rStyle w:val="Kpr"/>
            <w:noProof/>
          </w:rPr>
          <w:t xml:space="preserve">.4  </w:t>
        </w:r>
        <w:r w:rsidR="00741D9B">
          <w:rPr>
            <w:rStyle w:val="Kpr"/>
            <w:noProof/>
          </w:rPr>
          <w:t>Object-Relational Mapping ve Veritabanı Tasarımı…..</w:t>
        </w:r>
        <w:r>
          <w:rPr>
            <w:rStyle w:val="Kpr"/>
            <w:noProof/>
          </w:rPr>
          <w:t>..….</w:t>
        </w:r>
        <w:r>
          <w:rPr>
            <w:noProof/>
            <w:webHidden/>
          </w:rPr>
          <w:tab/>
        </w:r>
        <w:r w:rsidR="00272B19">
          <w:rPr>
            <w:noProof/>
            <w:webHidden/>
          </w:rPr>
          <w:t>20</w:t>
        </w:r>
      </w:hyperlink>
    </w:p>
    <w:p w:rsidR="008633F6" w:rsidRPr="008633F6" w:rsidRDefault="008633F6" w:rsidP="008633F6">
      <w:pPr>
        <w:pStyle w:val="T1"/>
        <w:rPr>
          <w:rFonts w:asciiTheme="minorHAnsi" w:eastAsiaTheme="minorEastAsia" w:hAnsiTheme="minorHAnsi" w:cstheme="minorBidi"/>
          <w:noProof/>
          <w:sz w:val="22"/>
          <w:szCs w:val="22"/>
          <w:lang w:eastAsia="tr-TR"/>
        </w:rPr>
      </w:pPr>
      <w:hyperlink w:anchor="_Toc340786216" w:history="1">
        <w:r>
          <w:rPr>
            <w:rStyle w:val="Kpr"/>
            <w:noProof/>
          </w:rPr>
          <w:t>5</w:t>
        </w:r>
        <w:r w:rsidRPr="00AC2400">
          <w:rPr>
            <w:rStyle w:val="Kpr"/>
            <w:noProof/>
          </w:rPr>
          <w:t>. Sonuç</w:t>
        </w:r>
        <w:r>
          <w:rPr>
            <w:rStyle w:val="Kpr"/>
            <w:noProof/>
          </w:rPr>
          <w:t>…………………………………………………………………………….</w:t>
        </w:r>
        <w:r>
          <w:rPr>
            <w:noProof/>
            <w:webHidden/>
          </w:rPr>
          <w:tab/>
        </w:r>
      </w:hyperlink>
      <w:r w:rsidR="007D6704">
        <w:t>20</w:t>
      </w:r>
    </w:p>
    <w:p w:rsidR="00EC2F34" w:rsidRDefault="00B36C5C" w:rsidP="003E43E6">
      <w:pPr>
        <w:pStyle w:val="T1"/>
        <w:rPr>
          <w:rFonts w:asciiTheme="minorHAnsi" w:eastAsiaTheme="minorEastAsia" w:hAnsiTheme="minorHAnsi" w:cstheme="minorBidi"/>
          <w:noProof/>
          <w:sz w:val="22"/>
          <w:szCs w:val="22"/>
          <w:lang w:eastAsia="tr-TR"/>
        </w:rPr>
      </w:pPr>
      <w:hyperlink w:anchor="_Toc340786217" w:history="1">
        <w:r w:rsidR="00EC2F34" w:rsidRPr="00AC2400">
          <w:rPr>
            <w:rStyle w:val="Kpr"/>
            <w:noProof/>
          </w:rPr>
          <w:t>Kaynaklar</w:t>
        </w:r>
        <w:r w:rsidR="0036490C">
          <w:rPr>
            <w:rStyle w:val="Kpr"/>
            <w:noProof/>
          </w:rPr>
          <w:t>…………………………………………………………………………..</w:t>
        </w:r>
        <w:r w:rsidR="00EC2F34">
          <w:rPr>
            <w:noProof/>
            <w:webHidden/>
          </w:rPr>
          <w:tab/>
        </w:r>
      </w:hyperlink>
      <w:r w:rsidR="007D6704">
        <w:t>21</w:t>
      </w:r>
    </w:p>
    <w:p w:rsidR="00EC2F34" w:rsidRDefault="00B36C5C" w:rsidP="003E43E6">
      <w:pPr>
        <w:pStyle w:val="T1"/>
        <w:rPr>
          <w:rFonts w:asciiTheme="minorHAnsi" w:eastAsiaTheme="minorEastAsia" w:hAnsiTheme="minorHAnsi" w:cstheme="minorBidi"/>
          <w:noProof/>
          <w:sz w:val="22"/>
          <w:szCs w:val="22"/>
          <w:lang w:eastAsia="tr-TR"/>
        </w:rPr>
      </w:pPr>
      <w:hyperlink w:anchor="_Toc340786219" w:history="1">
        <w:r w:rsidR="00EC2F34" w:rsidRPr="00AC2400">
          <w:rPr>
            <w:rStyle w:val="Kpr"/>
            <w:noProof/>
          </w:rPr>
          <w:t>Özgeçmiş</w:t>
        </w:r>
        <w:r w:rsidR="0036490C">
          <w:rPr>
            <w:rStyle w:val="Kpr"/>
            <w:noProof/>
          </w:rPr>
          <w:t>……………………………………………………………………………</w:t>
        </w:r>
        <w:r w:rsidR="00EC2F34">
          <w:rPr>
            <w:noProof/>
            <w:webHidden/>
          </w:rPr>
          <w:tab/>
        </w:r>
      </w:hyperlink>
      <w:r w:rsidR="007D6704">
        <w:t>22</w:t>
      </w:r>
    </w:p>
    <w:p w:rsidR="006F23C5" w:rsidRDefault="00B36C5C" w:rsidP="003E43E6">
      <w:r>
        <w:fldChar w:fldCharType="end"/>
      </w:r>
    </w:p>
    <w:p w:rsidR="00D622BE" w:rsidRDefault="00D622BE" w:rsidP="003E43E6"/>
    <w:p w:rsidR="00D622BE" w:rsidRDefault="00D622BE" w:rsidP="003E43E6"/>
    <w:p w:rsidR="006F23C5" w:rsidRDefault="006F23C5" w:rsidP="003E43E6"/>
    <w:p w:rsidR="00524B06" w:rsidRDefault="00A40A5D" w:rsidP="003E43E6">
      <w:pPr>
        <w:pStyle w:val="Sembollistesi"/>
      </w:pPr>
      <w:r>
        <w:br w:type="page"/>
      </w:r>
      <w:bookmarkStart w:id="0" w:name="_Toc340786204"/>
      <w:r w:rsidR="00524B06">
        <w:lastRenderedPageBreak/>
        <w:t>Kısaltma Listesi</w:t>
      </w:r>
      <w:bookmarkEnd w:id="0"/>
    </w:p>
    <w:p w:rsidR="00C70F66" w:rsidRDefault="00C70F66" w:rsidP="003E43E6">
      <w:r>
        <w:t>HTML</w:t>
      </w:r>
      <w:r>
        <w:tab/>
      </w:r>
      <w:r>
        <w:tab/>
        <w:t xml:space="preserve"> </w:t>
      </w:r>
      <w:r>
        <w:tab/>
        <w:t>Hyper Text Markup Language</w:t>
      </w:r>
    </w:p>
    <w:p w:rsidR="00C70F66" w:rsidRDefault="00C70F66" w:rsidP="003E43E6">
      <w:r>
        <w:t>XHTML</w:t>
      </w:r>
      <w:r>
        <w:tab/>
      </w:r>
      <w:r>
        <w:tab/>
        <w:t>Extensible Hyper Text Markup Language</w:t>
      </w:r>
    </w:p>
    <w:p w:rsidR="00C70F66" w:rsidRDefault="00C70F66" w:rsidP="003E43E6">
      <w:r>
        <w:t>XML</w:t>
      </w:r>
      <w:r>
        <w:tab/>
      </w:r>
      <w:r>
        <w:tab/>
      </w:r>
      <w:r>
        <w:tab/>
        <w:t>Extensible Markup Language</w:t>
      </w:r>
    </w:p>
    <w:p w:rsidR="00C70F66" w:rsidRDefault="00C70F66" w:rsidP="003E43E6">
      <w:r>
        <w:t>CSS</w:t>
      </w:r>
      <w:r>
        <w:tab/>
      </w:r>
      <w:r>
        <w:tab/>
      </w:r>
      <w:r>
        <w:tab/>
        <w:t>Cascading Style Sheets</w:t>
      </w:r>
    </w:p>
    <w:p w:rsidR="00C70F66" w:rsidRDefault="00C70F66" w:rsidP="003E43E6">
      <w:r>
        <w:t>JS</w:t>
      </w:r>
      <w:r>
        <w:tab/>
      </w:r>
      <w:r>
        <w:tab/>
      </w:r>
      <w:r>
        <w:tab/>
        <w:t>Javascript</w:t>
      </w:r>
    </w:p>
    <w:p w:rsidR="00C70F66" w:rsidRDefault="00C70F66" w:rsidP="003E43E6">
      <w:r>
        <w:t>JSP</w:t>
      </w:r>
      <w:r>
        <w:tab/>
      </w:r>
      <w:r>
        <w:tab/>
      </w:r>
      <w:r>
        <w:tab/>
        <w:t>Java Server Pages</w:t>
      </w:r>
    </w:p>
    <w:p w:rsidR="00C70F66" w:rsidRDefault="00C70F66" w:rsidP="003E43E6">
      <w:r>
        <w:t>JSF</w:t>
      </w:r>
      <w:r>
        <w:tab/>
      </w:r>
      <w:r>
        <w:tab/>
      </w:r>
      <w:r>
        <w:tab/>
        <w:t>Java Server Faces</w:t>
      </w:r>
    </w:p>
    <w:p w:rsidR="00C70F66" w:rsidRDefault="00C70F66" w:rsidP="003E43E6">
      <w:r>
        <w:t>MVC</w:t>
      </w:r>
      <w:r>
        <w:tab/>
      </w:r>
      <w:r>
        <w:tab/>
      </w:r>
      <w:r>
        <w:tab/>
        <w:t>Model-View-Controller</w:t>
      </w:r>
    </w:p>
    <w:p w:rsidR="00C70F66" w:rsidRDefault="00C70F66" w:rsidP="003E43E6">
      <w:r>
        <w:t>ORM</w:t>
      </w:r>
      <w:r>
        <w:tab/>
      </w:r>
      <w:r>
        <w:tab/>
      </w:r>
      <w:r>
        <w:tab/>
        <w:t>Object – Relational Mapping</w:t>
      </w:r>
    </w:p>
    <w:p w:rsidR="00C70F66" w:rsidRDefault="00C70F66" w:rsidP="003E43E6">
      <w:r>
        <w:t>SQL</w:t>
      </w:r>
      <w:r>
        <w:tab/>
      </w:r>
      <w:r>
        <w:tab/>
      </w:r>
      <w:r>
        <w:tab/>
        <w:t>Structered Query Language</w:t>
      </w:r>
    </w:p>
    <w:p w:rsidR="00C70F66" w:rsidRPr="00003EB1" w:rsidRDefault="00C70F66" w:rsidP="003E43E6">
      <w:pPr>
        <w:pStyle w:val="NormalWeb"/>
        <w:rPr>
          <w:lang w:eastAsia="tr-TR"/>
        </w:rPr>
      </w:pPr>
      <w:r>
        <w:t>SDK</w:t>
      </w:r>
      <w:r>
        <w:tab/>
        <w:t xml:space="preserve"> </w:t>
      </w:r>
      <w:r>
        <w:tab/>
      </w:r>
      <w:r>
        <w:tab/>
      </w:r>
      <w:r w:rsidRPr="00003EB1">
        <w:rPr>
          <w:lang w:eastAsia="tr-TR"/>
        </w:rPr>
        <w:t>Software Development Kit</w:t>
      </w:r>
    </w:p>
    <w:p w:rsidR="00C70F66" w:rsidRDefault="00C70F66" w:rsidP="003E43E6">
      <w:pPr>
        <w:rPr>
          <w:shd w:val="clear" w:color="auto" w:fill="FFFFFF"/>
        </w:rPr>
      </w:pPr>
      <w:r w:rsidRPr="00773171">
        <w:rPr>
          <w:shd w:val="clear" w:color="auto" w:fill="FFFFFF"/>
        </w:rPr>
        <w:t xml:space="preserve">IDE </w:t>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Pr>
          <w:shd w:val="clear" w:color="auto" w:fill="FFFFFF"/>
        </w:rPr>
        <w:t>I</w:t>
      </w:r>
      <w:r w:rsidRPr="00773171">
        <w:rPr>
          <w:shd w:val="clear" w:color="auto" w:fill="FFFFFF"/>
        </w:rPr>
        <w:t xml:space="preserve">ntegrated </w:t>
      </w:r>
      <w:r>
        <w:rPr>
          <w:shd w:val="clear" w:color="auto" w:fill="FFFFFF"/>
        </w:rPr>
        <w:t>D</w:t>
      </w:r>
      <w:r w:rsidRPr="00773171">
        <w:rPr>
          <w:shd w:val="clear" w:color="auto" w:fill="FFFFFF"/>
        </w:rPr>
        <w:t xml:space="preserve">evelopment </w:t>
      </w:r>
      <w:r>
        <w:rPr>
          <w:shd w:val="clear" w:color="auto" w:fill="FFFFFF"/>
        </w:rPr>
        <w:t>E</w:t>
      </w:r>
      <w:r w:rsidRPr="00773171">
        <w:rPr>
          <w:shd w:val="clear" w:color="auto" w:fill="FFFFFF"/>
        </w:rPr>
        <w:t>nvironment</w:t>
      </w:r>
    </w:p>
    <w:p w:rsidR="00C70F66" w:rsidRDefault="00C70F66" w:rsidP="003E43E6">
      <w:pPr>
        <w:rPr>
          <w:shd w:val="clear" w:color="auto" w:fill="FFFFFF"/>
        </w:rPr>
      </w:pPr>
      <w:r>
        <w:rPr>
          <w:shd w:val="clear" w:color="auto" w:fill="FFFFFF"/>
        </w:rPr>
        <w:t>JavaSE</w:t>
      </w:r>
      <w:r>
        <w:rPr>
          <w:shd w:val="clear" w:color="auto" w:fill="FFFFFF"/>
        </w:rPr>
        <w:tab/>
      </w:r>
      <w:r>
        <w:rPr>
          <w:shd w:val="clear" w:color="auto" w:fill="FFFFFF"/>
        </w:rPr>
        <w:tab/>
      </w:r>
      <w:r>
        <w:rPr>
          <w:shd w:val="clear" w:color="auto" w:fill="FFFFFF"/>
        </w:rPr>
        <w:tab/>
        <w:t>Java Standart Edition</w:t>
      </w:r>
    </w:p>
    <w:p w:rsidR="00C70F66" w:rsidRDefault="00C70F66" w:rsidP="003E43E6">
      <w:pPr>
        <w:rPr>
          <w:shd w:val="clear" w:color="auto" w:fill="FFFFFF"/>
        </w:rPr>
      </w:pPr>
      <w:r>
        <w:rPr>
          <w:shd w:val="clear" w:color="auto" w:fill="FFFFFF"/>
        </w:rPr>
        <w:t>JavaEE</w:t>
      </w:r>
      <w:r>
        <w:rPr>
          <w:shd w:val="clear" w:color="auto" w:fill="FFFFFF"/>
        </w:rPr>
        <w:tab/>
      </w:r>
      <w:r>
        <w:rPr>
          <w:shd w:val="clear" w:color="auto" w:fill="FFFFFF"/>
        </w:rPr>
        <w:tab/>
      </w:r>
      <w:r>
        <w:rPr>
          <w:shd w:val="clear" w:color="auto" w:fill="FFFFFF"/>
        </w:rPr>
        <w:tab/>
        <w:t>Java Enterprise Edition</w:t>
      </w:r>
    </w:p>
    <w:p w:rsidR="00A40A5D" w:rsidRDefault="00A40A5D" w:rsidP="003E43E6"/>
    <w:p w:rsidR="006F23C5" w:rsidRDefault="00A40A5D" w:rsidP="003E43E6">
      <w:pPr>
        <w:pStyle w:val="Sekillistesi"/>
      </w:pPr>
      <w:r>
        <w:br w:type="page"/>
      </w:r>
      <w:bookmarkStart w:id="1" w:name="_Toc31799054"/>
      <w:bookmarkStart w:id="2" w:name="_Toc340786205"/>
      <w:r w:rsidR="004F3FFC">
        <w:lastRenderedPageBreak/>
        <w:t>Şekil Listesi</w:t>
      </w:r>
      <w:bookmarkEnd w:id="1"/>
      <w:bookmarkEnd w:id="2"/>
    </w:p>
    <w:p w:rsidR="00752A7D" w:rsidRDefault="00B36C5C" w:rsidP="003E43E6">
      <w:pPr>
        <w:pStyle w:val="ekillerTablosu"/>
      </w:pPr>
      <w:r>
        <w:fldChar w:fldCharType="begin"/>
      </w:r>
      <w:r w:rsidR="00A352E6">
        <w:instrText xml:space="preserve"> TOC \h \z \c "Şekil" </w:instrText>
      </w:r>
      <w:r>
        <w:fldChar w:fldCharType="separate"/>
      </w:r>
      <w:hyperlink w:anchor="_Toc233188603" w:history="1">
        <w:r w:rsidR="00752A7D" w:rsidRPr="006F5FBC">
          <w:rPr>
            <w:rStyle w:val="Kpr"/>
            <w:noProof/>
          </w:rPr>
          <w:t xml:space="preserve">Şekil </w:t>
        </w:r>
        <w:r w:rsidR="00536E66">
          <w:rPr>
            <w:rStyle w:val="Kpr"/>
            <w:noProof/>
          </w:rPr>
          <w:t>3</w:t>
        </w:r>
        <w:r w:rsidR="00752A7D" w:rsidRPr="006F5FBC">
          <w:rPr>
            <w:rStyle w:val="Kpr"/>
            <w:noProof/>
          </w:rPr>
          <w:t xml:space="preserve">.1 </w:t>
        </w:r>
        <w:r w:rsidR="00536E66">
          <w:rPr>
            <w:rStyle w:val="Kpr"/>
            <w:noProof/>
          </w:rPr>
          <w:t>Gant Diyagramı</w:t>
        </w:r>
        <w:r w:rsidR="00370842">
          <w:rPr>
            <w:rStyle w:val="Kpr"/>
            <w:noProof/>
          </w:rPr>
          <w:t xml:space="preserve"> -1</w:t>
        </w:r>
        <w:r w:rsidR="0090645C">
          <w:rPr>
            <w:rStyle w:val="Kpr"/>
            <w:noProof/>
          </w:rPr>
          <w:t>………………………………………………………..</w:t>
        </w:r>
        <w:r w:rsidR="00752A7D">
          <w:rPr>
            <w:noProof/>
            <w:webHidden/>
          </w:rPr>
          <w:tab/>
        </w:r>
      </w:hyperlink>
      <w:r w:rsidR="00F13CB5">
        <w:t>6</w:t>
      </w:r>
    </w:p>
    <w:p w:rsidR="0021496D" w:rsidRPr="00F13CB5" w:rsidRDefault="00370842" w:rsidP="00F13CB5">
      <w:pPr>
        <w:pStyle w:val="ekillerTablosu"/>
      </w:pPr>
      <w:hyperlink w:anchor="_Toc233188603" w:history="1">
        <w:r w:rsidRPr="006F5FBC">
          <w:rPr>
            <w:rStyle w:val="Kpr"/>
            <w:noProof/>
          </w:rPr>
          <w:t xml:space="preserve">Şekil </w:t>
        </w:r>
        <w:r>
          <w:rPr>
            <w:rStyle w:val="Kpr"/>
            <w:noProof/>
          </w:rPr>
          <w:t>3</w:t>
        </w:r>
        <w:r w:rsidRPr="006F5FBC">
          <w:rPr>
            <w:rStyle w:val="Kpr"/>
            <w:noProof/>
          </w:rPr>
          <w:t>.</w:t>
        </w:r>
        <w:r>
          <w:rPr>
            <w:rStyle w:val="Kpr"/>
            <w:noProof/>
          </w:rPr>
          <w:t>2</w:t>
        </w:r>
        <w:r w:rsidRPr="006F5FBC">
          <w:rPr>
            <w:rStyle w:val="Kpr"/>
            <w:noProof/>
          </w:rPr>
          <w:t xml:space="preserve"> </w:t>
        </w:r>
        <w:r>
          <w:rPr>
            <w:rStyle w:val="Kpr"/>
            <w:noProof/>
          </w:rPr>
          <w:t>Gant Diyagramı -2………………………………………………………</w:t>
        </w:r>
        <w:r w:rsidR="00F13CB5">
          <w:rPr>
            <w:rStyle w:val="Kpr"/>
            <w:noProof/>
          </w:rPr>
          <w:t>7</w:t>
        </w:r>
        <w:r>
          <w:rPr>
            <w:noProof/>
            <w:webHidden/>
          </w:rPr>
          <w:tab/>
        </w:r>
      </w:hyperlink>
    </w:p>
    <w:p w:rsidR="00A40A5D" w:rsidRDefault="00B36C5C" w:rsidP="003E43E6">
      <w:r>
        <w:fldChar w:fldCharType="end"/>
      </w:r>
      <w:r w:rsidR="00F13CB5">
        <w:t>Şekil 4.1 Relational Mapping Diyagramı ………………………………………….19</w:t>
      </w:r>
    </w:p>
    <w:p w:rsidR="006F23C5" w:rsidRDefault="00A352E6" w:rsidP="003E43E6">
      <w:pPr>
        <w:pStyle w:val="Tablolistesi"/>
      </w:pPr>
      <w:r>
        <w:br w:type="page"/>
      </w:r>
      <w:bookmarkStart w:id="3" w:name="_Toc31799055"/>
      <w:bookmarkStart w:id="4" w:name="_Toc340786206"/>
      <w:r w:rsidR="00524B06">
        <w:lastRenderedPageBreak/>
        <w:t>Tablo Listesi</w:t>
      </w:r>
      <w:bookmarkEnd w:id="3"/>
      <w:bookmarkEnd w:id="4"/>
    </w:p>
    <w:p w:rsidR="00524B06" w:rsidRDefault="00B36C5C" w:rsidP="00770260">
      <w:pPr>
        <w:pStyle w:val="ekillerTablosu"/>
      </w:pPr>
      <w:r>
        <w:fldChar w:fldCharType="begin"/>
      </w:r>
      <w:r w:rsidR="009F4E59">
        <w:instrText xml:space="preserve"> TOC \h \z \c "Tablo" </w:instrText>
      </w:r>
      <w:r>
        <w:fldChar w:fldCharType="separate"/>
      </w:r>
      <w:hyperlink w:anchor="_Toc233188676" w:history="1">
        <w:r w:rsidR="00752A7D" w:rsidRPr="00510455">
          <w:rPr>
            <w:rStyle w:val="Kpr"/>
            <w:noProof/>
          </w:rPr>
          <w:t xml:space="preserve">Tablo </w:t>
        </w:r>
        <w:r w:rsidR="00536E66">
          <w:rPr>
            <w:rStyle w:val="Kpr"/>
            <w:noProof/>
          </w:rPr>
          <w:t>3.1 Sunucu Seçimi ve Donanım Fiyatları</w:t>
        </w:r>
        <w:r w:rsidR="00770260">
          <w:rPr>
            <w:rStyle w:val="Kpr"/>
            <w:noProof/>
          </w:rPr>
          <w:t>………………………………</w:t>
        </w:r>
        <w:r w:rsidR="0090645C">
          <w:rPr>
            <w:rStyle w:val="Kpr"/>
            <w:noProof/>
          </w:rPr>
          <w:t>…</w:t>
        </w:r>
        <w:r w:rsidR="00770260">
          <w:rPr>
            <w:rStyle w:val="Kpr"/>
            <w:noProof/>
          </w:rPr>
          <w:t>4</w:t>
        </w:r>
        <w:r w:rsidR="00752A7D">
          <w:rPr>
            <w:noProof/>
            <w:webHidden/>
          </w:rPr>
          <w:tab/>
        </w:r>
      </w:hyperlink>
      <w:r>
        <w:fldChar w:fldCharType="end"/>
      </w:r>
      <w:r w:rsidR="00A352E6">
        <w:br w:type="page"/>
      </w:r>
      <w:bookmarkStart w:id="5" w:name="_Toc31799056"/>
      <w:bookmarkStart w:id="6" w:name="_Toc340786207"/>
      <w:r w:rsidR="00524B06">
        <w:lastRenderedPageBreak/>
        <w:t>Önsöz</w:t>
      </w:r>
      <w:bookmarkEnd w:id="5"/>
      <w:bookmarkEnd w:id="6"/>
    </w:p>
    <w:p w:rsidR="00A40A5D" w:rsidRDefault="003F1CE8" w:rsidP="00F35827">
      <w:pPr>
        <w:ind w:firstLine="720"/>
      </w:pPr>
      <w:r>
        <w:t xml:space="preserve">Eğitimini tamamladıktan sonra mezun olan tüm öğrencilerin </w:t>
      </w:r>
      <w:r w:rsidR="001A33B7">
        <w:t xml:space="preserve">temel olarak </w:t>
      </w:r>
      <w:r>
        <w:t>okuluyla olan bağların</w:t>
      </w:r>
      <w:r w:rsidR="001A33B7">
        <w:t>ı koparmamak ve</w:t>
      </w:r>
      <w:r>
        <w:t xml:space="preserve"> her daim iletişim içinde olabilmek amacıyla hazırlanan Mezun Bilgi Sistemi</w:t>
      </w:r>
      <w:r w:rsidR="001A33B7">
        <w:t>nin her aşamasında desteklerini esirgemeyen proje yürütücüsü Sayın Arş.Gör. Dr</w:t>
      </w:r>
      <w:r>
        <w:t>.</w:t>
      </w:r>
      <w:r w:rsidR="001A33B7">
        <w:t xml:space="preserve"> M. Amaç GÜVENSAN ‘a teşekkürlerimi iletiyorum.</w:t>
      </w:r>
    </w:p>
    <w:p w:rsidR="00524B06" w:rsidRDefault="00A352E6" w:rsidP="003E43E6">
      <w:pPr>
        <w:pStyle w:val="Ozet"/>
      </w:pPr>
      <w:r>
        <w:br w:type="page"/>
      </w:r>
      <w:bookmarkStart w:id="7" w:name="_Toc31799057"/>
      <w:bookmarkStart w:id="8" w:name="_Toc340786208"/>
      <w:r w:rsidR="00524B06">
        <w:lastRenderedPageBreak/>
        <w:t>Özet</w:t>
      </w:r>
      <w:bookmarkEnd w:id="7"/>
      <w:bookmarkEnd w:id="8"/>
    </w:p>
    <w:p w:rsidR="006C5E44" w:rsidRPr="009337E7" w:rsidRDefault="007E1576" w:rsidP="00F17057">
      <w:pPr>
        <w:pStyle w:val="AralkYok"/>
        <w:spacing w:line="360" w:lineRule="auto"/>
        <w:ind w:firstLine="720"/>
        <w:jc w:val="both"/>
        <w:rPr>
          <w:rFonts w:ascii="Times New Roman" w:hAnsi="Times New Roman"/>
          <w:sz w:val="24"/>
          <w:szCs w:val="24"/>
        </w:rPr>
      </w:pPr>
      <w:r w:rsidRPr="009337E7">
        <w:rPr>
          <w:rFonts w:ascii="Times New Roman" w:hAnsi="Times New Roman"/>
          <w:sz w:val="24"/>
          <w:szCs w:val="24"/>
        </w:rPr>
        <w:t xml:space="preserve">Y.T.Ü Bilgisayar Mühendisliğinin mezun ettiği öğrenciler ile olan bağlarını koparmadan onlarla sürekli iletişim içinde kalabilmek amacıyla hazırladığı bu sistem </w:t>
      </w:r>
      <w:r w:rsidR="006C5E44" w:rsidRPr="009337E7">
        <w:rPr>
          <w:rFonts w:ascii="Times New Roman" w:hAnsi="Times New Roman"/>
          <w:sz w:val="24"/>
          <w:szCs w:val="24"/>
        </w:rPr>
        <w:t>sayesinde mezunlar hem öğrenciler için iş ve staj imkanı sağlayabilecek hem de diğer mezunlar ile olan ilişkilerini koparmayacaktır.Ayrıca düzenlenebilecek olan farklı etkinlikler ile mezunlar ve öğrenciler bir araya getirilebilecektir.Düzenlenebilen çeşitli anketler ile mezunların veya öğrencilerin belirli bir konudaki düşünceleri de öğrenilebilecektir.</w:t>
      </w:r>
      <w:r w:rsidR="005139AD">
        <w:rPr>
          <w:rFonts w:ascii="Times New Roman" w:hAnsi="Times New Roman"/>
          <w:sz w:val="24"/>
          <w:szCs w:val="24"/>
        </w:rPr>
        <w:t>Kullanıcıların veya yöneticileri</w:t>
      </w:r>
      <w:r w:rsidR="00DD2FC8" w:rsidRPr="009337E7">
        <w:rPr>
          <w:rFonts w:ascii="Times New Roman" w:hAnsi="Times New Roman"/>
          <w:sz w:val="24"/>
          <w:szCs w:val="24"/>
        </w:rPr>
        <w:t>n yayınladığı</w:t>
      </w:r>
      <w:r w:rsidR="006C5E44" w:rsidRPr="009337E7">
        <w:rPr>
          <w:rFonts w:ascii="Times New Roman" w:hAnsi="Times New Roman"/>
          <w:sz w:val="24"/>
          <w:szCs w:val="24"/>
        </w:rPr>
        <w:t xml:space="preserve">  duyurular ve haberler de kullanıcılara yansıtılacaktır.Planlanan etkinlikler sistem üzerinde tanımlanabilecek ve tüm kullanıcıların bu etkinlikleri fark edebilmesini sağlayacak bir </w:t>
      </w:r>
      <w:r w:rsidR="00DD2FC8" w:rsidRPr="009337E7">
        <w:rPr>
          <w:rFonts w:ascii="Times New Roman" w:hAnsi="Times New Roman"/>
          <w:sz w:val="24"/>
          <w:szCs w:val="24"/>
        </w:rPr>
        <w:t>sistem olarak hazırlanacaktır</w:t>
      </w:r>
      <w:r w:rsidR="006C5E44" w:rsidRPr="009337E7">
        <w:rPr>
          <w:rFonts w:ascii="Times New Roman" w:hAnsi="Times New Roman"/>
          <w:sz w:val="24"/>
          <w:szCs w:val="24"/>
        </w:rPr>
        <w:t>.Kullanıcıların birbirleriyle iletişimi kendi profilleri üzerinden interaktif şekilde sağlanacaktır.Bu profillerde öğrencilerin özgeçmişlerini yayınlayabilmesine de imkan verilecektir.Firmaların da bu özgeçmişleri değerlendirebilmesi sağlanacaktır.Bütün bu alt yapıyı Yıldız Teknik Üniversitesi Bilgisayar Mühendisliği bölümü tarafından belirlenen yöneticiler yönlendirecektir.</w:t>
      </w:r>
    </w:p>
    <w:p w:rsidR="006C5E44" w:rsidRPr="009337E7" w:rsidRDefault="006C5E44" w:rsidP="003E43E6"/>
    <w:p w:rsidR="00524B06" w:rsidRDefault="00A352E6" w:rsidP="003E43E6">
      <w:pPr>
        <w:pStyle w:val="Abstract"/>
      </w:pPr>
      <w:r>
        <w:br w:type="page"/>
      </w:r>
      <w:bookmarkStart w:id="9" w:name="_Toc31799058"/>
      <w:bookmarkStart w:id="10" w:name="_Toc340786209"/>
      <w:r w:rsidR="00524B06">
        <w:lastRenderedPageBreak/>
        <w:t>Abstract</w:t>
      </w:r>
      <w:bookmarkEnd w:id="9"/>
      <w:bookmarkEnd w:id="10"/>
    </w:p>
    <w:p w:rsidR="006F23C5" w:rsidRDefault="009D18D2" w:rsidP="00F35827">
      <w:pPr>
        <w:ind w:firstLine="720"/>
        <w:sectPr w:rsidR="006F23C5" w:rsidSect="00A5554F">
          <w:headerReference w:type="default" r:id="rId10"/>
          <w:footerReference w:type="default" r:id="rId11"/>
          <w:headerReference w:type="first" r:id="rId12"/>
          <w:footerReference w:type="first" r:id="rId13"/>
          <w:pgSz w:w="11907" w:h="16840" w:code="9"/>
          <w:pgMar w:top="1701" w:right="1418" w:bottom="1560" w:left="1985" w:header="708" w:footer="708" w:gutter="0"/>
          <w:pgNumType w:fmt="lowerRoman" w:start="2"/>
          <w:cols w:space="708"/>
          <w:titlePg/>
          <w:docGrid w:linePitch="360"/>
        </w:sectPr>
      </w:pPr>
      <w:r>
        <w:t xml:space="preserve">This </w:t>
      </w:r>
      <w:r w:rsidR="00B76F24">
        <w:t>system</w:t>
      </w:r>
      <w:r>
        <w:t xml:space="preserve"> is for connecting gradutes,students and </w:t>
      </w:r>
      <w:r w:rsidR="00B76F24">
        <w:t>Y.T.Ü C</w:t>
      </w:r>
      <w:r>
        <w:t xml:space="preserve">omputer </w:t>
      </w:r>
      <w:r w:rsidR="00B76F24">
        <w:t>E</w:t>
      </w:r>
      <w:r>
        <w:t xml:space="preserve">ngineering </w:t>
      </w:r>
      <w:r w:rsidR="00B76F24">
        <w:t>D</w:t>
      </w:r>
      <w:r>
        <w:t>epartment.Graduates can provide job and internship to students,and connect with other graduates.Besides graduates and students can come together with different activities.Their opinions can be learned by special surveys.The news and notices which are published by users or admins will be on the noticeboard.Intended activities will be defined on the system and all users instruct about it.Users have their own profiles and communications between them will be provided interacvitively through their profiles.Users can publish cv on their profile page.Companies can evaluate cvs.Infastructure will be procees by the admins who are chosen by Y.T.U Computer Engineering Department.</w:t>
      </w:r>
    </w:p>
    <w:p w:rsidR="003F52F2" w:rsidRDefault="00443F5C" w:rsidP="003E43E6">
      <w:pPr>
        <w:pStyle w:val="Balk1"/>
      </w:pPr>
      <w:bookmarkStart w:id="11" w:name="_Toc340786210"/>
      <w:r w:rsidRPr="00990D6E">
        <w:lastRenderedPageBreak/>
        <w:t>Giriş</w:t>
      </w:r>
      <w:bookmarkEnd w:id="11"/>
    </w:p>
    <w:p w:rsidR="00A57E2A" w:rsidRDefault="0098399F" w:rsidP="00F35827">
      <w:pPr>
        <w:ind w:firstLine="720"/>
      </w:pPr>
      <w:r>
        <w:t>Hazırlanacak sistem için yapılan ön çalışma sonucu, sistem ihtiyaçları ve kullanıcı rolleri belirlendikten sonra bu sistemi gerçekleştirebilmek için ihtiyaç duyulacak yazılımsal ve donanımsal parçaların detayları teknik fizibilite bölümünde anlatılmıştır.Bu detaylar belirlendikten sonra sistem için gerekli</w:t>
      </w:r>
      <w:r w:rsidR="00A57E2A">
        <w:t xml:space="preserve"> mali</w:t>
      </w:r>
      <w:r>
        <w:t xml:space="preserve"> </w:t>
      </w:r>
      <w:r w:rsidR="00A57E2A">
        <w:t xml:space="preserve">ihtiyaçları belirlemek amacıyla yapılan </w:t>
      </w:r>
      <w:r>
        <w:t>ekonomik fizibilite</w:t>
      </w:r>
      <w:r w:rsidR="00A57E2A">
        <w:t>,proje yönetim süreci ve zamanlama ile ilgili detayların belirlendiği zaman fizibilitesi,yasal hakların göz önünde tutularak ilerlenmesi amacıyla yapılan tetkiklerin olduğu yasal fizibilite ve bu sistemi kullanacak kişiler tarafından sistemin kullanılabilirliğinin araştırıldığı sosyal fizibilite bölümü fizibilite çalışması bölümü içerisinde detaylı olarak anlatılmıştır.</w:t>
      </w:r>
    </w:p>
    <w:p w:rsidR="00A57E2A" w:rsidRPr="009337E7" w:rsidRDefault="00A57E2A" w:rsidP="003E43E6"/>
    <w:p w:rsidR="003F52F2" w:rsidRDefault="00DA6EAD" w:rsidP="003E43E6">
      <w:pPr>
        <w:pStyle w:val="Balk1"/>
      </w:pPr>
      <w:r>
        <w:lastRenderedPageBreak/>
        <w:t>SisTEM ANALİZİ</w:t>
      </w:r>
    </w:p>
    <w:p w:rsidR="003F52F2" w:rsidRDefault="00DA6EAD" w:rsidP="003E43E6">
      <w:pPr>
        <w:pStyle w:val="Balk2"/>
      </w:pPr>
      <w:r>
        <w:t>Mevcut Sistemin Yapısı</w:t>
      </w:r>
    </w:p>
    <w:p w:rsidR="00DA6EAD" w:rsidRDefault="00C31E4F" w:rsidP="00F35827">
      <w:pPr>
        <w:ind w:firstLine="720"/>
      </w:pPr>
      <w:r>
        <w:t>Mezunlar ile rahat iletişime geçebilmek adına şu anda kullanılan bir sistem bulunmamakla birlikte bu işlemler için gerekli görülen zamanlarda telefon veya emai</w:t>
      </w:r>
      <w:r w:rsidR="00ED5E34">
        <w:t>l adresleri üzerinden haberleş</w:t>
      </w:r>
      <w:r>
        <w:t xml:space="preserve">meye çalışılmaktadır.Ayrıca bazı zamanlarda yapılan anketler ile mezunlardan da bilgi alınmaktadır ancak bu işlemler kağıt üzerinde yürüdüğü için işlenmesi ve yorumlanması zaman almaktadır.Mezun olan kişilerin çalıştıkları veya sahip oldukları firmalar aracılığıyla bölüme ilettikleri staj veya iş ilanları, afişler aracılığıyla veya bölüm web sitesindeki duyuru sistemi aracılıyla öğrencilere duyurulmaktadır.Bu durum sadece iş ve staj ilanları için değil duyurular,etkinlikler ve haberler için de geçerlidir.Bunun yerine daha sistemli,merkezi ve yönetilebilir </w:t>
      </w:r>
      <w:r w:rsidR="00ED5E34">
        <w:t xml:space="preserve">ayrıca daha interaktif </w:t>
      </w:r>
      <w:r>
        <w:t>bir sistem tasarlamaya ihtiyaç duyulmuştur.</w:t>
      </w:r>
    </w:p>
    <w:p w:rsidR="005D6AE8" w:rsidRDefault="00003563" w:rsidP="003E43E6">
      <w:pPr>
        <w:pStyle w:val="Balk2"/>
      </w:pPr>
      <w:r>
        <w:t>Önerilen</w:t>
      </w:r>
      <w:r w:rsidR="005D6AE8">
        <w:t xml:space="preserve"> Sistemin Yapısı</w:t>
      </w:r>
    </w:p>
    <w:p w:rsidR="009B6636" w:rsidRPr="009B6636" w:rsidRDefault="009B6636" w:rsidP="00F35827">
      <w:pPr>
        <w:ind w:firstLine="720"/>
      </w:pPr>
      <w:r>
        <w:t>Mezunlar ve öğrencilerin ,öğretim görevlilerinin yöneticiliğini yaptığı bu sistem aracılığıyla birbirleriyle etkileşimini artırmak hedefiyle önerilen bu sistem ile her kullanıcı kendi özgeçmiş bilgilerini sistemin belirlediği alt yapı ile sisteme kaydedebileceği gibi bu özgeçmişlerden mezunların veya yöneticilerin faydalanabilmesi de sağlanacaktır.Kişilerin profil sayfalarında bu düzenlenmiş profil bilgilerinin de içinde bulunduğu yapıya ek olarak kişilerin kendi kişi listeleri içindeki kişilere paylaşımlarda bulunabilmek adına sistem farklı paylaşım tipleri için bir destek sağlamayı da amaçlamaktadır.Böylece sistemi kullanan kullanıcılar için hem bir kariyer ortamı hem</w:t>
      </w:r>
      <w:r w:rsidR="00BE4536">
        <w:t xml:space="preserve"> </w:t>
      </w:r>
      <w:r>
        <w:t>de  bölüm veya bölümler çapında bir sosyal medya desteği de sağlanmış olacaktır.</w:t>
      </w:r>
      <w:r w:rsidR="00BE4536">
        <w:t>Kullanıcılar için farklı anketler yapılarak ve  istenilen herhangi bir konuda bilgi toplanılarak bu bilgi ışığında gerekli görülen önlemleri veya çalışmaları sistem yöneticilerinin yapabilmesi için bir fonksiyonalite de  sağlanacaktır.</w:t>
      </w:r>
    </w:p>
    <w:p w:rsidR="005D6AE8" w:rsidRPr="00DA6EAD" w:rsidRDefault="005D6AE8" w:rsidP="003E43E6"/>
    <w:p w:rsidR="003F52F2" w:rsidRDefault="00863F35" w:rsidP="003E43E6">
      <w:pPr>
        <w:pStyle w:val="Balk1"/>
      </w:pPr>
      <w:r>
        <w:lastRenderedPageBreak/>
        <w:t>Fizibilite Çalışmaları</w:t>
      </w:r>
    </w:p>
    <w:p w:rsidR="00863F35" w:rsidRPr="00CA63B5" w:rsidRDefault="00863F35" w:rsidP="003E43E6">
      <w:pPr>
        <w:rPr>
          <w:b/>
        </w:rPr>
      </w:pPr>
      <w:r w:rsidRPr="00CA63B5">
        <w:rPr>
          <w:b/>
        </w:rPr>
        <w:t>3.1.Teknik Fizibilite</w:t>
      </w:r>
    </w:p>
    <w:p w:rsidR="00863F35" w:rsidRPr="00863F35" w:rsidRDefault="00863F35" w:rsidP="003E43E6">
      <w:r>
        <w:rPr>
          <w:b/>
        </w:rPr>
        <w:tab/>
      </w:r>
      <w:r>
        <w:t>Sistemi gerçekleştirebilmek için gerek duyulan sistem yazılımları ve donanımlarıyla ilgili fizibilite çalışmasının sonuçları aşağıdaki konu başlıklarında anlatılmaktadır.</w:t>
      </w:r>
    </w:p>
    <w:p w:rsidR="00863F35" w:rsidRPr="003E43E6" w:rsidRDefault="00863F35" w:rsidP="003E43E6">
      <w:r w:rsidRPr="00CA63B5">
        <w:rPr>
          <w:b/>
        </w:rPr>
        <w:t>3.1.1.Yazılım</w:t>
      </w:r>
      <w:r w:rsidRPr="003E43E6">
        <w:t xml:space="preserve"> </w:t>
      </w:r>
      <w:r w:rsidRPr="00CA63B5">
        <w:rPr>
          <w:b/>
        </w:rPr>
        <w:t>Fizibilitesi</w:t>
      </w:r>
    </w:p>
    <w:p w:rsidR="00863F35" w:rsidRPr="00863F35" w:rsidRDefault="00863F35" w:rsidP="003E43E6">
      <w:r>
        <w:rPr>
          <w:b/>
        </w:rPr>
        <w:tab/>
      </w:r>
      <w:r>
        <w:t>Sistemin kullanacağı yazılımların ve yazılım dillerinin sebepleriyle birlikte detaylandırıldığı fizibilite çalışmasıdır.Kullanılacak teknolojilerin ne amaçla ve nerde kullanılacağı da detaylı olarak belirtilmiştir.</w:t>
      </w:r>
    </w:p>
    <w:p w:rsidR="00863F35" w:rsidRDefault="00863F35" w:rsidP="003E43E6">
      <w:r w:rsidRPr="00CA63B5">
        <w:rPr>
          <w:b/>
        </w:rPr>
        <w:t>3.1.1.1.Kullanılacak</w:t>
      </w:r>
      <w:r>
        <w:t xml:space="preserve"> </w:t>
      </w:r>
      <w:r w:rsidRPr="00ED4485">
        <w:rPr>
          <w:b/>
        </w:rPr>
        <w:t>Programlama</w:t>
      </w:r>
      <w:r w:rsidRPr="003E43E6">
        <w:t xml:space="preserve"> </w:t>
      </w:r>
      <w:r w:rsidRPr="00CA63B5">
        <w:rPr>
          <w:b/>
        </w:rPr>
        <w:t>Dilinin Belirlenmesi</w:t>
      </w:r>
    </w:p>
    <w:p w:rsidR="0002670E" w:rsidRDefault="0002670E" w:rsidP="003E43E6">
      <w:r>
        <w:tab/>
        <w:t>Kurumsal uygulamalara olan desteği ve kullanılabilecek araçların oldukça fazla ve çeşitli olmasından dolayı ayrıca dile olan desteğin kolaylıkla sağlandığı ve dökümantasyonun kolay bulunabilir olmasından kaynaklı olarak Java programlama dili tercih edilmiştir.JavaEE SDK sının getirdiği teknolojilerle birlikte bu SDK üzerine kurulmuş olan farklı frameworkler de sistemi oluşt</w:t>
      </w:r>
      <w:r w:rsidR="00CA738A">
        <w:t>uran parçaların içinde</w:t>
      </w:r>
      <w:r>
        <w:t xml:space="preserve"> kullanılacaktır.</w:t>
      </w:r>
    </w:p>
    <w:p w:rsidR="00660B17" w:rsidRPr="003E43E6" w:rsidRDefault="00660B17" w:rsidP="003E43E6">
      <w:r w:rsidRPr="00CA63B5">
        <w:rPr>
          <w:b/>
        </w:rPr>
        <w:t>3.1.1.2. Uygulama</w:t>
      </w:r>
      <w:r w:rsidRPr="003E43E6">
        <w:t xml:space="preserve"> </w:t>
      </w:r>
      <w:r w:rsidRPr="00CA63B5">
        <w:rPr>
          <w:b/>
        </w:rPr>
        <w:t>Çatısının Belirlenmesi</w:t>
      </w:r>
    </w:p>
    <w:p w:rsidR="00660B17" w:rsidRPr="00863F35" w:rsidRDefault="00660B17" w:rsidP="003E43E6">
      <w:r>
        <w:tab/>
        <w:t xml:space="preserve">Sistemi oluşturan parçalar düşünüldüğünde bazı işlemler için daha nitelikli ve özellikli yapıları oluşturmak veya kullanmak akıllıca bir yaklaşım olduğu için tek bir uygulama çatısı altında projeyi geliştirmektense birden fazla uygulama çatısını birbiriyle entegre ve eşzamanlı çalıştırabilmek esasıyla uygulama geliştirilecektir.Sistem üzerindeki son kullanıcıların gördüğü alanları tasarlayabilmek için JSF ve JSF altyapısını kullanan primeface kütüphanesi kullanılacağı gibi(bu katmana presentation katmanı da denilebilir),servis katmanı için Spring Freamwork kullanılacaktır.JSF ve primeface in görsellik için verdiği destek ve java altyapısını kullanması presentation katmanı için etkili bir çözüm olarak kabul edilebilir.Spring Freamworkünün dependency injection desteğinin yanında ,hibernate ve jsf gibi frameworklere kolay entegre edilebilmesi ve </w:t>
      </w:r>
      <w:r w:rsidR="001054C7">
        <w:t>zengin kütüphane desteği servis katmanı için seçilmesinde tercih sebeblerinin başında gelmektedir.</w:t>
      </w:r>
      <w:r>
        <w:t>Veri erişim katmanı için ORM yazılımlarından birisi olan ve veritabanı yönetimini daha da ko</w:t>
      </w:r>
      <w:r w:rsidR="001054C7">
        <w:t>laylaştıran ve birçok fonksiyone</w:t>
      </w:r>
      <w:r>
        <w:t>l desteği bizlere sunan Hibernate framework ü kullanılmaya çalışılacaktır.</w:t>
      </w:r>
      <w:r w:rsidR="001054C7">
        <w:t>Veritabanlarının birçoğu ile uyumlu ve efektif çalışması ve kolay entegrasyonu veri erişim katmanı için seçilen framework olmasının başlıca sebebidir.</w:t>
      </w:r>
    </w:p>
    <w:p w:rsidR="00ED7BBE" w:rsidRDefault="00ED7BBE" w:rsidP="003E43E6">
      <w:pPr>
        <w:rPr>
          <w:b/>
        </w:rPr>
      </w:pPr>
    </w:p>
    <w:p w:rsidR="00863F35" w:rsidRPr="00CA63B5" w:rsidRDefault="00156830" w:rsidP="003E43E6">
      <w:pPr>
        <w:rPr>
          <w:b/>
        </w:rPr>
      </w:pPr>
      <w:r w:rsidRPr="00CA63B5">
        <w:rPr>
          <w:b/>
        </w:rPr>
        <w:lastRenderedPageBreak/>
        <w:t>3.1.1.3</w:t>
      </w:r>
      <w:r w:rsidR="003E43E6" w:rsidRPr="00CA63B5">
        <w:rPr>
          <w:b/>
        </w:rPr>
        <w:t>.</w:t>
      </w:r>
      <w:r w:rsidRPr="00CA63B5">
        <w:rPr>
          <w:b/>
        </w:rPr>
        <w:t xml:space="preserve"> Uygulama Sunucusunun</w:t>
      </w:r>
      <w:r w:rsidRPr="003E43E6">
        <w:t xml:space="preserve"> </w:t>
      </w:r>
      <w:r w:rsidRPr="00CA63B5">
        <w:rPr>
          <w:b/>
        </w:rPr>
        <w:t>Belirlenmesi</w:t>
      </w:r>
    </w:p>
    <w:p w:rsidR="00156830" w:rsidRDefault="00632557" w:rsidP="003E43E6">
      <w:r>
        <w:tab/>
        <w:t xml:space="preserve">Kurumsal java </w:t>
      </w:r>
      <w:r w:rsidR="00156830">
        <w:t xml:space="preserve">uygulamaların çalışabilmesi için hazırlanmış birçok firmanın geliştirdiği uygulama sunucular bulunmaktadır.Bunlardan bazıları ücretli ve lisanslı olarak satıldığı gibi bazıları da ücretsiz olarak kullanıma açılmaktadır.Bunlardan Apache nin Tomcat uygulama sunucusu ,hafifliği ve kolay entegre edilebilirliğinin haricinde ücretsiz bir dağıtım olması hem maliyeti düşüren hem de projenin hızlı </w:t>
      </w:r>
      <w:r w:rsidR="002D22AA">
        <w:t>ilerlemesine katkı sağlayacak olan bir uygulama sunucusu seçimi olacaktır</w:t>
      </w:r>
      <w:r w:rsidR="00156830">
        <w:t>.</w:t>
      </w:r>
    </w:p>
    <w:p w:rsidR="00156830" w:rsidRPr="003E43E6" w:rsidRDefault="00156830" w:rsidP="003E43E6">
      <w:r w:rsidRPr="00CE27BD">
        <w:rPr>
          <w:b/>
        </w:rPr>
        <w:t>3</w:t>
      </w:r>
      <w:r w:rsidRPr="00CA63B5">
        <w:rPr>
          <w:b/>
        </w:rPr>
        <w:t>.1.1.4</w:t>
      </w:r>
      <w:r w:rsidR="003E43E6" w:rsidRPr="00CA63B5">
        <w:rPr>
          <w:b/>
        </w:rPr>
        <w:t>.</w:t>
      </w:r>
      <w:r w:rsidRPr="00CA63B5">
        <w:rPr>
          <w:b/>
        </w:rPr>
        <w:t xml:space="preserve"> Veritabanı Yönetim Sisteminin Belirlenmesi</w:t>
      </w:r>
    </w:p>
    <w:p w:rsidR="009B6636" w:rsidRDefault="00156830" w:rsidP="003E43E6">
      <w:r>
        <w:tab/>
        <w:t>Lisanslı ve ücretli olan veritabanı yönetim sistemleri olabildiği</w:t>
      </w:r>
      <w:r w:rsidR="00945FF2">
        <w:t xml:space="preserve"> gibi</w:t>
      </w:r>
      <w:r>
        <w:t xml:space="preserve"> ücretsiz olarak kullanılabilecek</w:t>
      </w:r>
      <w:r w:rsidR="00945FF2">
        <w:t xml:space="preserve"> ve efektif çalışan birçok veritabanı yönetim sistemi mevcuttur.Bunlardan Mysql ,kullanım rahatlığı ve yeteneklerinden dolayı </w:t>
      </w:r>
      <w:r w:rsidR="00A91F7D">
        <w:t xml:space="preserve">sistem için </w:t>
      </w:r>
      <w:r w:rsidR="00945FF2">
        <w:t>tercih edilmektedir.</w:t>
      </w:r>
      <w:r w:rsidR="00A91F7D">
        <w:t>Mysql in yönetim rahatlığı da seçilme sebeplerinin başında gelmektedir.</w:t>
      </w:r>
    </w:p>
    <w:p w:rsidR="00945FF2" w:rsidRDefault="00945FF2" w:rsidP="003E43E6"/>
    <w:p w:rsidR="00945FF2" w:rsidRPr="003E43E6" w:rsidRDefault="00945FF2" w:rsidP="003E43E6">
      <w:r w:rsidRPr="00CE27BD">
        <w:rPr>
          <w:b/>
        </w:rPr>
        <w:t>3.1.2. Donanım</w:t>
      </w:r>
      <w:r w:rsidRPr="003E43E6">
        <w:t xml:space="preserve"> </w:t>
      </w:r>
      <w:r w:rsidRPr="00CE27BD">
        <w:rPr>
          <w:b/>
        </w:rPr>
        <w:t>Fizibilitesi</w:t>
      </w:r>
    </w:p>
    <w:p w:rsidR="00945FF2" w:rsidRDefault="00945FF2" w:rsidP="003E43E6">
      <w:r>
        <w:tab/>
      </w:r>
      <w:bookmarkStart w:id="12" w:name="_Toc340786216"/>
      <w:r>
        <w:t>Sistemin çalışabilmesi için çok yüksek maliyetlere sebep olabilecek bir sunucuya ihtiyaç bulunmamaktadır.Sistem üzerindeki kullanıcılar çok büyük trafikler yaratmadığı için aşağıdaki tablo ile belirlenen özelliklerdeki bir sunucu sistemin satın alınması veya kiralanması yeterli olacaktır.</w:t>
      </w:r>
    </w:p>
    <w:p w:rsidR="00945FF2" w:rsidRPr="00F13CB5" w:rsidRDefault="007E0666" w:rsidP="003E43E6">
      <w:r>
        <w:tab/>
      </w:r>
      <w:r>
        <w:tab/>
      </w:r>
      <w:r>
        <w:tab/>
      </w:r>
      <w:r w:rsidRPr="00F13CB5">
        <w:t>Tablo 3.1-Sunucu Seçimi ve Donanım Fiyaları</w:t>
      </w:r>
    </w:p>
    <w:tbl>
      <w:tblPr>
        <w:tblW w:w="0" w:type="auto"/>
        <w:tblBorders>
          <w:top w:val="nil"/>
          <w:left w:val="nil"/>
          <w:bottom w:val="nil"/>
          <w:right w:val="nil"/>
        </w:tblBorders>
        <w:tblLayout w:type="fixed"/>
        <w:tblLook w:val="0000"/>
      </w:tblPr>
      <w:tblGrid>
        <w:gridCol w:w="2875"/>
        <w:gridCol w:w="2875"/>
        <w:gridCol w:w="2877"/>
      </w:tblGrid>
      <w:tr w:rsidR="00945FF2">
        <w:trPr>
          <w:trHeight w:val="107"/>
        </w:trPr>
        <w:tc>
          <w:tcPr>
            <w:tcW w:w="2875" w:type="dxa"/>
          </w:tcPr>
          <w:p w:rsidR="00945FF2" w:rsidRDefault="00945FF2" w:rsidP="00945FF2">
            <w:pPr>
              <w:pStyle w:val="Default"/>
              <w:rPr>
                <w:sz w:val="23"/>
                <w:szCs w:val="23"/>
              </w:rPr>
            </w:pPr>
            <w:r>
              <w:rPr>
                <w:b/>
                <w:bCs/>
                <w:sz w:val="23"/>
                <w:szCs w:val="23"/>
              </w:rPr>
              <w:t xml:space="preserve">Bileşen </w:t>
            </w:r>
          </w:p>
        </w:tc>
        <w:tc>
          <w:tcPr>
            <w:tcW w:w="2875" w:type="dxa"/>
          </w:tcPr>
          <w:p w:rsidR="00945FF2" w:rsidRDefault="00945FF2">
            <w:pPr>
              <w:pStyle w:val="Default"/>
              <w:rPr>
                <w:sz w:val="23"/>
                <w:szCs w:val="23"/>
              </w:rPr>
            </w:pPr>
            <w:r>
              <w:rPr>
                <w:b/>
                <w:bCs/>
                <w:sz w:val="23"/>
                <w:szCs w:val="23"/>
              </w:rPr>
              <w:t xml:space="preserve">Özellik </w:t>
            </w:r>
          </w:p>
        </w:tc>
        <w:tc>
          <w:tcPr>
            <w:tcW w:w="2875" w:type="dxa"/>
          </w:tcPr>
          <w:p w:rsidR="00945FF2" w:rsidRDefault="00945FF2">
            <w:pPr>
              <w:pStyle w:val="Default"/>
              <w:rPr>
                <w:sz w:val="23"/>
                <w:szCs w:val="23"/>
              </w:rPr>
            </w:pPr>
            <w:r>
              <w:rPr>
                <w:b/>
                <w:bCs/>
                <w:sz w:val="23"/>
                <w:szCs w:val="23"/>
              </w:rPr>
              <w:t xml:space="preserve">Fiyat </w:t>
            </w:r>
          </w:p>
        </w:tc>
      </w:tr>
      <w:tr w:rsidR="00945FF2">
        <w:trPr>
          <w:trHeight w:val="109"/>
        </w:trPr>
        <w:tc>
          <w:tcPr>
            <w:tcW w:w="2875" w:type="dxa"/>
          </w:tcPr>
          <w:p w:rsidR="00945FF2" w:rsidRDefault="00945FF2">
            <w:pPr>
              <w:pStyle w:val="Default"/>
              <w:rPr>
                <w:sz w:val="23"/>
                <w:szCs w:val="23"/>
              </w:rPr>
            </w:pPr>
            <w:r>
              <w:rPr>
                <w:sz w:val="23"/>
                <w:szCs w:val="23"/>
              </w:rPr>
              <w:t xml:space="preserve">İşlemci </w:t>
            </w:r>
          </w:p>
        </w:tc>
        <w:tc>
          <w:tcPr>
            <w:tcW w:w="2875" w:type="dxa"/>
          </w:tcPr>
          <w:p w:rsidR="00945FF2" w:rsidRDefault="00945FF2">
            <w:pPr>
              <w:pStyle w:val="Default"/>
              <w:rPr>
                <w:sz w:val="23"/>
                <w:szCs w:val="23"/>
              </w:rPr>
            </w:pPr>
            <w:r>
              <w:rPr>
                <w:sz w:val="23"/>
                <w:szCs w:val="23"/>
              </w:rPr>
              <w:t xml:space="preserve">INTEL i3 2100 3.10 GHz Core 2 Duo </w:t>
            </w:r>
          </w:p>
        </w:tc>
        <w:tc>
          <w:tcPr>
            <w:tcW w:w="2875" w:type="dxa"/>
          </w:tcPr>
          <w:p w:rsidR="00945FF2" w:rsidRDefault="00945FF2">
            <w:pPr>
              <w:pStyle w:val="Default"/>
              <w:rPr>
                <w:sz w:val="23"/>
                <w:szCs w:val="23"/>
              </w:rPr>
            </w:pPr>
            <w:r>
              <w:rPr>
                <w:sz w:val="23"/>
                <w:szCs w:val="23"/>
              </w:rPr>
              <w:t xml:space="preserve">262,27 TL </w:t>
            </w:r>
          </w:p>
        </w:tc>
      </w:tr>
      <w:tr w:rsidR="00945FF2">
        <w:trPr>
          <w:trHeight w:val="109"/>
        </w:trPr>
        <w:tc>
          <w:tcPr>
            <w:tcW w:w="2875" w:type="dxa"/>
          </w:tcPr>
          <w:p w:rsidR="00945FF2" w:rsidRDefault="00945FF2">
            <w:pPr>
              <w:pStyle w:val="Default"/>
              <w:rPr>
                <w:sz w:val="23"/>
                <w:szCs w:val="23"/>
              </w:rPr>
            </w:pPr>
            <w:r>
              <w:rPr>
                <w:sz w:val="23"/>
                <w:szCs w:val="23"/>
              </w:rPr>
              <w:t xml:space="preserve">Anakart </w:t>
            </w:r>
          </w:p>
        </w:tc>
        <w:tc>
          <w:tcPr>
            <w:tcW w:w="2875" w:type="dxa"/>
          </w:tcPr>
          <w:p w:rsidR="00945FF2" w:rsidRDefault="00945FF2">
            <w:pPr>
              <w:pStyle w:val="Default"/>
              <w:rPr>
                <w:sz w:val="23"/>
                <w:szCs w:val="23"/>
              </w:rPr>
            </w:pPr>
            <w:r>
              <w:rPr>
                <w:sz w:val="23"/>
                <w:szCs w:val="23"/>
              </w:rPr>
              <w:t xml:space="preserve">ASUS P8H61-M LX B3, DDR3, Onboard VGA </w:t>
            </w:r>
          </w:p>
        </w:tc>
        <w:tc>
          <w:tcPr>
            <w:tcW w:w="2875" w:type="dxa"/>
          </w:tcPr>
          <w:p w:rsidR="00945FF2" w:rsidRDefault="00945FF2">
            <w:pPr>
              <w:pStyle w:val="Default"/>
              <w:rPr>
                <w:sz w:val="23"/>
                <w:szCs w:val="23"/>
              </w:rPr>
            </w:pPr>
            <w:r>
              <w:rPr>
                <w:sz w:val="23"/>
                <w:szCs w:val="23"/>
              </w:rPr>
              <w:t xml:space="preserve">153,68 TL </w:t>
            </w:r>
          </w:p>
        </w:tc>
      </w:tr>
      <w:tr w:rsidR="00945FF2">
        <w:trPr>
          <w:trHeight w:val="109"/>
        </w:trPr>
        <w:tc>
          <w:tcPr>
            <w:tcW w:w="2875" w:type="dxa"/>
          </w:tcPr>
          <w:p w:rsidR="00945FF2" w:rsidRDefault="00945FF2">
            <w:pPr>
              <w:pStyle w:val="Default"/>
              <w:rPr>
                <w:sz w:val="23"/>
                <w:szCs w:val="23"/>
              </w:rPr>
            </w:pPr>
            <w:r>
              <w:rPr>
                <w:sz w:val="23"/>
                <w:szCs w:val="23"/>
              </w:rPr>
              <w:t xml:space="preserve">Bellek </w:t>
            </w:r>
          </w:p>
        </w:tc>
        <w:tc>
          <w:tcPr>
            <w:tcW w:w="2875" w:type="dxa"/>
          </w:tcPr>
          <w:p w:rsidR="00945FF2" w:rsidRDefault="00945FF2">
            <w:pPr>
              <w:pStyle w:val="Default"/>
              <w:rPr>
                <w:sz w:val="23"/>
                <w:szCs w:val="23"/>
              </w:rPr>
            </w:pPr>
            <w:r>
              <w:rPr>
                <w:sz w:val="23"/>
                <w:szCs w:val="23"/>
              </w:rPr>
              <w:t xml:space="preserve">KINGSTON 4 GB DDR3 1333 Mhz RAM </w:t>
            </w:r>
          </w:p>
        </w:tc>
        <w:tc>
          <w:tcPr>
            <w:tcW w:w="2875" w:type="dxa"/>
          </w:tcPr>
          <w:p w:rsidR="00945FF2" w:rsidRDefault="00945FF2">
            <w:pPr>
              <w:pStyle w:val="Default"/>
              <w:rPr>
                <w:sz w:val="23"/>
                <w:szCs w:val="23"/>
              </w:rPr>
            </w:pPr>
            <w:r>
              <w:rPr>
                <w:sz w:val="23"/>
                <w:szCs w:val="23"/>
              </w:rPr>
              <w:t xml:space="preserve">63,46 TL </w:t>
            </w:r>
          </w:p>
        </w:tc>
      </w:tr>
      <w:tr w:rsidR="00945FF2">
        <w:trPr>
          <w:trHeight w:val="109"/>
        </w:trPr>
        <w:tc>
          <w:tcPr>
            <w:tcW w:w="2875" w:type="dxa"/>
          </w:tcPr>
          <w:p w:rsidR="00945FF2" w:rsidRDefault="00945FF2">
            <w:pPr>
              <w:pStyle w:val="Default"/>
              <w:rPr>
                <w:sz w:val="23"/>
                <w:szCs w:val="23"/>
              </w:rPr>
            </w:pPr>
            <w:r>
              <w:rPr>
                <w:sz w:val="23"/>
                <w:szCs w:val="23"/>
              </w:rPr>
              <w:t xml:space="preserve">Hard Disk </w:t>
            </w:r>
          </w:p>
        </w:tc>
        <w:tc>
          <w:tcPr>
            <w:tcW w:w="2875" w:type="dxa"/>
          </w:tcPr>
          <w:p w:rsidR="00945FF2" w:rsidRDefault="00945FF2">
            <w:pPr>
              <w:pStyle w:val="Default"/>
              <w:rPr>
                <w:sz w:val="23"/>
                <w:szCs w:val="23"/>
              </w:rPr>
            </w:pPr>
            <w:r>
              <w:rPr>
                <w:sz w:val="23"/>
                <w:szCs w:val="23"/>
              </w:rPr>
              <w:t xml:space="preserve">SEAGATE 500 GB HDD SATA III </w:t>
            </w:r>
          </w:p>
        </w:tc>
        <w:tc>
          <w:tcPr>
            <w:tcW w:w="2875" w:type="dxa"/>
          </w:tcPr>
          <w:p w:rsidR="00945FF2" w:rsidRDefault="00945FF2">
            <w:pPr>
              <w:pStyle w:val="Default"/>
              <w:rPr>
                <w:sz w:val="23"/>
                <w:szCs w:val="23"/>
              </w:rPr>
            </w:pPr>
            <w:r>
              <w:rPr>
                <w:sz w:val="23"/>
                <w:szCs w:val="23"/>
              </w:rPr>
              <w:t xml:space="preserve">186,24 TL </w:t>
            </w:r>
          </w:p>
        </w:tc>
      </w:tr>
      <w:tr w:rsidR="00945FF2">
        <w:trPr>
          <w:trHeight w:val="109"/>
        </w:trPr>
        <w:tc>
          <w:tcPr>
            <w:tcW w:w="2875" w:type="dxa"/>
          </w:tcPr>
          <w:p w:rsidR="00945FF2" w:rsidRDefault="00945FF2">
            <w:pPr>
              <w:pStyle w:val="Default"/>
              <w:rPr>
                <w:sz w:val="23"/>
                <w:szCs w:val="23"/>
              </w:rPr>
            </w:pPr>
            <w:r>
              <w:rPr>
                <w:sz w:val="23"/>
                <w:szCs w:val="23"/>
              </w:rPr>
              <w:t xml:space="preserve">Kasa </w:t>
            </w:r>
          </w:p>
        </w:tc>
        <w:tc>
          <w:tcPr>
            <w:tcW w:w="2875" w:type="dxa"/>
          </w:tcPr>
          <w:p w:rsidR="00945FF2" w:rsidRDefault="00945FF2">
            <w:pPr>
              <w:pStyle w:val="Default"/>
              <w:rPr>
                <w:sz w:val="23"/>
                <w:szCs w:val="23"/>
              </w:rPr>
            </w:pPr>
            <w:r>
              <w:rPr>
                <w:sz w:val="23"/>
                <w:szCs w:val="23"/>
              </w:rPr>
              <w:t xml:space="preserve">ASUS TA-K52 400W PFC ATX Kasa </w:t>
            </w:r>
          </w:p>
        </w:tc>
        <w:tc>
          <w:tcPr>
            <w:tcW w:w="2875" w:type="dxa"/>
          </w:tcPr>
          <w:p w:rsidR="00945FF2" w:rsidRDefault="00945FF2">
            <w:pPr>
              <w:pStyle w:val="Default"/>
              <w:rPr>
                <w:sz w:val="23"/>
                <w:szCs w:val="23"/>
              </w:rPr>
            </w:pPr>
            <w:r>
              <w:rPr>
                <w:sz w:val="23"/>
                <w:szCs w:val="23"/>
              </w:rPr>
              <w:t xml:space="preserve">166,91 TL </w:t>
            </w:r>
          </w:p>
        </w:tc>
      </w:tr>
      <w:tr w:rsidR="00945FF2">
        <w:trPr>
          <w:trHeight w:val="109"/>
        </w:trPr>
        <w:tc>
          <w:tcPr>
            <w:tcW w:w="8627" w:type="dxa"/>
            <w:gridSpan w:val="3"/>
          </w:tcPr>
          <w:p w:rsidR="00945FF2" w:rsidRDefault="00945FF2">
            <w:pPr>
              <w:pStyle w:val="Default"/>
              <w:rPr>
                <w:sz w:val="23"/>
                <w:szCs w:val="23"/>
              </w:rPr>
            </w:pPr>
            <w:r>
              <w:rPr>
                <w:b/>
                <w:bCs/>
                <w:sz w:val="23"/>
                <w:szCs w:val="23"/>
              </w:rPr>
              <w:t xml:space="preserve">                                                                                                    Toplam: </w:t>
            </w:r>
            <w:r>
              <w:rPr>
                <w:sz w:val="23"/>
                <w:szCs w:val="23"/>
              </w:rPr>
              <w:t xml:space="preserve">832,56 TL </w:t>
            </w:r>
          </w:p>
        </w:tc>
      </w:tr>
      <w:tr w:rsidR="00945FF2">
        <w:trPr>
          <w:trHeight w:val="109"/>
        </w:trPr>
        <w:tc>
          <w:tcPr>
            <w:tcW w:w="8627" w:type="dxa"/>
            <w:gridSpan w:val="3"/>
          </w:tcPr>
          <w:p w:rsidR="00945FF2" w:rsidRDefault="00945FF2">
            <w:pPr>
              <w:pStyle w:val="Default"/>
              <w:rPr>
                <w:b/>
                <w:bCs/>
                <w:sz w:val="23"/>
                <w:szCs w:val="23"/>
              </w:rPr>
            </w:pPr>
          </w:p>
        </w:tc>
      </w:tr>
      <w:tr w:rsidR="00945FF2">
        <w:trPr>
          <w:trHeight w:val="109"/>
        </w:trPr>
        <w:tc>
          <w:tcPr>
            <w:tcW w:w="8627" w:type="dxa"/>
            <w:gridSpan w:val="3"/>
          </w:tcPr>
          <w:p w:rsidR="00945FF2" w:rsidRDefault="00945FF2">
            <w:pPr>
              <w:pStyle w:val="Default"/>
              <w:rPr>
                <w:b/>
                <w:bCs/>
                <w:sz w:val="23"/>
                <w:szCs w:val="23"/>
              </w:rPr>
            </w:pPr>
          </w:p>
        </w:tc>
      </w:tr>
      <w:tr w:rsidR="00945FF2">
        <w:trPr>
          <w:trHeight w:val="109"/>
        </w:trPr>
        <w:tc>
          <w:tcPr>
            <w:tcW w:w="8627" w:type="dxa"/>
            <w:gridSpan w:val="3"/>
          </w:tcPr>
          <w:p w:rsidR="00945FF2" w:rsidRDefault="00945FF2">
            <w:pPr>
              <w:pStyle w:val="Default"/>
              <w:rPr>
                <w:b/>
                <w:bCs/>
                <w:sz w:val="23"/>
                <w:szCs w:val="23"/>
              </w:rPr>
            </w:pPr>
          </w:p>
        </w:tc>
      </w:tr>
    </w:tbl>
    <w:p w:rsidR="00945FF2" w:rsidRDefault="00945FF2" w:rsidP="003E43E6"/>
    <w:p w:rsidR="00945FF2" w:rsidRDefault="00945FF2" w:rsidP="003E43E6"/>
    <w:p w:rsidR="00945FF2" w:rsidRDefault="00945FF2" w:rsidP="003E43E6"/>
    <w:p w:rsidR="00945FF2" w:rsidRDefault="00945FF2" w:rsidP="003E43E6"/>
    <w:p w:rsidR="00ED7BBE" w:rsidRDefault="00ED7BBE" w:rsidP="003E43E6">
      <w:pPr>
        <w:rPr>
          <w:b/>
        </w:rPr>
      </w:pPr>
    </w:p>
    <w:p w:rsidR="00A41A3B" w:rsidRPr="003E43E6" w:rsidRDefault="00A41A3B" w:rsidP="003E43E6">
      <w:r w:rsidRPr="00CE27BD">
        <w:rPr>
          <w:b/>
        </w:rPr>
        <w:t>3.2. Ekonomik</w:t>
      </w:r>
      <w:r w:rsidRPr="003E43E6">
        <w:t xml:space="preserve"> </w:t>
      </w:r>
      <w:r w:rsidRPr="00CE27BD">
        <w:rPr>
          <w:b/>
        </w:rPr>
        <w:t>Fizibilite</w:t>
      </w:r>
    </w:p>
    <w:p w:rsidR="00A41A3B" w:rsidRDefault="00A41A3B" w:rsidP="003E43E6">
      <w:r>
        <w:tab/>
        <w:t>Kullanılan yazılım teknolojileri,çalışanlar ve bunların maliyetleri ile ilgili yapılan çalışmaya</w:t>
      </w:r>
      <w:r w:rsidR="005D2CEB">
        <w:t xml:space="preserve"> göre</w:t>
      </w:r>
      <w:r>
        <w:t xml:space="preserve"> kullanılacak olan uygulama sunucusu ,programlama dili ve SDK sı</w:t>
      </w:r>
      <w:r w:rsidR="005D2CEB">
        <w:t>nın yanında</w:t>
      </w:r>
      <w:r>
        <w:t xml:space="preserve"> uygulama çatıları için herhangi bir ücret ödenmeyecektir.Ancak kullanılan Windows işletim sisteminin lisan ücretinin haricinde,altyapının çalıştırılacağı sunucu maliyeti ekonomik destek gerektirmektedir.Bunun yanında proje içinde çalışan geliştiriciler için de verilecek ücretler de işin içine katıldığında bunların da mali bir getiri oluşturduğu görülmektedir.</w:t>
      </w:r>
      <w:r w:rsidR="00355736">
        <w:t>Günlük</w:t>
      </w:r>
      <w:r>
        <w:t xml:space="preserve"> </w:t>
      </w:r>
      <w:r w:rsidR="00355736">
        <w:t>1</w:t>
      </w:r>
      <w:r>
        <w:t xml:space="preserve">00 TL ücreti alan bir geliştirici tek başına sistemi </w:t>
      </w:r>
      <w:r w:rsidR="00355736">
        <w:t>1</w:t>
      </w:r>
      <w:r w:rsidR="00E11C9A">
        <w:t>6</w:t>
      </w:r>
      <w:r w:rsidR="00355736">
        <w:t>2</w:t>
      </w:r>
      <w:r>
        <w:t xml:space="preserve"> </w:t>
      </w:r>
      <w:r w:rsidR="00355736">
        <w:t>günde</w:t>
      </w:r>
      <w:r>
        <w:t xml:space="preserve"> bitirebilirse geliştiriciye ödenecek ücret </w:t>
      </w:r>
      <w:r w:rsidR="00E11C9A">
        <w:t>1</w:t>
      </w:r>
      <w:r w:rsidR="00355736">
        <w:t>62</w:t>
      </w:r>
      <w:r>
        <w:t>00TL olacaktır.Ayrıca bu ücrete sunucu ve sertifi</w:t>
      </w:r>
      <w:r w:rsidR="00420764">
        <w:t>ka ücret</w:t>
      </w:r>
      <w:r>
        <w:t>le</w:t>
      </w:r>
      <w:r w:rsidR="00C15A29">
        <w:t>ri de eklenirse (yaklaşık 1000TL</w:t>
      </w:r>
      <w:r>
        <w:t xml:space="preserve">) toplam maliyeti </w:t>
      </w:r>
      <w:r w:rsidR="00E11C9A">
        <w:t>1</w:t>
      </w:r>
      <w:r w:rsidR="00355736">
        <w:t>7200</w:t>
      </w:r>
      <w:r>
        <w:t>TL yi bulacaktır.</w:t>
      </w:r>
      <w:r w:rsidR="00AB26BE">
        <w:t>Ancak sistemi geliştiren kişiye ücret verilmeyecekse maliyet sadece lisans bedelleri ve sunucu fiyatından ibaret olacaktır.</w:t>
      </w:r>
    </w:p>
    <w:p w:rsidR="00F4558E" w:rsidRDefault="00F4558E" w:rsidP="003E43E6"/>
    <w:p w:rsidR="00F4558E" w:rsidRPr="00CE27BD" w:rsidRDefault="00F4558E" w:rsidP="003E43E6">
      <w:pPr>
        <w:rPr>
          <w:b/>
        </w:rPr>
      </w:pPr>
      <w:r w:rsidRPr="00CE27BD">
        <w:rPr>
          <w:b/>
        </w:rPr>
        <w:t>3.3.Zaman Fizibilitesi</w:t>
      </w:r>
    </w:p>
    <w:p w:rsidR="00F4558E" w:rsidRDefault="00F4558E" w:rsidP="003E43E6">
      <w:r>
        <w:tab/>
      </w:r>
      <w:r w:rsidR="00FF5DBB">
        <w:t>Ön inceleme ve fizibilite çalışmalarının yanında ,sistem tasarımı süreçlerini kapsayan gant diyagramı aşağıda verilmiştir.Bu diyagramdaki zamansal planlama</w:t>
      </w:r>
      <w:r w:rsidR="006E0509">
        <w:t xml:space="preserve"> uyarınca proje teslim tarihi 22.05.2013 olarak belirlenmiştir.Diğer detaylar için gant diyagramı incelenebilir.</w:t>
      </w:r>
      <w:r w:rsidR="00FF5DBB">
        <w:t xml:space="preserve"> </w:t>
      </w:r>
      <w:r w:rsidR="00D45F46">
        <w:t>(Şekil 3.1 –Gant Diyagramı 1,Şekil 3.2 – Gant Diyagramı 2)</w:t>
      </w:r>
    </w:p>
    <w:p w:rsidR="00F4558E" w:rsidRDefault="00F4558E" w:rsidP="003E43E6">
      <w:r w:rsidRPr="00CE27BD">
        <w:rPr>
          <w:b/>
        </w:rPr>
        <w:t>3.4.Yasal Fizibilite</w:t>
      </w:r>
    </w:p>
    <w:p w:rsidR="00F4558E" w:rsidRDefault="00F4558E" w:rsidP="003E43E6">
      <w:r>
        <w:tab/>
        <w:t>Yapılan sistemin tüm yasal hakları</w:t>
      </w:r>
      <w:r w:rsidR="003B5B75">
        <w:t>nı</w:t>
      </w:r>
      <w:r>
        <w:t xml:space="preserve"> Y.T.Ü Bilgisayar Mühendisliği Bölümü üstlenmektedir.Yasal olarak yapılan sistemin önünde engel teşgil edebilecek hiçbir durum bulunmamaktadır.Kullanılan ürünlerden bazılarının lisanslı olarak kullanılmasından kaynaklı Y.T.Ü Bilgisayar Mühendisliği Bölümü herhangi bir hukuksal ihlalde bulunmamaktadır.</w:t>
      </w:r>
    </w:p>
    <w:p w:rsidR="00F4558E" w:rsidRDefault="00F4558E" w:rsidP="003E43E6"/>
    <w:p w:rsidR="00F4558E" w:rsidRDefault="00F4558E" w:rsidP="003E43E6">
      <w:r w:rsidRPr="00CE27BD">
        <w:rPr>
          <w:b/>
        </w:rPr>
        <w:t>3.5. Sosyal</w:t>
      </w:r>
      <w:r>
        <w:t xml:space="preserve"> </w:t>
      </w:r>
      <w:r w:rsidRPr="00CE27BD">
        <w:rPr>
          <w:b/>
        </w:rPr>
        <w:t>Fizibilite</w:t>
      </w:r>
    </w:p>
    <w:p w:rsidR="00F4558E" w:rsidRDefault="00F4558E" w:rsidP="003E43E6">
      <w:r>
        <w:tab/>
      </w:r>
      <w:r w:rsidR="002D2641">
        <w:t>Kullanılacak sistem ile öğrenciler ve mezunların bu sistem üzerinde iletişim halinde olması ve bölüm bazında oluşturulan bu sosyal medya sayesinde sistemi kullanacak kullanıcıların tamamı sistem üzerinden birbirleriyle haberleşebileceklerdir.</w:t>
      </w:r>
    </w:p>
    <w:p w:rsidR="00FF5DBB" w:rsidRDefault="002D2641" w:rsidP="006576BA">
      <w:pPr>
        <w:rPr>
          <w:sz w:val="23"/>
          <w:szCs w:val="23"/>
        </w:rPr>
      </w:pPr>
      <w:r>
        <w:t>Staj ve iş ilanlarının daha rahat takip edilir olması da öğrenciler içi büyük kolaylık teşgil etmektedir.</w:t>
      </w:r>
      <w:r w:rsidRPr="002D2641">
        <w:rPr>
          <w:sz w:val="23"/>
          <w:szCs w:val="23"/>
        </w:rPr>
        <w:t xml:space="preserve"> </w:t>
      </w:r>
      <w:r>
        <w:rPr>
          <w:sz w:val="23"/>
          <w:szCs w:val="23"/>
        </w:rPr>
        <w:t>Proje danışmanı ile yapılan görüşmeler ile proje oluşturulacak ve istenenlere uygun olarak gerçekleştirilecektir.</w:t>
      </w:r>
      <w:bookmarkStart w:id="13" w:name="_Toc340786217"/>
      <w:bookmarkEnd w:id="12"/>
    </w:p>
    <w:p w:rsidR="00355736" w:rsidRDefault="0033385E" w:rsidP="006576BA">
      <w:pPr>
        <w:rPr>
          <w:sz w:val="23"/>
          <w:szCs w:val="23"/>
        </w:rPr>
      </w:pPr>
      <w:r>
        <w:rPr>
          <w:sz w:val="23"/>
          <w:szCs w:val="23"/>
        </w:rPr>
        <w:lastRenderedPageBreak/>
        <w:pict>
          <v:shape id="_x0000_i1060" type="#_x0000_t75" style="width:386.5pt;height:669.75pt">
            <v:imagedata r:id="rId14" o:title=""/>
          </v:shape>
        </w:pict>
      </w:r>
    </w:p>
    <w:p w:rsidR="008E25AD" w:rsidRDefault="008E25AD" w:rsidP="008E25AD">
      <w:pPr>
        <w:jc w:val="center"/>
        <w:rPr>
          <w:sz w:val="23"/>
          <w:szCs w:val="23"/>
        </w:rPr>
      </w:pPr>
      <w:r>
        <w:rPr>
          <w:sz w:val="23"/>
          <w:szCs w:val="23"/>
        </w:rPr>
        <w:t>Şekil 3.1 Gant Diyagramı -1</w:t>
      </w:r>
    </w:p>
    <w:p w:rsidR="008E25AD" w:rsidRDefault="008E25AD" w:rsidP="006576BA">
      <w:pPr>
        <w:rPr>
          <w:sz w:val="23"/>
          <w:szCs w:val="23"/>
        </w:rPr>
      </w:pPr>
    </w:p>
    <w:p w:rsidR="001D1DDA" w:rsidRDefault="0033385E" w:rsidP="006576BA">
      <w:pPr>
        <w:rPr>
          <w:b/>
        </w:rPr>
      </w:pPr>
      <w:r>
        <w:rPr>
          <w:b/>
        </w:rPr>
        <w:pict>
          <v:shape id="_x0000_i1061" type="#_x0000_t75" style="width:395.3pt;height:644.6pt">
            <v:imagedata r:id="rId15" o:title=""/>
          </v:shape>
        </w:pict>
      </w:r>
    </w:p>
    <w:p w:rsidR="0033385E" w:rsidRPr="0033385E" w:rsidRDefault="0033385E" w:rsidP="0033385E">
      <w:pPr>
        <w:jc w:val="center"/>
      </w:pPr>
      <w:r>
        <w:t>Şekil 3.2 Gant Diyagramı -2</w:t>
      </w:r>
    </w:p>
    <w:p w:rsidR="0033385E" w:rsidRDefault="0033385E" w:rsidP="006576BA">
      <w:pPr>
        <w:rPr>
          <w:b/>
        </w:rPr>
      </w:pPr>
    </w:p>
    <w:p w:rsidR="00FF5DBB" w:rsidRPr="000E0EB7" w:rsidRDefault="00FF5DBB" w:rsidP="006576BA">
      <w:pPr>
        <w:rPr>
          <w:b/>
        </w:rPr>
      </w:pPr>
      <w:r>
        <w:rPr>
          <w:b/>
        </w:rPr>
        <w:t>4.SİSTEM TASARIMI</w:t>
      </w:r>
    </w:p>
    <w:p w:rsidR="001D1DDA" w:rsidRDefault="000E0EB7" w:rsidP="000E0EB7">
      <w:pPr>
        <w:rPr>
          <w:sz w:val="23"/>
          <w:szCs w:val="23"/>
        </w:rPr>
      </w:pPr>
      <w:r>
        <w:rPr>
          <w:sz w:val="23"/>
          <w:szCs w:val="23"/>
        </w:rPr>
        <w:tab/>
        <w:t xml:space="preserve">Sistemin kullanımını ve veri akışını tarifleyen taslak,1.düzey ve 2.düzey veri akış diyagramları gerekli sistem analizinin yapılmasının ardından çizilmiştir.Bu sistem analizlerinin sağlıklı yapılabilmesi adına 3 toplantı yapılmıştır.Bu toplantılarda alınan kararlar çerçevesinde veri akış diyagramlarının haricinde sistemin veri modellerinin de belirlenmesi sağlanmıştır.Bu veri modellerinin sistem için belirlenmesinin ardından bu modelleri tarifleyen ER ve Relational Mapping diyagramları çizilmiştir.Ayrıca veritabanının </w:t>
      </w:r>
      <w:r w:rsidR="001D1DDA">
        <w:rPr>
          <w:sz w:val="23"/>
          <w:szCs w:val="23"/>
        </w:rPr>
        <w:t>hibernate(ORM framework) tarafından fiziksel olarak oluşturulabilmesi adına bu veri modellerine karşılık gelen objelerin Relational Mapping deki ilgili tablo karşılıklarının yaratılması için gerekli düzenlemeler yapılmıştır.</w:t>
      </w:r>
    </w:p>
    <w:p w:rsidR="00C52E68" w:rsidRDefault="00C52E68" w:rsidP="000E0EB7">
      <w:pPr>
        <w:rPr>
          <w:b/>
        </w:rPr>
      </w:pPr>
    </w:p>
    <w:p w:rsidR="001D1DDA" w:rsidRDefault="00667268" w:rsidP="000E0EB7">
      <w:pPr>
        <w:rPr>
          <w:b/>
        </w:rPr>
      </w:pPr>
      <w:r>
        <w:rPr>
          <w:b/>
        </w:rPr>
        <w:t>4.1.Bilgi Toplama ve Görüşmeler</w:t>
      </w:r>
    </w:p>
    <w:p w:rsidR="00C52E68" w:rsidRDefault="00C52E68" w:rsidP="000E0EB7">
      <w:pPr>
        <w:rPr>
          <w:b/>
        </w:rPr>
      </w:pPr>
    </w:p>
    <w:p w:rsidR="00667268" w:rsidRDefault="00667268" w:rsidP="000E0EB7">
      <w:pPr>
        <w:rPr>
          <w:b/>
        </w:rPr>
      </w:pPr>
      <w:r>
        <w:rPr>
          <w:b/>
        </w:rPr>
        <w:t>4.1.1.  Toplantı 1</w:t>
      </w:r>
    </w:p>
    <w:p w:rsidR="00667268" w:rsidRDefault="00667268" w:rsidP="000E0EB7">
      <w:r>
        <w:rPr>
          <w:b/>
        </w:rPr>
        <w:tab/>
      </w:r>
      <w:r>
        <w:t>Proje yürütücüsü ile yapılan bu toplantıda sistemin hangi kişiler tarafından ne amaçla kullanılmak istendiği detaylı olarak tartışıldı.Sistemin tanımlaması gereken modüllerin ve işlevlerin neler olması gerektiği görüşüldü.</w:t>
      </w:r>
      <w:r w:rsidR="00AE20B0">
        <w:t>Bu kararlar dahilinde 2.toplantıya kadar bir ön çalışma ve rapor hazırlanması proje yürütücüsü tarafından istendi.</w:t>
      </w:r>
    </w:p>
    <w:p w:rsidR="00C52E68" w:rsidRDefault="00C52E68" w:rsidP="000E0EB7">
      <w:pPr>
        <w:rPr>
          <w:b/>
        </w:rPr>
      </w:pPr>
    </w:p>
    <w:p w:rsidR="00667268" w:rsidRDefault="00667268" w:rsidP="000E0EB7">
      <w:pPr>
        <w:rPr>
          <w:b/>
        </w:rPr>
      </w:pPr>
      <w:r>
        <w:rPr>
          <w:b/>
        </w:rPr>
        <w:t>4.1.2</w:t>
      </w:r>
      <w:r w:rsidR="00AE20B0">
        <w:rPr>
          <w:b/>
        </w:rPr>
        <w:t>.</w:t>
      </w:r>
      <w:r>
        <w:rPr>
          <w:b/>
        </w:rPr>
        <w:t xml:space="preserve">  Toplantı 2</w:t>
      </w:r>
    </w:p>
    <w:p w:rsidR="00667268" w:rsidRDefault="00667268" w:rsidP="000E0EB7">
      <w:r>
        <w:rPr>
          <w:b/>
        </w:rPr>
        <w:tab/>
      </w:r>
      <w:r>
        <w:t>Proje yürütü</w:t>
      </w:r>
      <w:r w:rsidR="00AE20B0">
        <w:t>cü</w:t>
      </w:r>
      <w:r>
        <w:t xml:space="preserve">sü ile yapılan bu toplantıda ise 1.Toplantı sonucunda alınan kararlar dahilinde </w:t>
      </w:r>
      <w:r w:rsidR="00AE20B0">
        <w:t>hazırlanan ön çalışma ve raporlar tartışılmıştır.Gerekli bazı düzenlemeler ve değişiklikler yapıldıktan sonra sistemin tanımlaması gereken modüllere ek olarak farklı işlevlerde modüllerin de hazırlanması gerektiği sonucuna varılmıştır.Bu çerçevede proje yürütücüsü tarafından toplantıda verilen ek dosya ve dökümanlar incelenerek 3.toplantıya kadar bir ön çalışma daha yapılması ve yeniden  rapor  hazırlanması istenmiştir.</w:t>
      </w:r>
    </w:p>
    <w:p w:rsidR="00AE20B0" w:rsidRDefault="00AE20B0" w:rsidP="000E0EB7">
      <w:pPr>
        <w:rPr>
          <w:b/>
        </w:rPr>
      </w:pPr>
    </w:p>
    <w:p w:rsidR="00ED7BBE" w:rsidRDefault="00ED7BBE" w:rsidP="000E0EB7">
      <w:pPr>
        <w:rPr>
          <w:b/>
        </w:rPr>
      </w:pPr>
    </w:p>
    <w:p w:rsidR="001D2617" w:rsidRDefault="001D2617" w:rsidP="000E0EB7">
      <w:pPr>
        <w:rPr>
          <w:b/>
        </w:rPr>
      </w:pPr>
    </w:p>
    <w:p w:rsidR="001D2617" w:rsidRDefault="001D2617" w:rsidP="000E0EB7">
      <w:pPr>
        <w:rPr>
          <w:b/>
        </w:rPr>
      </w:pPr>
    </w:p>
    <w:p w:rsidR="001D2617" w:rsidRDefault="001D2617" w:rsidP="000E0EB7">
      <w:pPr>
        <w:rPr>
          <w:b/>
        </w:rPr>
      </w:pPr>
    </w:p>
    <w:p w:rsidR="00AE20B0" w:rsidRDefault="00AE20B0" w:rsidP="000E0EB7">
      <w:r>
        <w:rPr>
          <w:b/>
        </w:rPr>
        <w:lastRenderedPageBreak/>
        <w:t>4.1.3.  Toplantı 3</w:t>
      </w:r>
    </w:p>
    <w:p w:rsidR="00AE20B0" w:rsidRDefault="00AE20B0" w:rsidP="000E0EB7">
      <w:r>
        <w:tab/>
        <w:t>Proje yürütücüsü ile bilgisayar ara projesi 2.gelişim raporundan önce  yapılan bu son toplantıda ise 2.toplantıda yapılması ve hazırlanması istenen rapor ve ön çalışma değerlendirildi.Sistem kullanıcılarının hangi rollerde olabileceği ve sistemi nasıl kullanabilecekleri konusu yeniden tartışıldı ve netleştirildi.Bunun sonucunda hazırlanması gereken raporun 2.gelişim raporunun içinde ilgili bölümde yer alması gerektiğine karar verildi.2.Gelişim raporu ile birlikte proje yürütücüsüne teslim edilmesi kararı alındı.</w:t>
      </w:r>
    </w:p>
    <w:p w:rsidR="00AE20B0" w:rsidRDefault="00AE20B0" w:rsidP="000E0EB7"/>
    <w:p w:rsidR="00AE20B0" w:rsidRDefault="00AE20B0" w:rsidP="000E0EB7">
      <w:pPr>
        <w:rPr>
          <w:b/>
        </w:rPr>
      </w:pPr>
      <w:r>
        <w:rPr>
          <w:b/>
        </w:rPr>
        <w:t>4.2. Sistem Modelleme</w:t>
      </w:r>
    </w:p>
    <w:p w:rsidR="00AE20B0" w:rsidRDefault="00AE20B0" w:rsidP="000E0EB7">
      <w:pPr>
        <w:rPr>
          <w:b/>
        </w:rPr>
      </w:pPr>
      <w:r>
        <w:rPr>
          <w:b/>
        </w:rPr>
        <w:t>4.2.1.  Veri Akışı Modelleme</w:t>
      </w:r>
    </w:p>
    <w:p w:rsidR="00AE20B0" w:rsidRDefault="00AE20B0" w:rsidP="000E0EB7">
      <w:r>
        <w:rPr>
          <w:b/>
        </w:rPr>
        <w:tab/>
      </w:r>
      <w:r w:rsidR="006E4168">
        <w:t>Veri akış diyagramlarının tamamı bir sonraki raporda teslim edilmek üzere ertelenmiştir.</w:t>
      </w:r>
    </w:p>
    <w:p w:rsidR="006E4168" w:rsidRDefault="006E4168" w:rsidP="000E0EB7">
      <w:pPr>
        <w:rPr>
          <w:b/>
        </w:rPr>
      </w:pPr>
      <w:r>
        <w:rPr>
          <w:b/>
        </w:rPr>
        <w:t>4.2.2.  Veri Modelleme</w:t>
      </w:r>
    </w:p>
    <w:p w:rsidR="00C52E68" w:rsidRDefault="00C52E68" w:rsidP="000E0EB7">
      <w:pPr>
        <w:rPr>
          <w:b/>
        </w:rPr>
      </w:pPr>
      <w:r>
        <w:rPr>
          <w:b/>
        </w:rPr>
        <w:t>4.2.2.1  Veri Modellerinin Belirlenmesi ve Analiz</w:t>
      </w:r>
    </w:p>
    <w:p w:rsidR="00C52E68" w:rsidRDefault="00C52E68" w:rsidP="000E0EB7">
      <w:r>
        <w:rPr>
          <w:b/>
        </w:rPr>
        <w:tab/>
      </w:r>
      <w:r>
        <w:t xml:space="preserve">Sistemin gerçekleştirilebilmesi için gerekli veri modellerinin neler olduğu toplantılar ve  sistem analizi ile belirlenmiş,bu modellerin aralarındaki ilişkilerin tarifi ayrıntılı olarak raporlanmıştır.Bu bölüm uyarınca sistemde kullanılacak olan veri modellerinin karşılık geldiği tabloların ne amaçla ve hangi üye alanlar ile oluşturulacağı </w:t>
      </w:r>
      <w:r w:rsidR="000E00A1">
        <w:t xml:space="preserve">ve kullanılacağı </w:t>
      </w:r>
      <w:r>
        <w:t>raporun devamında bulunmaktadır.</w:t>
      </w:r>
    </w:p>
    <w:p w:rsidR="000E00A1" w:rsidRDefault="008353F1" w:rsidP="000E0EB7">
      <w:pPr>
        <w:rPr>
          <w:b/>
        </w:rPr>
      </w:pPr>
      <w:r w:rsidRPr="008353F1">
        <w:rPr>
          <w:b/>
        </w:rPr>
        <w:t>Sistem Tabloları</w:t>
      </w:r>
    </w:p>
    <w:p w:rsidR="008353F1" w:rsidRDefault="008353F1" w:rsidP="000E0EB7">
      <w:r>
        <w:rPr>
          <w:b/>
        </w:rPr>
        <w:t>NOT:</w:t>
      </w:r>
      <w:r>
        <w:t>Tablolar alfabetik sıraya göre sıralanmıştır.</w:t>
      </w:r>
    </w:p>
    <w:p w:rsidR="008353F1" w:rsidRDefault="008353F1" w:rsidP="008353F1">
      <w:pPr>
        <w:numPr>
          <w:ilvl w:val="0"/>
          <w:numId w:val="29"/>
        </w:numPr>
        <w:rPr>
          <w:b/>
          <w:i/>
        </w:rPr>
      </w:pPr>
      <w:r w:rsidRPr="00D55331">
        <w:rPr>
          <w:b/>
          <w:i/>
        </w:rPr>
        <w:t>additional_info</w:t>
      </w:r>
    </w:p>
    <w:p w:rsidR="00D55331" w:rsidRDefault="00D55331" w:rsidP="00D55331">
      <w:pPr>
        <w:ind w:left="720"/>
      </w:pPr>
      <w:r>
        <w:pict>
          <v:shape id="_x0000_i1026" type="#_x0000_t75" style="width:425.2pt;height:37.35pt">
            <v:imagedata r:id="rId16" o:title=""/>
          </v:shape>
        </w:pict>
      </w:r>
    </w:p>
    <w:p w:rsidR="00D55331" w:rsidRPr="00ED7BBE" w:rsidRDefault="00D55331" w:rsidP="00ED7BBE">
      <w:pPr>
        <w:ind w:left="720"/>
      </w:pPr>
      <w:r>
        <w:t>İki üye alanı olan bu tablo user_tcno kolonu üzerinden user ile ilişkilendirilmiştir ve 1-1 ilişki tarifinden kaynaklı olarak user_tcno alanı primary keydir.Kullanıcının kendisi hakkında yazabileceği bir metni saklamak amacıyla kullanılmaktadır.</w:t>
      </w:r>
    </w:p>
    <w:p w:rsidR="00ED7BBE" w:rsidRDefault="00ED7BBE" w:rsidP="00ED7BBE">
      <w:pPr>
        <w:rPr>
          <w:b/>
          <w:i/>
        </w:rPr>
      </w:pPr>
    </w:p>
    <w:p w:rsidR="00ED7BBE" w:rsidRDefault="00ED7BBE" w:rsidP="00ED7BBE">
      <w:pPr>
        <w:ind w:left="720"/>
        <w:rPr>
          <w:b/>
          <w:i/>
        </w:rPr>
      </w:pPr>
    </w:p>
    <w:p w:rsidR="00ED7BBE" w:rsidRDefault="00ED7BBE" w:rsidP="00ED7BBE">
      <w:pPr>
        <w:ind w:left="720"/>
        <w:rPr>
          <w:b/>
          <w:i/>
        </w:rPr>
      </w:pPr>
    </w:p>
    <w:p w:rsidR="00ED7BBE" w:rsidRDefault="00ED7BBE" w:rsidP="00ED7BBE">
      <w:pPr>
        <w:ind w:left="720"/>
        <w:rPr>
          <w:b/>
          <w:i/>
        </w:rPr>
      </w:pPr>
    </w:p>
    <w:p w:rsidR="00EF1472" w:rsidRDefault="00EF1472" w:rsidP="00EF1472">
      <w:pPr>
        <w:ind w:left="720"/>
        <w:rPr>
          <w:b/>
          <w:i/>
        </w:rPr>
      </w:pPr>
    </w:p>
    <w:p w:rsidR="008353F1" w:rsidRDefault="008353F1" w:rsidP="008353F1">
      <w:pPr>
        <w:numPr>
          <w:ilvl w:val="0"/>
          <w:numId w:val="29"/>
        </w:numPr>
        <w:rPr>
          <w:b/>
          <w:i/>
        </w:rPr>
      </w:pPr>
      <w:r w:rsidRPr="00D55331">
        <w:rPr>
          <w:b/>
          <w:i/>
        </w:rPr>
        <w:t>announcement</w:t>
      </w:r>
    </w:p>
    <w:p w:rsidR="00D55331" w:rsidRDefault="00D55331" w:rsidP="00D55331">
      <w:pPr>
        <w:ind w:left="720"/>
      </w:pPr>
      <w:r>
        <w:pict>
          <v:shape id="_x0000_i1027" type="#_x0000_t75" style="width:425.2pt;height:85.6pt">
            <v:imagedata r:id="rId17" o:title=""/>
          </v:shape>
        </w:pict>
      </w:r>
    </w:p>
    <w:p w:rsidR="00D55331" w:rsidRPr="00D55331" w:rsidRDefault="00D55331" w:rsidP="00D55331">
      <w:pPr>
        <w:ind w:left="720"/>
      </w:pPr>
      <w:r>
        <w:t>Genel olarak announcement ismi ile değerlendirdiğimiz bu ya</w:t>
      </w:r>
      <w:r w:rsidR="00771F41">
        <w:t>pı birden fazla tipte olabilmektedir.Bu tipler announcement_type tablosunda belirlenmektedir.Bu tipler uyarınca oluşturulacak bu kayıtlar kişinin istediği kişilere paylaşım yapabilmesi adına kullanılan bir tablodur.1-N ilişki ile user tablosuna bağlıdır.Kişi istediği kadar paylaşımda bulunabilir.1-1 ilişki ile de announcement_type tablosuna bağlıdır.</w:t>
      </w:r>
    </w:p>
    <w:p w:rsidR="008353F1" w:rsidRDefault="008353F1" w:rsidP="008353F1">
      <w:pPr>
        <w:numPr>
          <w:ilvl w:val="0"/>
          <w:numId w:val="29"/>
        </w:numPr>
        <w:rPr>
          <w:b/>
          <w:i/>
        </w:rPr>
      </w:pPr>
      <w:r w:rsidRPr="00D55331">
        <w:rPr>
          <w:b/>
          <w:i/>
        </w:rPr>
        <w:t>announcement_type</w:t>
      </w:r>
    </w:p>
    <w:p w:rsidR="00771F41" w:rsidRDefault="00771F41" w:rsidP="00771F41">
      <w:pPr>
        <w:ind w:left="720"/>
      </w:pPr>
      <w:r>
        <w:pict>
          <v:shape id="_x0000_i1028" type="#_x0000_t75" style="width:425.2pt;height:32.6pt">
            <v:imagedata r:id="rId18" o:title=""/>
          </v:shape>
        </w:pict>
      </w:r>
    </w:p>
    <w:p w:rsidR="00771F41" w:rsidRPr="00771F41" w:rsidRDefault="00771F41" w:rsidP="00771F41">
      <w:pPr>
        <w:ind w:left="720"/>
      </w:pPr>
      <w:r>
        <w:t>Announcement tiplerinin belirlendiği tablodur.Bu tipler ise temelde 4 adet olup bunlar sırasıyla news,announcement,job ve internship tir.Yapılan duyurunun veya paylaşımın tipi bir haber,klasik bir duyuru ,iş veya staj ilanı olabilir anlamını taşımaktadır.</w:t>
      </w:r>
    </w:p>
    <w:p w:rsidR="008353F1" w:rsidRDefault="008353F1" w:rsidP="008353F1">
      <w:pPr>
        <w:numPr>
          <w:ilvl w:val="0"/>
          <w:numId w:val="29"/>
        </w:numPr>
        <w:rPr>
          <w:b/>
          <w:i/>
        </w:rPr>
      </w:pPr>
      <w:r w:rsidRPr="00D55331">
        <w:rPr>
          <w:b/>
          <w:i/>
        </w:rPr>
        <w:t>area_of_interest</w:t>
      </w:r>
    </w:p>
    <w:p w:rsidR="00771F41" w:rsidRDefault="00771F41" w:rsidP="00771F41">
      <w:pPr>
        <w:ind w:left="720"/>
      </w:pPr>
      <w:r>
        <w:pict>
          <v:shape id="_x0000_i1029" type="#_x0000_t75" style="width:424.55pt;height:53pt">
            <v:imagedata r:id="rId19" o:title=""/>
          </v:shape>
        </w:pict>
      </w:r>
    </w:p>
    <w:p w:rsidR="00771F41" w:rsidRPr="00771F41" w:rsidRDefault="00771F41" w:rsidP="00771F41">
      <w:pPr>
        <w:ind w:left="720"/>
      </w:pPr>
      <w:r>
        <w:t>Bir kişinin ilgi duyduğu alanları saklayabilmek adına oluşturulmuş bu tablo 1-N ilişki ile user tablosuna bağlanmaktadır.Bir kişi istediği kadar ilgi duyduğu alanları sistem üzerinden girip buraya kaydedebilir.İlgi duyduğu alanın ismi ve bu alandaki yetkinlik seviyesi ilgili kolonlarda saklanmaktadır.</w:t>
      </w:r>
    </w:p>
    <w:p w:rsidR="00EF1472" w:rsidRDefault="00EF1472" w:rsidP="00EF1472">
      <w:pPr>
        <w:ind w:left="720"/>
        <w:rPr>
          <w:b/>
          <w:i/>
        </w:rPr>
      </w:pPr>
    </w:p>
    <w:p w:rsidR="00EF1472" w:rsidRDefault="00EF1472" w:rsidP="00EF1472">
      <w:pPr>
        <w:ind w:left="720"/>
        <w:rPr>
          <w:b/>
          <w:i/>
        </w:rPr>
      </w:pPr>
    </w:p>
    <w:p w:rsidR="00EF1472" w:rsidRDefault="00EF1472" w:rsidP="00EF1472">
      <w:pPr>
        <w:ind w:left="720"/>
        <w:rPr>
          <w:b/>
          <w:i/>
        </w:rPr>
      </w:pPr>
    </w:p>
    <w:p w:rsidR="00EF1472" w:rsidRDefault="00EF1472" w:rsidP="00EF1472">
      <w:pPr>
        <w:ind w:left="720"/>
        <w:rPr>
          <w:b/>
          <w:i/>
        </w:rPr>
      </w:pPr>
    </w:p>
    <w:p w:rsidR="001D2617" w:rsidRDefault="001D2617" w:rsidP="001D2617">
      <w:pPr>
        <w:ind w:left="720"/>
        <w:rPr>
          <w:b/>
          <w:i/>
        </w:rPr>
      </w:pPr>
    </w:p>
    <w:p w:rsidR="001D2617" w:rsidRDefault="001D2617" w:rsidP="001D2617">
      <w:pPr>
        <w:ind w:left="720"/>
        <w:rPr>
          <w:b/>
          <w:i/>
        </w:rPr>
      </w:pPr>
    </w:p>
    <w:p w:rsidR="008353F1" w:rsidRDefault="00771F41" w:rsidP="008353F1">
      <w:pPr>
        <w:numPr>
          <w:ilvl w:val="0"/>
          <w:numId w:val="29"/>
        </w:numPr>
        <w:rPr>
          <w:b/>
          <w:i/>
        </w:rPr>
      </w:pPr>
      <w:r>
        <w:rPr>
          <w:b/>
          <w:i/>
        </w:rPr>
        <w:lastRenderedPageBreak/>
        <w:t>c</w:t>
      </w:r>
      <w:r w:rsidR="008353F1" w:rsidRPr="00D55331">
        <w:rPr>
          <w:b/>
          <w:i/>
        </w:rPr>
        <w:t>ertification</w:t>
      </w:r>
    </w:p>
    <w:p w:rsidR="008E25AD" w:rsidRDefault="00771F41" w:rsidP="008E25AD">
      <w:pPr>
        <w:ind w:left="720"/>
      </w:pPr>
      <w:r>
        <w:pict>
          <v:shape id="_x0000_i1030" type="#_x0000_t75" style="width:425.2pt;height:99.15pt">
            <v:imagedata r:id="rId20" o:title=""/>
          </v:shape>
        </w:pict>
      </w:r>
    </w:p>
    <w:p w:rsidR="00771F41" w:rsidRPr="00771F41" w:rsidRDefault="00771F41" w:rsidP="008E25AD">
      <w:pPr>
        <w:ind w:left="720"/>
      </w:pPr>
      <w:r>
        <w:t xml:space="preserve">Bu tablo ise kişinin </w:t>
      </w:r>
      <w:r w:rsidR="00E937BF">
        <w:t>aldığı sertifikaların bilgisini</w:t>
      </w:r>
      <w:r>
        <w:t xml:space="preserve"> barındırmaktadır.1-N ilişki ile user tablosuna bağlıdır.Sertifikanın ismi,alınma tarihi,alındığı kurum-kuruluş, varsa eğer sertifikaya ait bir açıklama ve </w:t>
      </w:r>
      <w:r w:rsidR="00E937BF">
        <w:t>ek dosyalar ilgili tablo kolonlarında saklanmaktadır.</w:t>
      </w:r>
    </w:p>
    <w:p w:rsidR="008353F1" w:rsidRDefault="008353F1" w:rsidP="008353F1">
      <w:pPr>
        <w:numPr>
          <w:ilvl w:val="0"/>
          <w:numId w:val="29"/>
        </w:numPr>
        <w:rPr>
          <w:b/>
          <w:i/>
        </w:rPr>
      </w:pPr>
      <w:r w:rsidRPr="00D55331">
        <w:rPr>
          <w:b/>
          <w:i/>
        </w:rPr>
        <w:t>chat_group</w:t>
      </w:r>
    </w:p>
    <w:p w:rsidR="00E937BF" w:rsidRDefault="00E937BF" w:rsidP="00E937BF">
      <w:pPr>
        <w:ind w:left="720"/>
      </w:pPr>
      <w:r>
        <w:pict>
          <v:shape id="_x0000_i1031" type="#_x0000_t75" style="width:424.55pt;height:44.15pt">
            <v:imagedata r:id="rId21" o:title=""/>
          </v:shape>
        </w:pict>
      </w:r>
    </w:p>
    <w:p w:rsidR="00E937BF" w:rsidRPr="00E937BF" w:rsidRDefault="00E937BF" w:rsidP="00E937BF">
      <w:pPr>
        <w:ind w:left="720"/>
      </w:pPr>
      <w:r>
        <w:t>Her kişinin kendisine ait bir kişi listesi sistemde saklanmaktadır.Bu kişi listeleri kendi içinde alt gruplardan oluşabilmektedir.Bu alt grupların neler olduğunun bilgisi bu tabloda tutulmaktadır.1-N ilişki ile chat_list tablosuna bağlıdır.Bir chat_list de birden fazla chat_group olabilir iken her chat_group bir chat_list e aittir denilebilir.</w:t>
      </w:r>
    </w:p>
    <w:p w:rsidR="008353F1" w:rsidRDefault="008353F1" w:rsidP="008353F1">
      <w:pPr>
        <w:numPr>
          <w:ilvl w:val="0"/>
          <w:numId w:val="29"/>
        </w:numPr>
        <w:rPr>
          <w:b/>
          <w:i/>
        </w:rPr>
      </w:pPr>
      <w:r w:rsidRPr="00D55331">
        <w:rPr>
          <w:b/>
          <w:i/>
        </w:rPr>
        <w:t>chat_list</w:t>
      </w:r>
    </w:p>
    <w:p w:rsidR="00E937BF" w:rsidRDefault="00E937BF" w:rsidP="00E937BF">
      <w:pPr>
        <w:ind w:left="720"/>
      </w:pPr>
      <w:r>
        <w:pict>
          <v:shape id="_x0000_i1032" type="#_x0000_t75" style="width:424.55pt;height:33.3pt">
            <v:imagedata r:id="rId22" o:title=""/>
          </v:shape>
        </w:pict>
      </w:r>
    </w:p>
    <w:p w:rsidR="00E937BF" w:rsidRPr="00E937BF" w:rsidRDefault="00E937BF" w:rsidP="00E937BF">
      <w:pPr>
        <w:ind w:left="720"/>
      </w:pPr>
      <w:r>
        <w:t>Her kişinin bir kişi listesi bulunabilmektedir.Bu tabloda da bu listeye ait bilgi saklanmaktadır.User tablosu ile 1-1 ilişki içerisindedir.</w:t>
      </w:r>
    </w:p>
    <w:p w:rsidR="008353F1" w:rsidRDefault="008353F1" w:rsidP="008353F1">
      <w:pPr>
        <w:numPr>
          <w:ilvl w:val="0"/>
          <w:numId w:val="29"/>
        </w:numPr>
        <w:rPr>
          <w:b/>
          <w:i/>
        </w:rPr>
      </w:pPr>
      <w:r w:rsidRPr="00D55331">
        <w:rPr>
          <w:b/>
          <w:i/>
        </w:rPr>
        <w:t>chat_person</w:t>
      </w:r>
    </w:p>
    <w:p w:rsidR="00E937BF" w:rsidRDefault="00E937BF" w:rsidP="00E937BF">
      <w:pPr>
        <w:ind w:left="720"/>
      </w:pPr>
      <w:r>
        <w:pict>
          <v:shape id="_x0000_i1033" type="#_x0000_t75" style="width:424.55pt;height:69.95pt">
            <v:imagedata r:id="rId23" o:title=""/>
          </v:shape>
        </w:pict>
      </w:r>
    </w:p>
    <w:p w:rsidR="00EF1472" w:rsidRDefault="00E937BF" w:rsidP="00ED7BBE">
      <w:pPr>
        <w:ind w:left="720"/>
      </w:pPr>
      <w:r>
        <w:t>Kişilerin kişi listesi içerisinde bulunan gruplarda da yine sistemdeki farklı kullanıcıları referans eden kayıtlar bulunmaktadır.Bu kayıtlar uyarınca chat_person ,chat_group tablosu ile 1-N ilişki içerisindedir.Bir chat_person bir chat_group a aittir.Ancak bu demek değildir ki aynı kişi farklı gruplar içine dahil olamaz.Bu durum ile ilgili kontroller uygulama bazında yapılacaktır.</w:t>
      </w:r>
    </w:p>
    <w:p w:rsidR="00E937BF" w:rsidRPr="00ED7BBE" w:rsidRDefault="00E937BF" w:rsidP="00ED7BBE">
      <w:pPr>
        <w:ind w:left="720"/>
      </w:pPr>
      <w:r>
        <w:lastRenderedPageBreak/>
        <w:t>Ayrıca 1-1 ilişki ile user tablosuna bağlanmıştır.Kişi listesine ekleme işlemleri kullıcıların aktivasyonlarından geçmek zorundadır.</w:t>
      </w:r>
    </w:p>
    <w:p w:rsidR="008353F1" w:rsidRDefault="00E937BF" w:rsidP="008353F1">
      <w:pPr>
        <w:numPr>
          <w:ilvl w:val="0"/>
          <w:numId w:val="29"/>
        </w:numPr>
        <w:rPr>
          <w:b/>
          <w:i/>
        </w:rPr>
      </w:pPr>
      <w:r>
        <w:rPr>
          <w:b/>
          <w:i/>
        </w:rPr>
        <w:t>c</w:t>
      </w:r>
      <w:r w:rsidR="008353F1" w:rsidRPr="00D55331">
        <w:rPr>
          <w:b/>
          <w:i/>
        </w:rPr>
        <w:t>ity</w:t>
      </w:r>
    </w:p>
    <w:p w:rsidR="00E937BF" w:rsidRDefault="00E937BF" w:rsidP="00E937BF">
      <w:pPr>
        <w:ind w:left="720"/>
      </w:pPr>
      <w:r>
        <w:pict>
          <v:shape id="_x0000_i1034" type="#_x0000_t75" style="width:425.2pt;height:44.85pt">
            <v:imagedata r:id="rId24" o:title=""/>
          </v:shape>
        </w:pict>
      </w:r>
    </w:p>
    <w:p w:rsidR="00E937BF" w:rsidRPr="00E937BF" w:rsidRDefault="00E937BF" w:rsidP="00E937BF">
      <w:pPr>
        <w:ind w:left="720"/>
      </w:pPr>
      <w:r>
        <w:t>Şehir bilgilerinin tutulduğu tablodur.country tablosu  ile 1-N ilişki içerisindedir.Bu ilişki uyarınca her şehir sadece 1 tane ülkeye aittir denilebilir.</w:t>
      </w:r>
    </w:p>
    <w:p w:rsidR="008353F1" w:rsidRDefault="008353F1" w:rsidP="008353F1">
      <w:pPr>
        <w:numPr>
          <w:ilvl w:val="0"/>
          <w:numId w:val="29"/>
        </w:numPr>
        <w:rPr>
          <w:b/>
          <w:i/>
        </w:rPr>
      </w:pPr>
      <w:r w:rsidRPr="00D55331">
        <w:rPr>
          <w:b/>
          <w:i/>
        </w:rPr>
        <w:t>classical_cv</w:t>
      </w:r>
    </w:p>
    <w:p w:rsidR="00E66885" w:rsidRDefault="00E66885" w:rsidP="00E66885">
      <w:pPr>
        <w:ind w:left="720"/>
      </w:pPr>
      <w:r>
        <w:pict>
          <v:shape id="_x0000_i1035" type="#_x0000_t75" style="width:425.2pt;height:47.55pt">
            <v:imagedata r:id="rId25" o:title=""/>
          </v:shape>
        </w:pict>
      </w:r>
    </w:p>
    <w:p w:rsidR="00E66885" w:rsidRPr="00E66885" w:rsidRDefault="00E66885" w:rsidP="00E66885">
      <w:pPr>
        <w:ind w:left="720"/>
      </w:pPr>
      <w:r>
        <w:t>Her kişi, sistem üzerinde kendisine ait özgeçmiş bilgilerini sistemin ilgili panellerini kullanarak yapabilmektedir ancak bu paneller ve sistem altyapısını kullanmaksızın eğer isterse kendi hazırladığı bir özgeçmiş dökümanını da sisteme yükleyebilmeye imkan tanımak amacıyla kullanılan bu tablo 1-1 ilişki ile user tablosuna bağlanmaktadır.</w:t>
      </w:r>
    </w:p>
    <w:p w:rsidR="008353F1" w:rsidRDefault="00E66885" w:rsidP="008353F1">
      <w:pPr>
        <w:numPr>
          <w:ilvl w:val="0"/>
          <w:numId w:val="29"/>
        </w:numPr>
        <w:rPr>
          <w:b/>
          <w:i/>
        </w:rPr>
      </w:pPr>
      <w:r>
        <w:rPr>
          <w:b/>
          <w:i/>
        </w:rPr>
        <w:t>c</w:t>
      </w:r>
      <w:r w:rsidR="008353F1" w:rsidRPr="00D55331">
        <w:rPr>
          <w:b/>
          <w:i/>
        </w:rPr>
        <w:t>ontact</w:t>
      </w:r>
    </w:p>
    <w:p w:rsidR="00E66885" w:rsidRDefault="00E66885" w:rsidP="00E66885">
      <w:pPr>
        <w:ind w:left="720"/>
      </w:pPr>
      <w:r>
        <w:pict>
          <v:shape id="_x0000_i1036" type="#_x0000_t75" style="width:425.2pt;height:82.2pt">
            <v:imagedata r:id="rId26" o:title=""/>
          </v:shape>
        </w:pict>
      </w:r>
    </w:p>
    <w:p w:rsidR="00E66885" w:rsidRPr="00E66885" w:rsidRDefault="00E66885" w:rsidP="00E66885">
      <w:pPr>
        <w:ind w:left="720"/>
      </w:pPr>
      <w:r>
        <w:t>Kişiye ait iletişim bilgilerinin saklandığı tabloyu ifade etmektedir.Kişinin telefon numarası,adresi,facebook ve twitter hesaplarının bilgileri burada tutulmaktadır.1-1 ilişki ile user tablosuna bağlanmaktadır.</w:t>
      </w:r>
    </w:p>
    <w:p w:rsidR="00531A2A" w:rsidRPr="00531A2A" w:rsidRDefault="00E66885" w:rsidP="00531A2A">
      <w:pPr>
        <w:numPr>
          <w:ilvl w:val="0"/>
          <w:numId w:val="29"/>
        </w:numPr>
        <w:rPr>
          <w:b/>
          <w:i/>
        </w:rPr>
      </w:pPr>
      <w:r>
        <w:rPr>
          <w:b/>
          <w:i/>
        </w:rPr>
        <w:t>c</w:t>
      </w:r>
      <w:r w:rsidR="008353F1" w:rsidRPr="00D55331">
        <w:rPr>
          <w:b/>
          <w:i/>
        </w:rPr>
        <w:t>ountry</w:t>
      </w:r>
    </w:p>
    <w:p w:rsidR="00E66885" w:rsidRDefault="00531A2A" w:rsidP="00E66885">
      <w:pPr>
        <w:ind w:left="720"/>
      </w:pPr>
      <w:r>
        <w:pict>
          <v:shape id="_x0000_i1037" type="#_x0000_t75" style="width:424.55pt;height:33.95pt">
            <v:imagedata r:id="rId27" o:title=""/>
          </v:shape>
        </w:pict>
      </w:r>
    </w:p>
    <w:p w:rsidR="00531A2A" w:rsidRPr="00531A2A" w:rsidRDefault="00531A2A" w:rsidP="00E66885">
      <w:pPr>
        <w:ind w:left="720"/>
      </w:pPr>
      <w:r>
        <w:t>Ülkelerin bilgisinin saklandığı tablodur.</w:t>
      </w:r>
    </w:p>
    <w:p w:rsidR="00EF1472" w:rsidRDefault="00EF1472" w:rsidP="00EF1472">
      <w:pPr>
        <w:ind w:left="720"/>
        <w:rPr>
          <w:b/>
          <w:i/>
        </w:rPr>
      </w:pPr>
    </w:p>
    <w:p w:rsidR="00EF1472" w:rsidRDefault="00EF1472" w:rsidP="00EF1472">
      <w:pPr>
        <w:ind w:left="720"/>
        <w:rPr>
          <w:b/>
          <w:i/>
        </w:rPr>
      </w:pPr>
    </w:p>
    <w:p w:rsidR="00EF1472" w:rsidRDefault="00EF1472" w:rsidP="00EF1472">
      <w:pPr>
        <w:ind w:left="720"/>
        <w:rPr>
          <w:b/>
          <w:i/>
        </w:rPr>
      </w:pPr>
    </w:p>
    <w:p w:rsidR="00EF1472" w:rsidRDefault="00EF1472" w:rsidP="00EF1472">
      <w:pPr>
        <w:ind w:left="720"/>
        <w:rPr>
          <w:b/>
          <w:i/>
        </w:rPr>
      </w:pPr>
    </w:p>
    <w:p w:rsidR="00EF1472" w:rsidRDefault="00EF1472" w:rsidP="00EF1472">
      <w:pPr>
        <w:ind w:left="720"/>
        <w:rPr>
          <w:b/>
          <w:i/>
        </w:rPr>
      </w:pPr>
    </w:p>
    <w:p w:rsidR="008353F1" w:rsidRDefault="00531A2A" w:rsidP="008353F1">
      <w:pPr>
        <w:numPr>
          <w:ilvl w:val="0"/>
          <w:numId w:val="29"/>
        </w:numPr>
        <w:rPr>
          <w:b/>
          <w:i/>
        </w:rPr>
      </w:pPr>
      <w:r>
        <w:rPr>
          <w:b/>
          <w:i/>
        </w:rPr>
        <w:lastRenderedPageBreak/>
        <w:t>d</w:t>
      </w:r>
      <w:r w:rsidR="008353F1" w:rsidRPr="00D55331">
        <w:rPr>
          <w:b/>
          <w:i/>
        </w:rPr>
        <w:t>epartment</w:t>
      </w:r>
    </w:p>
    <w:p w:rsidR="00531A2A" w:rsidRDefault="00531A2A" w:rsidP="00531A2A">
      <w:pPr>
        <w:ind w:left="720"/>
      </w:pPr>
      <w:r>
        <w:pict>
          <v:shape id="_x0000_i1038" type="#_x0000_t75" style="width:424.55pt;height:65.2pt">
            <v:imagedata r:id="rId28" o:title=""/>
          </v:shape>
        </w:pict>
      </w:r>
    </w:p>
    <w:p w:rsidR="00ED7BBE" w:rsidRPr="00EF1472" w:rsidRDefault="00531A2A" w:rsidP="00EF1472">
      <w:pPr>
        <w:ind w:left="720"/>
      </w:pPr>
      <w:r>
        <w:t>Üniversite içerisindeki fakültelerin,bölümlerinin bilgisinin tutulduğu tablodur.1-N ilişki ile faculty tablosuna bağlanmıştır.Bir fakültenin birden fazla bölümü vardır denilebilir.Eğitim tipi ve eğitim dili bilgileri education_type ve foreign_language tablolarında saklanmaktadır.</w:t>
      </w:r>
    </w:p>
    <w:p w:rsidR="008353F1" w:rsidRDefault="008353F1" w:rsidP="008353F1">
      <w:pPr>
        <w:numPr>
          <w:ilvl w:val="0"/>
          <w:numId w:val="29"/>
        </w:numPr>
        <w:rPr>
          <w:b/>
          <w:i/>
        </w:rPr>
      </w:pPr>
      <w:r w:rsidRPr="00D55331">
        <w:rPr>
          <w:b/>
          <w:i/>
        </w:rPr>
        <w:t>education_feedback</w:t>
      </w:r>
    </w:p>
    <w:p w:rsidR="00531A2A" w:rsidRDefault="00531A2A" w:rsidP="00531A2A">
      <w:pPr>
        <w:ind w:left="720"/>
      </w:pPr>
      <w:r>
        <w:pict>
          <v:shape id="_x0000_i1039" type="#_x0000_t75" style="width:424.55pt;height:42.8pt">
            <v:imagedata r:id="rId29" o:title=""/>
          </v:shape>
        </w:pict>
      </w:r>
    </w:p>
    <w:p w:rsidR="00531A2A" w:rsidRPr="00531A2A" w:rsidRDefault="00531A2A" w:rsidP="00531A2A">
      <w:pPr>
        <w:ind w:left="720"/>
      </w:pPr>
      <w:r>
        <w:t>Kişinin eğitim bilgileri sistem üzerinde saklanmaktadır.Aldıkları bu eğitimin değerlendirmesinin bir metin halinde saklanması amacıyla kullanılmaktadır.Kişi aldığı eğitimi değerlendirmektedir.education_info tablosu ile 1-N ilişkidedir.Kullanıcı bir eğitim bilgisine karşılık olarak birden fazla feedback tanımlayabilir denilebilir.</w:t>
      </w:r>
    </w:p>
    <w:p w:rsidR="008353F1" w:rsidRDefault="008353F1" w:rsidP="008353F1">
      <w:pPr>
        <w:numPr>
          <w:ilvl w:val="0"/>
          <w:numId w:val="29"/>
        </w:numPr>
        <w:rPr>
          <w:b/>
          <w:i/>
        </w:rPr>
      </w:pPr>
      <w:r w:rsidRPr="00D55331">
        <w:rPr>
          <w:b/>
          <w:i/>
        </w:rPr>
        <w:t>education_info</w:t>
      </w:r>
    </w:p>
    <w:p w:rsidR="008351EB" w:rsidRDefault="008351EB" w:rsidP="008351EB">
      <w:pPr>
        <w:ind w:left="720"/>
      </w:pPr>
      <w:r>
        <w:pict>
          <v:shape id="_x0000_i1040" type="#_x0000_t75" style="width:424.55pt;height:77.45pt">
            <v:imagedata r:id="rId30" o:title=""/>
          </v:shape>
        </w:pict>
      </w:r>
    </w:p>
    <w:p w:rsidR="008351EB" w:rsidRPr="008351EB" w:rsidRDefault="008351EB" w:rsidP="008351EB">
      <w:pPr>
        <w:ind w:left="720"/>
      </w:pPr>
      <w:r>
        <w:t>Kişinin eğitim bilgilerinin sistem üzeride saklanması amacıyla oluşturulmuş bu tabloda ,kişinin hangi üniversitenin hangi bölümünden ne zaman eğitim aldığı bilgisi çıkarılabilmektedir.Ayrıca education_level tablosu ile ilişkili olarak da aldığı eğitimin hangi seviyede olduğu da belirtilmektedir.1-N ilişki ile user tablosuna bağlanmıştır.Bir kişi birden fazla eğitim bilgisi tanımlayabilir denilebilir.</w:t>
      </w:r>
    </w:p>
    <w:p w:rsidR="008353F1" w:rsidRDefault="008353F1" w:rsidP="008353F1">
      <w:pPr>
        <w:numPr>
          <w:ilvl w:val="0"/>
          <w:numId w:val="29"/>
        </w:numPr>
        <w:rPr>
          <w:b/>
          <w:i/>
        </w:rPr>
      </w:pPr>
      <w:r w:rsidRPr="00D55331">
        <w:rPr>
          <w:b/>
          <w:i/>
        </w:rPr>
        <w:t>education_level</w:t>
      </w:r>
    </w:p>
    <w:p w:rsidR="008351EB" w:rsidRDefault="008351EB" w:rsidP="008351EB">
      <w:pPr>
        <w:ind w:left="720"/>
      </w:pPr>
      <w:r>
        <w:pict>
          <v:shape id="_x0000_i1041" type="#_x0000_t75" style="width:425.2pt;height:31.9pt">
            <v:imagedata r:id="rId31" o:title=""/>
          </v:shape>
        </w:pict>
      </w:r>
    </w:p>
    <w:p w:rsidR="008351EB" w:rsidRPr="008351EB" w:rsidRDefault="008351EB" w:rsidP="008351EB">
      <w:pPr>
        <w:ind w:left="720"/>
      </w:pPr>
      <w:r>
        <w:t>Kişinin aldığı eğitimin seviyesi ile ilgili bilgilerin saklandığı bu tabloda temel olarak lisans ,yüksek lisans ve doktora seviyeleri tanımlanmaktadır.</w:t>
      </w:r>
    </w:p>
    <w:p w:rsidR="008353F1" w:rsidRDefault="008353F1" w:rsidP="008353F1">
      <w:pPr>
        <w:numPr>
          <w:ilvl w:val="0"/>
          <w:numId w:val="29"/>
        </w:numPr>
        <w:rPr>
          <w:b/>
          <w:i/>
        </w:rPr>
      </w:pPr>
      <w:r w:rsidRPr="00D55331">
        <w:rPr>
          <w:b/>
          <w:i/>
        </w:rPr>
        <w:lastRenderedPageBreak/>
        <w:t>education_type</w:t>
      </w:r>
    </w:p>
    <w:p w:rsidR="008351EB" w:rsidRDefault="008351EB" w:rsidP="008351EB">
      <w:pPr>
        <w:ind w:left="720"/>
        <w:rPr>
          <w:b/>
          <w:i/>
        </w:rPr>
      </w:pPr>
      <w:r>
        <w:rPr>
          <w:b/>
          <w:i/>
        </w:rPr>
        <w:pict>
          <v:shape id="_x0000_i1042" type="#_x0000_t75" style="width:425.2pt;height:32.6pt">
            <v:imagedata r:id="rId32" o:title=""/>
          </v:shape>
        </w:pict>
      </w:r>
    </w:p>
    <w:p w:rsidR="00ED7BBE" w:rsidRPr="00EF1472" w:rsidRDefault="008351EB" w:rsidP="00EF1472">
      <w:pPr>
        <w:ind w:left="720"/>
      </w:pPr>
      <w:r>
        <w:t>Bu tabloda ise fakültelerin ilgili bölümlerinin hangi öğretim tiplerinde eğitim verdikleri bilgisi saklanmaktadır.Temelde 2 farklı tip bulunmaktadır. 1.öğretim(örgün öğretim) ve 2.öğretim.</w:t>
      </w:r>
    </w:p>
    <w:p w:rsidR="008353F1" w:rsidRDefault="008353F1" w:rsidP="008353F1">
      <w:pPr>
        <w:numPr>
          <w:ilvl w:val="0"/>
          <w:numId w:val="29"/>
        </w:numPr>
        <w:rPr>
          <w:b/>
          <w:i/>
        </w:rPr>
      </w:pPr>
      <w:r w:rsidRPr="00D55331">
        <w:rPr>
          <w:b/>
          <w:i/>
        </w:rPr>
        <w:t>event</w:t>
      </w:r>
    </w:p>
    <w:p w:rsidR="00ED7BBE" w:rsidRDefault="00ED7BBE" w:rsidP="00ED7BBE">
      <w:pPr>
        <w:ind w:left="720"/>
      </w:pPr>
      <w:r>
        <w:pict>
          <v:shape id="_x0000_i1043" type="#_x0000_t75" style="width:424.55pt;height:101.9pt">
            <v:imagedata r:id="rId33" o:title=""/>
          </v:shape>
        </w:pict>
      </w:r>
    </w:p>
    <w:p w:rsidR="00ED7BBE" w:rsidRPr="00ED7BBE" w:rsidRDefault="00ED7BBE" w:rsidP="00ED7BBE">
      <w:pPr>
        <w:ind w:left="720"/>
      </w:pPr>
      <w:r>
        <w:t>Kişiler eğer isterlerse bazı etkinlikleri oluşturup ilgili kişiler ile paylaşabilecektir.Bunun sağlanabilmesi için kullanılacak olan bu tabloda etkinliğin başlangıç,bitiş saatleri varsa afişi veya posteri ile birlikte etkinliğe ait açıklama ve başlık bilgileri saklanmaktadır.1-N ilişki ile user tablosuna bağlanmıştır.Bir kişi birden fazla etkinlik paylaşabilir denilebilir.</w:t>
      </w:r>
    </w:p>
    <w:p w:rsidR="008353F1" w:rsidRDefault="00ED7BBE" w:rsidP="008353F1">
      <w:pPr>
        <w:numPr>
          <w:ilvl w:val="0"/>
          <w:numId w:val="29"/>
        </w:numPr>
        <w:rPr>
          <w:b/>
          <w:i/>
        </w:rPr>
      </w:pPr>
      <w:r>
        <w:rPr>
          <w:b/>
          <w:i/>
        </w:rPr>
        <w:t>f</w:t>
      </w:r>
      <w:r w:rsidR="008353F1" w:rsidRPr="00D55331">
        <w:rPr>
          <w:b/>
          <w:i/>
        </w:rPr>
        <w:t>aculty</w:t>
      </w:r>
    </w:p>
    <w:p w:rsidR="00ED7BBE" w:rsidRDefault="00ED7BBE" w:rsidP="00ED7BBE">
      <w:pPr>
        <w:ind w:left="720"/>
      </w:pPr>
      <w:r>
        <w:pict>
          <v:shape id="_x0000_i1044" type="#_x0000_t75" style="width:425.2pt;height:46.2pt">
            <v:imagedata r:id="rId34" o:title=""/>
          </v:shape>
        </w:pict>
      </w:r>
    </w:p>
    <w:p w:rsidR="00ED7BBE" w:rsidRPr="00ED7BBE" w:rsidRDefault="00ED7BBE" w:rsidP="00ED7BBE">
      <w:pPr>
        <w:ind w:left="720"/>
      </w:pPr>
      <w:r>
        <w:t>University tablosu ile 1-n ilişkide olan bu tabloda fakülte bilgileri saklanmaktadır.Bir üniversitede birden fazla fakülte olabilir denilebilir.</w:t>
      </w:r>
    </w:p>
    <w:p w:rsidR="008353F1" w:rsidRDefault="008353F1" w:rsidP="008353F1">
      <w:pPr>
        <w:numPr>
          <w:ilvl w:val="0"/>
          <w:numId w:val="29"/>
        </w:numPr>
        <w:rPr>
          <w:b/>
          <w:i/>
        </w:rPr>
      </w:pPr>
      <w:r w:rsidRPr="00D55331">
        <w:rPr>
          <w:b/>
          <w:i/>
        </w:rPr>
        <w:t>foreign_language</w:t>
      </w:r>
    </w:p>
    <w:p w:rsidR="00ED7BBE" w:rsidRDefault="00ED7BBE" w:rsidP="00ED7BBE">
      <w:pPr>
        <w:ind w:left="720"/>
      </w:pPr>
      <w:r>
        <w:pict>
          <v:shape id="_x0000_i1045" type="#_x0000_t75" style="width:425.2pt;height:91pt">
            <v:imagedata r:id="rId35" o:title=""/>
          </v:shape>
        </w:pict>
      </w:r>
    </w:p>
    <w:p w:rsidR="00ED7BBE" w:rsidRPr="00ED7BBE" w:rsidRDefault="00ED7BBE" w:rsidP="00ED7BBE">
      <w:pPr>
        <w:ind w:left="720"/>
      </w:pPr>
      <w:r>
        <w:t>Kişiler</w:t>
      </w:r>
      <w:r w:rsidR="00AC02D9">
        <w:t>in</w:t>
      </w:r>
      <w:r>
        <w:t xml:space="preserve"> bildikleri yabancı dilleri sistem üzerinde tanımlayabil</w:t>
      </w:r>
      <w:r w:rsidR="00AC02D9">
        <w:t>mesi amacıyla kullanılacak olan bu tabloda ilgili yabancı dile ait okuma,konuşma ve yazma becerilerinin seviyesinin de ilgili kolonlarda tutulduğu görülmektedir.1-N ilişki ile user tablosuna bağlıdır.Bir kişi birden fazla yabancı dil bilebilir.</w:t>
      </w:r>
    </w:p>
    <w:p w:rsidR="00256DDC" w:rsidRDefault="00256DDC" w:rsidP="00EF1472">
      <w:pPr>
        <w:rPr>
          <w:b/>
          <w:i/>
        </w:rPr>
      </w:pPr>
    </w:p>
    <w:p w:rsidR="008353F1" w:rsidRDefault="008353F1" w:rsidP="008353F1">
      <w:pPr>
        <w:numPr>
          <w:ilvl w:val="0"/>
          <w:numId w:val="29"/>
        </w:numPr>
        <w:rPr>
          <w:b/>
          <w:i/>
        </w:rPr>
      </w:pPr>
      <w:r w:rsidRPr="00D55331">
        <w:rPr>
          <w:b/>
          <w:i/>
        </w:rPr>
        <w:lastRenderedPageBreak/>
        <w:t>job_experience</w:t>
      </w:r>
    </w:p>
    <w:p w:rsidR="00256DDC" w:rsidRDefault="00256DDC" w:rsidP="00256DDC">
      <w:pPr>
        <w:ind w:left="720"/>
      </w:pPr>
      <w:r>
        <w:pict>
          <v:shape id="_x0000_i1046" type="#_x0000_t75" style="width:425.2pt;height:135.15pt">
            <v:imagedata r:id="rId36" o:title=""/>
          </v:shape>
        </w:pict>
      </w:r>
    </w:p>
    <w:p w:rsidR="00D02C21" w:rsidRPr="00256DDC" w:rsidRDefault="00D02C21" w:rsidP="00256DDC">
      <w:pPr>
        <w:ind w:left="720"/>
      </w:pPr>
      <w:r>
        <w:t>Kişinin iş tecrübelerinin saklanması amacıyla oluşturulmuş bu tabloda kişinin hangi tarihlerde hangi sektördeki hangi şirket veya kuruluşta ,hangi pozisyonda çalıştığı bilgileri çıkarılabilmektedir.Ayrınca hangi ülke ve şehirde çalıştığı bilgisi de sistem üzerinde saklanmaktadır.working_type tablosu ile 1-1 ilişki içerisindedir.Bu tabloda da çalışma tiplerine ait temel bilgiler yer almaktadır.</w:t>
      </w:r>
    </w:p>
    <w:p w:rsidR="008353F1" w:rsidRDefault="00D02C21" w:rsidP="008353F1">
      <w:pPr>
        <w:numPr>
          <w:ilvl w:val="0"/>
          <w:numId w:val="29"/>
        </w:numPr>
        <w:rPr>
          <w:b/>
          <w:i/>
        </w:rPr>
      </w:pPr>
      <w:r>
        <w:rPr>
          <w:b/>
          <w:i/>
        </w:rPr>
        <w:t>l</w:t>
      </w:r>
      <w:r w:rsidR="008353F1" w:rsidRPr="00D55331">
        <w:rPr>
          <w:b/>
          <w:i/>
        </w:rPr>
        <w:t>anguage</w:t>
      </w:r>
    </w:p>
    <w:p w:rsidR="00D02C21" w:rsidRDefault="00D02C21" w:rsidP="00D02C21">
      <w:pPr>
        <w:ind w:left="720"/>
        <w:rPr>
          <w:b/>
          <w:i/>
        </w:rPr>
      </w:pPr>
      <w:r>
        <w:rPr>
          <w:b/>
          <w:i/>
        </w:rPr>
        <w:pict>
          <v:shape id="_x0000_i1047" type="#_x0000_t75" style="width:425.2pt;height:31.9pt">
            <v:imagedata r:id="rId37" o:title=""/>
          </v:shape>
        </w:pict>
      </w:r>
    </w:p>
    <w:p w:rsidR="00D02C21" w:rsidRPr="00D02C21" w:rsidRDefault="00D02C21" w:rsidP="00D02C21">
      <w:pPr>
        <w:ind w:left="720"/>
      </w:pPr>
      <w:r>
        <w:t>Bu tabloda ise yabancı diller saklanmaktadır.</w:t>
      </w:r>
    </w:p>
    <w:p w:rsidR="008353F1" w:rsidRDefault="00D02C21" w:rsidP="008353F1">
      <w:pPr>
        <w:numPr>
          <w:ilvl w:val="0"/>
          <w:numId w:val="29"/>
        </w:numPr>
        <w:rPr>
          <w:b/>
          <w:i/>
        </w:rPr>
      </w:pPr>
      <w:r>
        <w:rPr>
          <w:b/>
          <w:i/>
        </w:rPr>
        <w:t>p</w:t>
      </w:r>
      <w:r w:rsidR="008353F1" w:rsidRPr="00D55331">
        <w:rPr>
          <w:b/>
          <w:i/>
        </w:rPr>
        <w:t>hoto</w:t>
      </w:r>
    </w:p>
    <w:p w:rsidR="00D02C21" w:rsidRDefault="00D02C21" w:rsidP="00D02C21">
      <w:pPr>
        <w:ind w:left="720"/>
      </w:pPr>
      <w:r>
        <w:pict>
          <v:shape id="_x0000_i1048" type="#_x0000_t75" style="width:425.2pt;height:80.85pt">
            <v:imagedata r:id="rId38" o:title=""/>
          </v:shape>
        </w:pict>
      </w:r>
    </w:p>
    <w:p w:rsidR="00D02C21" w:rsidRPr="00D02C21" w:rsidRDefault="00D02C21" w:rsidP="00D02C21">
      <w:pPr>
        <w:ind w:left="720"/>
      </w:pPr>
      <w:r>
        <w:t>Kullanıcıların sisteme fotoğraf ekleyebilmesi ve bunları paylaşabilmesi amacıyla kullanılmakta olan bu tabloda,ilgili fotoğrafın diskteki yerinin bilgileri haricinde,fotoğrafa ait açıklama,yer ve zaman bilgileri de saklanmaktadır.1-N ilişki ile photo_album tablosuna bağlanmaktadır.Bir fotoğraf albümünde birden fazla fotoğraf bulunabilir.</w:t>
      </w:r>
    </w:p>
    <w:p w:rsidR="00700DFB" w:rsidRDefault="00700DFB" w:rsidP="00700DFB">
      <w:pPr>
        <w:ind w:left="720"/>
        <w:rPr>
          <w:b/>
          <w:i/>
        </w:rPr>
      </w:pPr>
    </w:p>
    <w:p w:rsidR="00700DFB" w:rsidRDefault="00700DFB" w:rsidP="00700DFB">
      <w:pPr>
        <w:ind w:left="720"/>
        <w:rPr>
          <w:b/>
          <w:i/>
        </w:rPr>
      </w:pPr>
    </w:p>
    <w:p w:rsidR="00700DFB" w:rsidRDefault="00700DFB" w:rsidP="00700DFB">
      <w:pPr>
        <w:ind w:left="720"/>
        <w:rPr>
          <w:b/>
          <w:i/>
        </w:rPr>
      </w:pPr>
    </w:p>
    <w:p w:rsidR="00700DFB" w:rsidRDefault="00700DFB" w:rsidP="00700DFB">
      <w:pPr>
        <w:ind w:left="720"/>
        <w:rPr>
          <w:b/>
          <w:i/>
        </w:rPr>
      </w:pPr>
    </w:p>
    <w:p w:rsidR="00700DFB" w:rsidRDefault="00700DFB" w:rsidP="00700DFB">
      <w:pPr>
        <w:ind w:left="720"/>
        <w:rPr>
          <w:b/>
          <w:i/>
        </w:rPr>
      </w:pPr>
    </w:p>
    <w:p w:rsidR="00700DFB" w:rsidRDefault="00700DFB" w:rsidP="00700DFB">
      <w:pPr>
        <w:ind w:left="720"/>
        <w:rPr>
          <w:b/>
          <w:i/>
        </w:rPr>
      </w:pPr>
    </w:p>
    <w:p w:rsidR="008353F1" w:rsidRDefault="008353F1" w:rsidP="008353F1">
      <w:pPr>
        <w:numPr>
          <w:ilvl w:val="0"/>
          <w:numId w:val="29"/>
        </w:numPr>
        <w:rPr>
          <w:b/>
          <w:i/>
        </w:rPr>
      </w:pPr>
      <w:r w:rsidRPr="00D55331">
        <w:rPr>
          <w:b/>
          <w:i/>
        </w:rPr>
        <w:lastRenderedPageBreak/>
        <w:t>photo_album</w:t>
      </w:r>
    </w:p>
    <w:p w:rsidR="00D02C21" w:rsidRDefault="00D02C21" w:rsidP="00D02C21">
      <w:pPr>
        <w:ind w:left="720"/>
      </w:pPr>
      <w:r>
        <w:pict>
          <v:shape id="_x0000_i1049" type="#_x0000_t75" style="width:424.55pt;height:81.5pt">
            <v:imagedata r:id="rId39" o:title=""/>
          </v:shape>
        </w:pict>
      </w:r>
    </w:p>
    <w:p w:rsidR="00D02C21" w:rsidRPr="00D02C21" w:rsidRDefault="00D02C21" w:rsidP="00D02C21">
      <w:pPr>
        <w:ind w:left="720"/>
      </w:pPr>
      <w:r>
        <w:t>Fotoğrafları saklarken bir albümmüş gibi saklayabilmeye imkan vermek amacıyla kullanılan bu tablo user tablosu ile 1-N ilişki içerisindedir.Bir kişi birden fazla fotoğraf albümüne sahip olabilir.</w:t>
      </w:r>
    </w:p>
    <w:p w:rsidR="008353F1" w:rsidRDefault="00700DFB" w:rsidP="00700DFB">
      <w:pPr>
        <w:ind w:left="720"/>
        <w:rPr>
          <w:b/>
          <w:i/>
        </w:rPr>
      </w:pPr>
      <w:r>
        <w:rPr>
          <w:b/>
          <w:i/>
        </w:rPr>
        <w:t>p</w:t>
      </w:r>
      <w:r w:rsidR="008353F1" w:rsidRPr="00D55331">
        <w:rPr>
          <w:b/>
          <w:i/>
        </w:rPr>
        <w:t>osition</w:t>
      </w:r>
    </w:p>
    <w:p w:rsidR="00700DFB" w:rsidRDefault="00700DFB" w:rsidP="00700DFB">
      <w:pPr>
        <w:ind w:left="720"/>
      </w:pPr>
      <w:r>
        <w:pict>
          <v:shape id="_x0000_i1050" type="#_x0000_t75" style="width:424.55pt;height:32.6pt">
            <v:imagedata r:id="rId40" o:title=""/>
          </v:shape>
        </w:pict>
      </w:r>
    </w:p>
    <w:p w:rsidR="00700DFB" w:rsidRPr="00700DFB" w:rsidRDefault="00700DFB" w:rsidP="00700DFB">
      <w:pPr>
        <w:ind w:left="720"/>
      </w:pPr>
      <w:r>
        <w:t>Kişilerin iş tecrübelerini sistem üzerinde tanımladıklarını biliyoruz.Tanımlanan bu iş tecrübesi dahilinde kişinin hangi pozisyonlardan birinde çalıştığı bu tablodan referans verilerek bulunmaktadır.</w:t>
      </w:r>
    </w:p>
    <w:p w:rsidR="008353F1" w:rsidRDefault="008353F1" w:rsidP="008353F1">
      <w:pPr>
        <w:numPr>
          <w:ilvl w:val="0"/>
          <w:numId w:val="29"/>
        </w:numPr>
        <w:rPr>
          <w:b/>
          <w:i/>
        </w:rPr>
      </w:pPr>
      <w:r w:rsidRPr="00D55331">
        <w:rPr>
          <w:b/>
          <w:i/>
        </w:rPr>
        <w:t>post_history</w:t>
      </w:r>
    </w:p>
    <w:p w:rsidR="00C37534" w:rsidRDefault="00C37534" w:rsidP="00C37534">
      <w:pPr>
        <w:ind w:left="720"/>
      </w:pPr>
      <w:r>
        <w:pict>
          <v:shape id="_x0000_i1051" type="#_x0000_t75" style="width:425.2pt;height:78.8pt">
            <v:imagedata r:id="rId41" o:title=""/>
          </v:shape>
        </w:pict>
      </w:r>
    </w:p>
    <w:p w:rsidR="00C37534" w:rsidRPr="00C37534" w:rsidRDefault="00C37534" w:rsidP="00C37534">
      <w:pPr>
        <w:ind w:left="720"/>
      </w:pPr>
      <w:r>
        <w:t>Kişilerin paylaşımlarını yapabilmesine imkan sağlayabilmek amacıyla kullanılan bu tabloda hangi içerik tipindeki içeriğin paylaşıldığı bilgisi tutulmaktadır.Burada önemli olan husus ise content_type alanı dır.Bu alan fiziksel olarak veritabanı üzerinde doğrudan bir yere referans vermemektedir.Ancak programatik olarak gerekli yerlere referans verilmesi uygulama tarafından sağlanacaktır.Böylece content_id değerinin hangi content_type için geçerli olduğunun bulunması amaçlanmaktadır.Gönderilen postun hangi tipte ve nereyi referans ettiğini bulabilmek adına bu iki kolon birlikte kullanılmak zorundadır.</w:t>
      </w:r>
    </w:p>
    <w:p w:rsidR="00D55331" w:rsidRDefault="00C37534" w:rsidP="008353F1">
      <w:pPr>
        <w:numPr>
          <w:ilvl w:val="0"/>
          <w:numId w:val="29"/>
        </w:numPr>
        <w:rPr>
          <w:b/>
          <w:i/>
        </w:rPr>
      </w:pPr>
      <w:r>
        <w:rPr>
          <w:b/>
          <w:i/>
        </w:rPr>
        <w:t>r</w:t>
      </w:r>
      <w:r w:rsidR="00D55331" w:rsidRPr="00D55331">
        <w:rPr>
          <w:b/>
          <w:i/>
        </w:rPr>
        <w:t>ole</w:t>
      </w:r>
    </w:p>
    <w:p w:rsidR="00C37534" w:rsidRDefault="00C37534" w:rsidP="00C37534">
      <w:pPr>
        <w:ind w:left="720"/>
      </w:pPr>
      <w:r>
        <w:pict>
          <v:shape id="_x0000_i1052" type="#_x0000_t75" style="width:424.55pt;height:38.05pt">
            <v:imagedata r:id="rId42" o:title=""/>
          </v:shape>
        </w:pict>
      </w:r>
    </w:p>
    <w:p w:rsidR="00C37534" w:rsidRPr="00C37534" w:rsidRDefault="00C37534" w:rsidP="00C37534">
      <w:pPr>
        <w:ind w:left="720"/>
      </w:pPr>
      <w:r>
        <w:t>Kullanıcı rollerinin saklanması amacıyla oluşturulmuş bir tablodur.Temelde 3 farklı rol bulunmaktadır.Öğrenciler,mezunlar ve yöneticiler.</w:t>
      </w:r>
    </w:p>
    <w:p w:rsidR="00D55331" w:rsidRDefault="00C37534" w:rsidP="008353F1">
      <w:pPr>
        <w:numPr>
          <w:ilvl w:val="0"/>
          <w:numId w:val="29"/>
        </w:numPr>
        <w:rPr>
          <w:b/>
          <w:i/>
        </w:rPr>
      </w:pPr>
      <w:r>
        <w:rPr>
          <w:b/>
          <w:i/>
        </w:rPr>
        <w:lastRenderedPageBreak/>
        <w:t>s</w:t>
      </w:r>
      <w:r w:rsidR="00D55331" w:rsidRPr="00D55331">
        <w:rPr>
          <w:b/>
          <w:i/>
        </w:rPr>
        <w:t>ector</w:t>
      </w:r>
    </w:p>
    <w:p w:rsidR="00C37534" w:rsidRDefault="00C37534" w:rsidP="00C37534">
      <w:pPr>
        <w:ind w:left="720"/>
        <w:rPr>
          <w:b/>
          <w:i/>
        </w:rPr>
      </w:pPr>
      <w:r>
        <w:rPr>
          <w:b/>
          <w:i/>
        </w:rPr>
        <w:pict>
          <v:shape id="_x0000_i1053" type="#_x0000_t75" style="width:425.2pt;height:36pt">
            <v:imagedata r:id="rId43" o:title=""/>
          </v:shape>
        </w:pict>
      </w:r>
    </w:p>
    <w:p w:rsidR="00C37534" w:rsidRPr="00C37534" w:rsidRDefault="00C37534" w:rsidP="00C37534">
      <w:pPr>
        <w:ind w:left="720"/>
      </w:pPr>
      <w:r>
        <w:t>Kişilerin iş deneyimleri sırasında belirttikleri firmaların hangi sektörde faaliyet gösterdiklerinin referansı olarak kullanılacak olan bu tablo bir çok farklı sektörü içerisinde barındırabilir.</w:t>
      </w:r>
    </w:p>
    <w:p w:rsidR="00D55331" w:rsidRDefault="00D55331" w:rsidP="008353F1">
      <w:pPr>
        <w:numPr>
          <w:ilvl w:val="0"/>
          <w:numId w:val="29"/>
        </w:numPr>
        <w:rPr>
          <w:b/>
          <w:i/>
        </w:rPr>
      </w:pPr>
      <w:r w:rsidRPr="00D55331">
        <w:rPr>
          <w:b/>
          <w:i/>
        </w:rPr>
        <w:t>share_list</w:t>
      </w:r>
    </w:p>
    <w:p w:rsidR="00C37534" w:rsidRDefault="00C37534" w:rsidP="00C37534">
      <w:pPr>
        <w:ind w:left="720"/>
        <w:rPr>
          <w:b/>
          <w:i/>
        </w:rPr>
      </w:pPr>
      <w:r>
        <w:rPr>
          <w:b/>
          <w:i/>
        </w:rPr>
        <w:pict>
          <v:shape id="_x0000_i1054" type="#_x0000_t75" style="width:425.2pt;height:47.55pt">
            <v:imagedata r:id="rId44" o:title=""/>
          </v:shape>
        </w:pict>
      </w:r>
    </w:p>
    <w:p w:rsidR="00C37534" w:rsidRPr="00C37534" w:rsidRDefault="00C37534" w:rsidP="00C37534">
      <w:pPr>
        <w:ind w:left="720"/>
      </w:pPr>
      <w:r>
        <w:t xml:space="preserve">Kişinin gönderdiği postun kimler tarafından görülebileceğini belirleyen bu listedir.Başka bir deyişle </w:t>
      </w:r>
      <w:r w:rsidR="00B22E36">
        <w:t>paylaşımların kimler için yapıldığının saklanması amacıyla oluşturulmuş bu tablo post_history tablosu ile 1-1 ilişki içerisinde iken user tablosu ile 1-N ilişkidedir.Yani share _list de bir postun N farklı kullanıcı için paylaşıldığı bilgisi saklanmaktadır.</w:t>
      </w:r>
    </w:p>
    <w:p w:rsidR="00D55331" w:rsidRDefault="00EC5BB5" w:rsidP="008353F1">
      <w:pPr>
        <w:numPr>
          <w:ilvl w:val="0"/>
          <w:numId w:val="29"/>
        </w:numPr>
        <w:rPr>
          <w:b/>
          <w:i/>
        </w:rPr>
      </w:pPr>
      <w:r>
        <w:rPr>
          <w:b/>
          <w:i/>
        </w:rPr>
        <w:t>u</w:t>
      </w:r>
      <w:r w:rsidR="00D55331" w:rsidRPr="00D55331">
        <w:rPr>
          <w:b/>
          <w:i/>
        </w:rPr>
        <w:t>niversity</w:t>
      </w:r>
    </w:p>
    <w:p w:rsidR="00EC5BB5" w:rsidRDefault="00EC5BB5" w:rsidP="00EC5BB5">
      <w:pPr>
        <w:ind w:left="720"/>
        <w:rPr>
          <w:b/>
          <w:i/>
        </w:rPr>
      </w:pPr>
      <w:r>
        <w:rPr>
          <w:b/>
          <w:i/>
        </w:rPr>
        <w:pict>
          <v:shape id="_x0000_i1055" type="#_x0000_t75" style="width:425.2pt;height:45.5pt">
            <v:imagedata r:id="rId45" o:title=""/>
          </v:shape>
        </w:pict>
      </w:r>
    </w:p>
    <w:p w:rsidR="00EC5BB5" w:rsidRPr="00EC5BB5" w:rsidRDefault="00EC5BB5" w:rsidP="00EC5BB5">
      <w:pPr>
        <w:ind w:left="720"/>
      </w:pPr>
      <w:r>
        <w:t>Sistem üzerinde tanımlanacak üniversiteler burada barındırılmaktadır.</w:t>
      </w:r>
    </w:p>
    <w:p w:rsidR="00D55331" w:rsidRDefault="00EC5BB5" w:rsidP="008353F1">
      <w:pPr>
        <w:numPr>
          <w:ilvl w:val="0"/>
          <w:numId w:val="29"/>
        </w:numPr>
        <w:rPr>
          <w:b/>
          <w:i/>
        </w:rPr>
      </w:pPr>
      <w:r>
        <w:rPr>
          <w:b/>
          <w:i/>
        </w:rPr>
        <w:t>u</w:t>
      </w:r>
      <w:r w:rsidR="00D55331" w:rsidRPr="00D55331">
        <w:rPr>
          <w:b/>
          <w:i/>
        </w:rPr>
        <w:t>ser</w:t>
      </w:r>
    </w:p>
    <w:p w:rsidR="00EC5BB5" w:rsidRDefault="00EC5BB5" w:rsidP="00EC5BB5">
      <w:pPr>
        <w:ind w:left="720"/>
        <w:rPr>
          <w:b/>
          <w:i/>
        </w:rPr>
      </w:pPr>
      <w:r>
        <w:rPr>
          <w:b/>
          <w:i/>
        </w:rPr>
        <w:pict>
          <v:shape id="_x0000_i1056" type="#_x0000_t75" style="width:424.55pt;height:117.5pt">
            <v:imagedata r:id="rId46" o:title=""/>
          </v:shape>
        </w:pict>
      </w:r>
    </w:p>
    <w:p w:rsidR="00EC5BB5" w:rsidRPr="00EC5BB5" w:rsidRDefault="00EC5BB5" w:rsidP="00EC5BB5">
      <w:pPr>
        <w:ind w:left="720"/>
      </w:pPr>
      <w:r>
        <w:t>Sistemdeki kullanıcıların sisteme giriş yapmadan önce kayıt olması sırasında istenen temel bilgileri barındıran tablodur.Kişinin ad ,soyad ,tc kimlik numarası,profil fotoğrafı ,doğum yılı ve kaydolma tarihi gibi bilgiler ilgili kolonlarda saklanmaktadır.Sistem üzerindeki bir çok tablonun referansı bu tabloya  verilmektedir.</w:t>
      </w:r>
    </w:p>
    <w:p w:rsidR="00EC5BB5" w:rsidRDefault="00EC5BB5" w:rsidP="00EC5BB5">
      <w:pPr>
        <w:ind w:left="720"/>
        <w:rPr>
          <w:b/>
          <w:i/>
        </w:rPr>
      </w:pPr>
    </w:p>
    <w:p w:rsidR="00EC5BB5" w:rsidRDefault="00EC5BB5" w:rsidP="00EC5BB5">
      <w:pPr>
        <w:ind w:left="720"/>
        <w:rPr>
          <w:b/>
          <w:i/>
        </w:rPr>
      </w:pPr>
    </w:p>
    <w:p w:rsidR="00D55331" w:rsidRDefault="00D55331" w:rsidP="008353F1">
      <w:pPr>
        <w:numPr>
          <w:ilvl w:val="0"/>
          <w:numId w:val="29"/>
        </w:numPr>
        <w:rPr>
          <w:b/>
          <w:i/>
        </w:rPr>
      </w:pPr>
      <w:r w:rsidRPr="00D55331">
        <w:rPr>
          <w:b/>
          <w:i/>
        </w:rPr>
        <w:lastRenderedPageBreak/>
        <w:t>user_role</w:t>
      </w:r>
    </w:p>
    <w:p w:rsidR="00EC5BB5" w:rsidRDefault="00EC5BB5" w:rsidP="00EC5BB5">
      <w:pPr>
        <w:ind w:left="720"/>
        <w:rPr>
          <w:b/>
          <w:i/>
        </w:rPr>
      </w:pPr>
      <w:r>
        <w:rPr>
          <w:b/>
          <w:i/>
        </w:rPr>
        <w:pict>
          <v:shape id="_x0000_i1057" type="#_x0000_t75" style="width:424.55pt;height:36pt">
            <v:imagedata r:id="rId47" o:title=""/>
          </v:shape>
        </w:pict>
      </w:r>
    </w:p>
    <w:p w:rsidR="00EC5BB5" w:rsidRPr="00EC5BB5" w:rsidRDefault="00EC5BB5" w:rsidP="00EC5BB5">
      <w:pPr>
        <w:ind w:left="720"/>
      </w:pPr>
      <w:r>
        <w:t>Sistemdeki kullanıcıların hangi rollerde olduğunu saklayan user ve role tablosundaki N-N lik ilişkiyi tarifleyen tablodur.</w:t>
      </w:r>
    </w:p>
    <w:p w:rsidR="00D55331" w:rsidRDefault="00D55331" w:rsidP="008353F1">
      <w:pPr>
        <w:numPr>
          <w:ilvl w:val="0"/>
          <w:numId w:val="29"/>
        </w:numPr>
        <w:rPr>
          <w:b/>
          <w:i/>
        </w:rPr>
      </w:pPr>
      <w:r w:rsidRPr="00D55331">
        <w:rPr>
          <w:b/>
          <w:i/>
        </w:rPr>
        <w:t>working_type</w:t>
      </w:r>
    </w:p>
    <w:p w:rsidR="00EC5BB5" w:rsidRDefault="00EC5BB5" w:rsidP="00EC5BB5">
      <w:pPr>
        <w:ind w:left="720"/>
        <w:rPr>
          <w:b/>
          <w:i/>
        </w:rPr>
      </w:pPr>
      <w:r>
        <w:rPr>
          <w:b/>
          <w:i/>
        </w:rPr>
        <w:pict>
          <v:shape id="_x0000_i1058" type="#_x0000_t75" style="width:425.2pt;height:31.9pt">
            <v:imagedata r:id="rId48" o:title=""/>
          </v:shape>
        </w:pict>
      </w:r>
    </w:p>
    <w:p w:rsidR="00EC5BB5" w:rsidRPr="00EC5BB5" w:rsidRDefault="00EC5BB5" w:rsidP="00EC5BB5">
      <w:pPr>
        <w:ind w:left="720"/>
      </w:pPr>
      <w:r>
        <w:t>Kişinin iş tecrübelerini girdiği bölümde,çalıştığı işyerinde fulltime,parttime,gönüllü veya stajer olarak tanımlı olabilecek 4 temel tipin saklandığı tablodur.</w:t>
      </w:r>
    </w:p>
    <w:p w:rsidR="008353F1" w:rsidRDefault="008353F1" w:rsidP="008353F1"/>
    <w:p w:rsidR="00882FB5" w:rsidRDefault="00882FB5" w:rsidP="008353F1">
      <w:pPr>
        <w:rPr>
          <w:b/>
        </w:rPr>
      </w:pPr>
      <w:r>
        <w:rPr>
          <w:b/>
        </w:rPr>
        <w:t>4.2.2.2.  ER Diyagramının Çizilmesi</w:t>
      </w:r>
    </w:p>
    <w:p w:rsidR="00882FB5" w:rsidRDefault="00882FB5" w:rsidP="008353F1">
      <w:r>
        <w:rPr>
          <w:b/>
        </w:rPr>
        <w:tab/>
      </w:r>
      <w:r>
        <w:t>ER diyagramı bir sonraki raporda teslim edilmek üzere ertelenmiştir.</w:t>
      </w:r>
    </w:p>
    <w:p w:rsidR="005E1C7F" w:rsidRDefault="005E1C7F" w:rsidP="008353F1">
      <w:pPr>
        <w:rPr>
          <w:b/>
        </w:rPr>
      </w:pPr>
    </w:p>
    <w:p w:rsidR="005E1C7F" w:rsidRDefault="005E1C7F" w:rsidP="008353F1">
      <w:pPr>
        <w:rPr>
          <w:b/>
        </w:rPr>
      </w:pPr>
    </w:p>
    <w:p w:rsidR="005E1C7F" w:rsidRDefault="005E1C7F" w:rsidP="008353F1">
      <w:pPr>
        <w:rPr>
          <w:b/>
        </w:rPr>
      </w:pPr>
    </w:p>
    <w:p w:rsidR="005E1C7F" w:rsidRDefault="005E1C7F" w:rsidP="008353F1">
      <w:pPr>
        <w:rPr>
          <w:b/>
        </w:rPr>
      </w:pPr>
    </w:p>
    <w:p w:rsidR="005E1C7F" w:rsidRDefault="005E1C7F" w:rsidP="008353F1">
      <w:pPr>
        <w:rPr>
          <w:b/>
        </w:rPr>
      </w:pPr>
    </w:p>
    <w:p w:rsidR="005E1C7F" w:rsidRDefault="005E1C7F" w:rsidP="008353F1">
      <w:pPr>
        <w:rPr>
          <w:b/>
        </w:rPr>
      </w:pPr>
    </w:p>
    <w:p w:rsidR="005E1C7F" w:rsidRDefault="005E1C7F" w:rsidP="008353F1">
      <w:pPr>
        <w:rPr>
          <w:b/>
        </w:rPr>
      </w:pPr>
    </w:p>
    <w:p w:rsidR="005E1C7F" w:rsidRDefault="005E1C7F" w:rsidP="008353F1">
      <w:pPr>
        <w:rPr>
          <w:b/>
        </w:rPr>
      </w:pPr>
    </w:p>
    <w:p w:rsidR="005E1C7F" w:rsidRDefault="005E1C7F" w:rsidP="008353F1">
      <w:pPr>
        <w:rPr>
          <w:b/>
        </w:rPr>
      </w:pPr>
    </w:p>
    <w:p w:rsidR="005E1C7F" w:rsidRDefault="005E1C7F" w:rsidP="008353F1">
      <w:pPr>
        <w:rPr>
          <w:b/>
        </w:rPr>
      </w:pPr>
    </w:p>
    <w:p w:rsidR="005E1C7F" w:rsidRDefault="005E1C7F" w:rsidP="008353F1">
      <w:pPr>
        <w:rPr>
          <w:b/>
        </w:rPr>
      </w:pPr>
    </w:p>
    <w:p w:rsidR="005E1C7F" w:rsidRDefault="005E1C7F" w:rsidP="008353F1">
      <w:pPr>
        <w:rPr>
          <w:b/>
        </w:rPr>
      </w:pPr>
    </w:p>
    <w:p w:rsidR="005E1C7F" w:rsidRDefault="005E1C7F" w:rsidP="008353F1">
      <w:pPr>
        <w:rPr>
          <w:b/>
        </w:rPr>
      </w:pPr>
    </w:p>
    <w:p w:rsidR="005E1C7F" w:rsidRDefault="005E1C7F" w:rsidP="008353F1">
      <w:pPr>
        <w:rPr>
          <w:b/>
        </w:rPr>
      </w:pPr>
    </w:p>
    <w:p w:rsidR="005E1C7F" w:rsidRDefault="005E1C7F" w:rsidP="008353F1">
      <w:pPr>
        <w:rPr>
          <w:b/>
        </w:rPr>
      </w:pPr>
    </w:p>
    <w:p w:rsidR="005E1C7F" w:rsidRDefault="005E1C7F" w:rsidP="008353F1">
      <w:pPr>
        <w:rPr>
          <w:b/>
        </w:rPr>
      </w:pPr>
    </w:p>
    <w:p w:rsidR="005E1C7F" w:rsidRDefault="005E1C7F" w:rsidP="008353F1">
      <w:pPr>
        <w:rPr>
          <w:b/>
        </w:rPr>
      </w:pPr>
    </w:p>
    <w:p w:rsidR="005E1C7F" w:rsidRDefault="005E1C7F" w:rsidP="008353F1">
      <w:pPr>
        <w:rPr>
          <w:b/>
        </w:rPr>
      </w:pPr>
    </w:p>
    <w:p w:rsidR="005E1C7F" w:rsidRDefault="005E1C7F" w:rsidP="008353F1">
      <w:pPr>
        <w:rPr>
          <w:b/>
        </w:rPr>
      </w:pPr>
    </w:p>
    <w:p w:rsidR="00882FB5" w:rsidRDefault="00882FB5" w:rsidP="008353F1">
      <w:pPr>
        <w:rPr>
          <w:b/>
        </w:rPr>
      </w:pPr>
      <w:r>
        <w:rPr>
          <w:b/>
        </w:rPr>
        <w:lastRenderedPageBreak/>
        <w:t>4.2.2.3.  Relational Mapping Diyagramının Çizilmesi</w:t>
      </w:r>
    </w:p>
    <w:p w:rsidR="00882FB5" w:rsidRDefault="00156899" w:rsidP="008353F1">
      <w:pPr>
        <w:rPr>
          <w:b/>
        </w:rPr>
      </w:pPr>
      <w:r>
        <w:rPr>
          <w:b/>
        </w:rPr>
        <w:pict>
          <v:shape id="_x0000_i1059" type="#_x0000_t75" style="width:400.75pt;height:643.9pt">
            <v:imagedata r:id="rId49" o:title=""/>
          </v:shape>
        </w:pict>
      </w:r>
    </w:p>
    <w:p w:rsidR="00FF5DBB" w:rsidRDefault="00156899" w:rsidP="005A64FF">
      <w:pPr>
        <w:jc w:val="center"/>
      </w:pPr>
      <w:r w:rsidRPr="00156899">
        <w:t>Şekil 4.1-Relational Mapping Diyagramı</w:t>
      </w:r>
    </w:p>
    <w:p w:rsidR="000B0CE7" w:rsidRDefault="000B0CE7" w:rsidP="000B0CE7">
      <w:pPr>
        <w:rPr>
          <w:b/>
        </w:rPr>
      </w:pPr>
      <w:r>
        <w:rPr>
          <w:b/>
        </w:rPr>
        <w:lastRenderedPageBreak/>
        <w:t>4.2.2.4. Object-Relational Mapping ve Veritabanı Tasarımı</w:t>
      </w:r>
    </w:p>
    <w:p w:rsidR="000B0CE7" w:rsidRDefault="000B0CE7" w:rsidP="000B0CE7">
      <w:r>
        <w:rPr>
          <w:b/>
        </w:rPr>
        <w:tab/>
      </w:r>
      <w:r>
        <w:t>Relational mapping diyagramında da belirtilen tabloların oluşturulabilmesi amacıyla veri modellerini tariflemek için uygulamada kullanılacak olan objelerin veritabanı tablolarına karşılık gelen ilişkisel diyagramlarıının çıkarılması ve veritabanı tasarımı hibernate object-relational mapping fonksiyonları kullanılarak tamamlanmıştır.</w:t>
      </w:r>
    </w:p>
    <w:p w:rsidR="000B0CE7" w:rsidRPr="000B0CE7" w:rsidRDefault="000B0CE7" w:rsidP="000B0CE7"/>
    <w:p w:rsidR="006576BA" w:rsidRDefault="00FF5DBB" w:rsidP="006576BA">
      <w:pPr>
        <w:rPr>
          <w:sz w:val="23"/>
          <w:szCs w:val="23"/>
        </w:rPr>
      </w:pPr>
      <w:r>
        <w:rPr>
          <w:b/>
          <w:sz w:val="23"/>
          <w:szCs w:val="23"/>
        </w:rPr>
        <w:t>5</w:t>
      </w:r>
      <w:r w:rsidR="006576BA" w:rsidRPr="00B838A7">
        <w:rPr>
          <w:b/>
          <w:sz w:val="23"/>
          <w:szCs w:val="23"/>
        </w:rPr>
        <w:t>.SONUÇ</w:t>
      </w:r>
    </w:p>
    <w:p w:rsidR="006576BA" w:rsidRDefault="006576BA" w:rsidP="006576BA">
      <w:r>
        <w:rPr>
          <w:sz w:val="23"/>
          <w:szCs w:val="23"/>
        </w:rPr>
        <w:tab/>
        <w:t xml:space="preserve">Gerçekleştirilecek sistem için daha önce hazırlanmış farklı sistemler de incelenerek bu sistemlerin bazı parçaları veya problemleri çözme şekilleri de göz önüne alınarak </w:t>
      </w:r>
      <w:r w:rsidR="00EF641D">
        <w:rPr>
          <w:sz w:val="23"/>
          <w:szCs w:val="23"/>
        </w:rPr>
        <w:t xml:space="preserve">incelemeler ve </w:t>
      </w:r>
      <w:r>
        <w:rPr>
          <w:sz w:val="23"/>
          <w:szCs w:val="23"/>
        </w:rPr>
        <w:t>analiz</w:t>
      </w:r>
      <w:r w:rsidR="00EF641D">
        <w:rPr>
          <w:sz w:val="23"/>
          <w:szCs w:val="23"/>
        </w:rPr>
        <w:t>ler</w:t>
      </w:r>
      <w:r>
        <w:rPr>
          <w:sz w:val="23"/>
          <w:szCs w:val="23"/>
        </w:rPr>
        <w:t xml:space="preserve"> yapılmış ve bu analiz sonuçları raporlanmıştır.</w:t>
      </w:r>
      <w:r w:rsidR="00106E0D">
        <w:rPr>
          <w:sz w:val="23"/>
          <w:szCs w:val="23"/>
        </w:rPr>
        <w:t>Ayrıca sistem tasarımı aşamaları da rapora dahil edilmiştir.Sistem veri akış diyagramları ve veri modellerine ait diyagramlar da rapor dahilinde sunulmuştur.</w:t>
      </w:r>
    </w:p>
    <w:p w:rsidR="00F7467C" w:rsidRDefault="00F7467C" w:rsidP="003E43E6">
      <w:pPr>
        <w:pStyle w:val="Kaynaklar"/>
      </w:pPr>
    </w:p>
    <w:p w:rsidR="00F7467C" w:rsidRDefault="00F7467C" w:rsidP="003E43E6">
      <w:pPr>
        <w:pStyle w:val="Kaynaklar"/>
      </w:pPr>
    </w:p>
    <w:p w:rsidR="00F7467C" w:rsidRDefault="00F7467C" w:rsidP="003E43E6">
      <w:pPr>
        <w:pStyle w:val="Kaynaklar"/>
      </w:pPr>
    </w:p>
    <w:p w:rsidR="00F7467C" w:rsidRDefault="00F7467C" w:rsidP="003E43E6">
      <w:pPr>
        <w:pStyle w:val="Kaynaklar"/>
      </w:pPr>
    </w:p>
    <w:p w:rsidR="00F7467C" w:rsidRDefault="00F7467C" w:rsidP="003E43E6">
      <w:pPr>
        <w:pStyle w:val="Kaynaklar"/>
      </w:pPr>
    </w:p>
    <w:p w:rsidR="00F7467C" w:rsidRDefault="00F7467C" w:rsidP="003E43E6">
      <w:pPr>
        <w:pStyle w:val="Kaynaklar"/>
      </w:pPr>
    </w:p>
    <w:p w:rsidR="00F7467C" w:rsidRDefault="00F7467C" w:rsidP="003E43E6">
      <w:pPr>
        <w:pStyle w:val="Kaynaklar"/>
      </w:pPr>
    </w:p>
    <w:p w:rsidR="00F7467C" w:rsidRDefault="00F7467C" w:rsidP="003E43E6">
      <w:pPr>
        <w:pStyle w:val="Kaynaklar"/>
      </w:pPr>
    </w:p>
    <w:p w:rsidR="00F7467C" w:rsidRDefault="00F7467C" w:rsidP="003E43E6">
      <w:pPr>
        <w:pStyle w:val="Kaynaklar"/>
      </w:pPr>
    </w:p>
    <w:p w:rsidR="00F7467C" w:rsidRDefault="00F7467C" w:rsidP="003E43E6">
      <w:pPr>
        <w:pStyle w:val="Kaynaklar"/>
      </w:pPr>
    </w:p>
    <w:p w:rsidR="00F7467C" w:rsidRDefault="00F7467C" w:rsidP="003E43E6">
      <w:pPr>
        <w:pStyle w:val="Kaynaklar"/>
      </w:pPr>
    </w:p>
    <w:p w:rsidR="00F7467C" w:rsidRDefault="00F7467C" w:rsidP="003E43E6">
      <w:pPr>
        <w:pStyle w:val="Kaynaklar"/>
      </w:pPr>
    </w:p>
    <w:p w:rsidR="00F7467C" w:rsidRDefault="00F7467C" w:rsidP="003E43E6">
      <w:pPr>
        <w:pStyle w:val="Kaynaklar"/>
      </w:pPr>
    </w:p>
    <w:p w:rsidR="00F7467C" w:rsidRDefault="00F7467C" w:rsidP="003E43E6">
      <w:pPr>
        <w:pStyle w:val="Kaynaklar"/>
      </w:pPr>
    </w:p>
    <w:p w:rsidR="00F7467C" w:rsidRDefault="00F7467C" w:rsidP="003E43E6">
      <w:pPr>
        <w:pStyle w:val="Kaynaklar"/>
      </w:pPr>
    </w:p>
    <w:p w:rsidR="00F7467C" w:rsidRDefault="00F7467C" w:rsidP="003E43E6">
      <w:pPr>
        <w:pStyle w:val="Kaynaklar"/>
      </w:pPr>
    </w:p>
    <w:p w:rsidR="00F7467C" w:rsidRDefault="00F7467C" w:rsidP="003E43E6">
      <w:pPr>
        <w:pStyle w:val="Kaynaklar"/>
      </w:pPr>
    </w:p>
    <w:p w:rsidR="00F7467C" w:rsidRDefault="00F7467C" w:rsidP="003E43E6">
      <w:pPr>
        <w:pStyle w:val="Kaynaklar"/>
      </w:pPr>
    </w:p>
    <w:p w:rsidR="00F7467C" w:rsidRDefault="00F7467C" w:rsidP="003E43E6">
      <w:pPr>
        <w:pStyle w:val="Kaynaklar"/>
      </w:pPr>
    </w:p>
    <w:p w:rsidR="00F7467C" w:rsidRDefault="00F7467C" w:rsidP="003E43E6">
      <w:pPr>
        <w:pStyle w:val="Kaynaklar"/>
      </w:pPr>
    </w:p>
    <w:p w:rsidR="00F7467C" w:rsidRDefault="00F7467C" w:rsidP="003E43E6">
      <w:pPr>
        <w:pStyle w:val="Kaynaklar"/>
      </w:pPr>
    </w:p>
    <w:p w:rsidR="009342A6" w:rsidRDefault="009342A6" w:rsidP="003E43E6">
      <w:pPr>
        <w:pStyle w:val="Kaynaklar"/>
      </w:pPr>
    </w:p>
    <w:p w:rsidR="009342A6" w:rsidRDefault="009342A6" w:rsidP="003E43E6">
      <w:pPr>
        <w:pStyle w:val="Kaynaklar"/>
      </w:pPr>
    </w:p>
    <w:p w:rsidR="003F52F2" w:rsidRDefault="00EF157B" w:rsidP="003E43E6">
      <w:pPr>
        <w:pStyle w:val="Kaynaklar"/>
      </w:pPr>
      <w:r>
        <w:t>Kaynaklar</w:t>
      </w:r>
      <w:bookmarkEnd w:id="13"/>
    </w:p>
    <w:p w:rsidR="00EF157B" w:rsidRDefault="00EF157B" w:rsidP="003E43E6"/>
    <w:p w:rsidR="007B0130" w:rsidRDefault="007B0130" w:rsidP="007B0130">
      <w:pPr>
        <w:pStyle w:val="AralkYok"/>
      </w:pPr>
      <w:r>
        <w:t xml:space="preserve">      </w:t>
      </w:r>
      <w:hyperlink r:id="rId50" w:history="1">
        <w:r w:rsidRPr="00B77CAD">
          <w:rPr>
            <w:rStyle w:val="Kpr"/>
            <w:sz w:val="24"/>
          </w:rPr>
          <w:t>http://docs.oracle.com/javaee/6/tutorial/doc/</w:t>
        </w:r>
      </w:hyperlink>
    </w:p>
    <w:p w:rsidR="007B0130" w:rsidRDefault="007B0130" w:rsidP="007B0130">
      <w:pPr>
        <w:pStyle w:val="AralkYok"/>
      </w:pPr>
      <w:r>
        <w:t xml:space="preserve">      </w:t>
      </w:r>
      <w:hyperlink r:id="rId51" w:anchor="documentation" w:history="1">
        <w:r w:rsidRPr="00B77CAD">
          <w:rPr>
            <w:rStyle w:val="Kpr"/>
            <w:sz w:val="24"/>
          </w:rPr>
          <w:t>http://www.springsource.org/spring-framework#documentation</w:t>
        </w:r>
      </w:hyperlink>
    </w:p>
    <w:p w:rsidR="007B0130" w:rsidRDefault="007B0130" w:rsidP="007B0130">
      <w:pPr>
        <w:pStyle w:val="AralkYok"/>
      </w:pPr>
      <w:r>
        <w:t xml:space="preserve">      </w:t>
      </w:r>
      <w:hyperlink r:id="rId52" w:anchor="documentation" w:history="1">
        <w:r w:rsidRPr="00B77CAD">
          <w:rPr>
            <w:rStyle w:val="Kpr"/>
            <w:sz w:val="24"/>
          </w:rPr>
          <w:t>http://www.springsource.org/spring-security#documentation</w:t>
        </w:r>
      </w:hyperlink>
    </w:p>
    <w:p w:rsidR="007B0130" w:rsidRDefault="007B0130" w:rsidP="007B0130">
      <w:pPr>
        <w:pStyle w:val="AralkYok"/>
      </w:pPr>
      <w:r>
        <w:t xml:space="preserve">      </w:t>
      </w:r>
      <w:hyperlink r:id="rId53" w:anchor="documentation" w:history="1">
        <w:r w:rsidRPr="00B77CAD">
          <w:rPr>
            <w:rStyle w:val="Kpr"/>
            <w:sz w:val="24"/>
          </w:rPr>
          <w:t>http://www.springsource.org/spring-web-services#documentation</w:t>
        </w:r>
      </w:hyperlink>
    </w:p>
    <w:p w:rsidR="007B0130" w:rsidRDefault="007B0130" w:rsidP="007B0130">
      <w:pPr>
        <w:pStyle w:val="AralkYok"/>
      </w:pPr>
      <w:r>
        <w:t xml:space="preserve">      </w:t>
      </w:r>
      <w:hyperlink r:id="rId54" w:history="1">
        <w:r w:rsidRPr="00B77CAD">
          <w:rPr>
            <w:rStyle w:val="Kpr"/>
            <w:sz w:val="24"/>
          </w:rPr>
          <w:t>http://www.hibernate.org/docs</w:t>
        </w:r>
      </w:hyperlink>
    </w:p>
    <w:p w:rsidR="007B0130" w:rsidRDefault="007B0130" w:rsidP="007B0130">
      <w:pPr>
        <w:pStyle w:val="AralkYok"/>
      </w:pPr>
      <w:r>
        <w:t xml:space="preserve">     </w:t>
      </w:r>
      <w:hyperlink r:id="rId55" w:history="1">
        <w:r w:rsidRPr="00B77CAD">
          <w:rPr>
            <w:rStyle w:val="Kpr"/>
            <w:sz w:val="24"/>
          </w:rPr>
          <w:t>http://www.primefaces.org/documentation.html</w:t>
        </w:r>
      </w:hyperlink>
    </w:p>
    <w:p w:rsidR="007B0130" w:rsidRDefault="007B0130" w:rsidP="007B0130">
      <w:pPr>
        <w:pStyle w:val="AralkYok"/>
      </w:pPr>
      <w:r>
        <w:t xml:space="preserve">     </w:t>
      </w:r>
      <w:hyperlink r:id="rId56" w:history="1">
        <w:r w:rsidRPr="00B77CAD">
          <w:rPr>
            <w:rStyle w:val="Kpr"/>
            <w:sz w:val="24"/>
          </w:rPr>
          <w:t>http://yigitdarcin.com/</w:t>
        </w:r>
      </w:hyperlink>
    </w:p>
    <w:p w:rsidR="007B0130" w:rsidRDefault="007B0130" w:rsidP="007B0130">
      <w:pPr>
        <w:pStyle w:val="AralkYok"/>
      </w:pPr>
      <w:r>
        <w:t xml:space="preserve">     </w:t>
      </w:r>
      <w:hyperlink r:id="rId57" w:history="1">
        <w:r w:rsidRPr="00B77CAD">
          <w:rPr>
            <w:rStyle w:val="Kpr"/>
            <w:sz w:val="24"/>
          </w:rPr>
          <w:t>http://mdasgin.blogspot.com/</w:t>
        </w:r>
      </w:hyperlink>
    </w:p>
    <w:p w:rsidR="007B0130" w:rsidRDefault="007B0130" w:rsidP="007B0130">
      <w:pPr>
        <w:pStyle w:val="AralkYok"/>
      </w:pPr>
      <w:r>
        <w:t xml:space="preserve">     </w:t>
      </w:r>
      <w:hyperlink r:id="rId58" w:history="1">
        <w:r w:rsidRPr="00B77CAD">
          <w:rPr>
            <w:rStyle w:val="Kpr"/>
            <w:sz w:val="24"/>
          </w:rPr>
          <w:t>http://cenkcivici.wordpress.com/</w:t>
        </w:r>
      </w:hyperlink>
    </w:p>
    <w:p w:rsidR="007B0130" w:rsidRDefault="007B0130" w:rsidP="007B0130">
      <w:pPr>
        <w:pStyle w:val="AralkYok"/>
        <w:rPr>
          <w:sz w:val="24"/>
          <w:szCs w:val="24"/>
        </w:rPr>
      </w:pPr>
      <w:r>
        <w:t xml:space="preserve">     </w:t>
      </w:r>
      <w:hyperlink r:id="rId59" w:history="1">
        <w:r w:rsidRPr="00B77CAD">
          <w:rPr>
            <w:rStyle w:val="Kpr"/>
            <w:sz w:val="24"/>
            <w:szCs w:val="24"/>
          </w:rPr>
          <w:t>http://cagataycivici.wordpress.com/</w:t>
        </w:r>
      </w:hyperlink>
    </w:p>
    <w:p w:rsidR="007B0130" w:rsidRDefault="007B0130" w:rsidP="007B0130">
      <w:pPr>
        <w:pStyle w:val="AralkYok"/>
        <w:rPr>
          <w:sz w:val="24"/>
          <w:szCs w:val="24"/>
        </w:rPr>
      </w:pPr>
      <w:r>
        <w:t xml:space="preserve">     </w:t>
      </w:r>
      <w:hyperlink r:id="rId60" w:history="1">
        <w:r w:rsidRPr="00B77CAD">
          <w:rPr>
            <w:rStyle w:val="Kpr"/>
            <w:sz w:val="24"/>
            <w:szCs w:val="24"/>
          </w:rPr>
          <w:t>http://www.martinfowler.com/</w:t>
        </w:r>
      </w:hyperlink>
    </w:p>
    <w:p w:rsidR="007B0130" w:rsidRDefault="007B0130" w:rsidP="007B0130">
      <w:pPr>
        <w:pStyle w:val="AralkYok"/>
        <w:rPr>
          <w:sz w:val="24"/>
          <w:szCs w:val="24"/>
        </w:rPr>
      </w:pPr>
      <w:r>
        <w:rPr>
          <w:sz w:val="24"/>
          <w:szCs w:val="24"/>
        </w:rPr>
        <w:t xml:space="preserve">    </w:t>
      </w:r>
      <w:hyperlink r:id="rId61" w:history="1">
        <w:r w:rsidRPr="00B77CAD">
          <w:rPr>
            <w:rStyle w:val="Kpr"/>
            <w:sz w:val="24"/>
            <w:szCs w:val="24"/>
          </w:rPr>
          <w:t>http://www.vogella.com/articles/JavaServerFaces/article.html</w:t>
        </w:r>
      </w:hyperlink>
    </w:p>
    <w:p w:rsidR="007B0130" w:rsidRDefault="007B0130" w:rsidP="007B0130">
      <w:pPr>
        <w:pStyle w:val="AralkYok"/>
        <w:rPr>
          <w:sz w:val="24"/>
          <w:szCs w:val="24"/>
        </w:rPr>
      </w:pPr>
      <w:r>
        <w:rPr>
          <w:sz w:val="24"/>
          <w:szCs w:val="24"/>
        </w:rPr>
        <w:t xml:space="preserve">    </w:t>
      </w:r>
      <w:hyperlink r:id="rId62" w:history="1">
        <w:r w:rsidRPr="00B77CAD">
          <w:rPr>
            <w:rStyle w:val="Kpr"/>
            <w:sz w:val="24"/>
            <w:szCs w:val="24"/>
          </w:rPr>
          <w:t>http://www.coreservlets.com/JSF-Tutorial/jsf2/</w:t>
        </w:r>
      </w:hyperlink>
    </w:p>
    <w:p w:rsidR="00EF157B" w:rsidRDefault="00EF157B" w:rsidP="0036490C">
      <w:pPr>
        <w:pStyle w:val="Ekler"/>
      </w:pPr>
      <w:r>
        <w:br w:type="page"/>
      </w:r>
      <w:bookmarkStart w:id="14" w:name="_Toc340786219"/>
      <w:r>
        <w:lastRenderedPageBreak/>
        <w:t>Özgeçmiş</w:t>
      </w:r>
      <w:bookmarkEnd w:id="14"/>
    </w:p>
    <w:p w:rsidR="00EF157B" w:rsidRDefault="00EF157B" w:rsidP="003E43E6">
      <w:r>
        <w:t>Ad Soyad</w:t>
      </w:r>
      <w:r>
        <w:tab/>
      </w:r>
      <w:r>
        <w:tab/>
        <w:t>:</w:t>
      </w:r>
      <w:r w:rsidR="003E43E6">
        <w:t>Orçun ÜLGEN</w:t>
      </w:r>
    </w:p>
    <w:p w:rsidR="00EF157B" w:rsidRDefault="00EF157B" w:rsidP="003E43E6">
      <w:r>
        <w:t>Doğuım Tarih</w:t>
      </w:r>
      <w:r>
        <w:tab/>
      </w:r>
      <w:r>
        <w:tab/>
        <w:t>:</w:t>
      </w:r>
      <w:r w:rsidR="003E43E6">
        <w:t>26/09/1991</w:t>
      </w:r>
    </w:p>
    <w:p w:rsidR="00EF157B" w:rsidRDefault="00EF157B" w:rsidP="003E43E6">
      <w:r>
        <w:t>Doğum Yeri</w:t>
      </w:r>
      <w:r>
        <w:tab/>
      </w:r>
      <w:r>
        <w:tab/>
        <w:t>:</w:t>
      </w:r>
      <w:r w:rsidR="003E43E6">
        <w:t>Sivas</w:t>
      </w:r>
    </w:p>
    <w:p w:rsidR="00EF157B" w:rsidRDefault="00EF157B" w:rsidP="003E43E6">
      <w:r>
        <w:t>Lise</w:t>
      </w:r>
      <w:r>
        <w:tab/>
      </w:r>
      <w:r>
        <w:tab/>
      </w:r>
      <w:r>
        <w:tab/>
        <w:t>:</w:t>
      </w:r>
      <w:r w:rsidR="003E43E6">
        <w:t>Buca Anadolu Lisesi/İZMİR</w:t>
      </w:r>
    </w:p>
    <w:p w:rsidR="00EF157B" w:rsidRPr="003F52F2" w:rsidRDefault="00EF157B" w:rsidP="003E43E6">
      <w:r>
        <w:t>Staj Yaptığı Yerler</w:t>
      </w:r>
      <w:r>
        <w:tab/>
        <w:t>:</w:t>
      </w:r>
      <w:r w:rsidR="003E43E6">
        <w:t>Prime Teknoloji(Yazılım Stajı)</w:t>
      </w:r>
    </w:p>
    <w:sectPr w:rsidR="00EF157B" w:rsidRPr="003F52F2" w:rsidSect="00ED7BBE">
      <w:footerReference w:type="default" r:id="rId63"/>
      <w:pgSz w:w="11907" w:h="16840" w:code="9"/>
      <w:pgMar w:top="1701" w:right="1418" w:bottom="1276" w:left="1985"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4AD5" w:rsidRDefault="00BF4AD5" w:rsidP="003E43E6">
      <w:r>
        <w:separator/>
      </w:r>
    </w:p>
    <w:p w:rsidR="00BF4AD5" w:rsidRDefault="00BF4AD5" w:rsidP="003E43E6"/>
    <w:p w:rsidR="00BF4AD5" w:rsidRDefault="00BF4AD5" w:rsidP="003E43E6"/>
    <w:p w:rsidR="00BF4AD5" w:rsidRDefault="00BF4AD5" w:rsidP="003E43E6"/>
    <w:p w:rsidR="00BF4AD5" w:rsidRDefault="00BF4AD5" w:rsidP="003E43E6"/>
    <w:p w:rsidR="00BF4AD5" w:rsidRDefault="00BF4AD5" w:rsidP="003E43E6"/>
    <w:p w:rsidR="00BF4AD5" w:rsidRDefault="00BF4AD5"/>
    <w:p w:rsidR="00BF4AD5" w:rsidRDefault="00BF4AD5" w:rsidP="00667268"/>
    <w:p w:rsidR="00BF4AD5" w:rsidRDefault="00BF4AD5" w:rsidP="008353F1"/>
    <w:p w:rsidR="00BF4AD5" w:rsidRDefault="00BF4AD5" w:rsidP="00D55331"/>
    <w:p w:rsidR="00BF4AD5" w:rsidRDefault="00BF4AD5" w:rsidP="00D55331"/>
    <w:p w:rsidR="00BF4AD5" w:rsidRDefault="00BF4AD5" w:rsidP="00D55331"/>
    <w:p w:rsidR="00BF4AD5" w:rsidRDefault="00BF4AD5" w:rsidP="00D55331"/>
    <w:p w:rsidR="00BF4AD5" w:rsidRDefault="00BF4AD5" w:rsidP="00D55331"/>
    <w:p w:rsidR="00BF4AD5" w:rsidRDefault="00BF4AD5" w:rsidP="00D55331"/>
    <w:p w:rsidR="00BF4AD5" w:rsidRDefault="00BF4AD5" w:rsidP="00D55331"/>
    <w:p w:rsidR="00BF4AD5" w:rsidRDefault="00BF4AD5" w:rsidP="00D55331"/>
    <w:p w:rsidR="00BF4AD5" w:rsidRDefault="00BF4AD5" w:rsidP="00D55331"/>
    <w:p w:rsidR="00BF4AD5" w:rsidRDefault="00BF4AD5" w:rsidP="00D55331"/>
    <w:p w:rsidR="00BF4AD5" w:rsidRDefault="00BF4AD5" w:rsidP="00D55331"/>
    <w:p w:rsidR="00BF4AD5" w:rsidRDefault="00BF4AD5" w:rsidP="00D55331"/>
    <w:p w:rsidR="00BF4AD5" w:rsidRDefault="00BF4AD5" w:rsidP="00D55331"/>
    <w:p w:rsidR="00BF4AD5" w:rsidRDefault="00BF4AD5" w:rsidP="00D55331"/>
    <w:p w:rsidR="00BF4AD5" w:rsidRDefault="00BF4AD5" w:rsidP="00D55331"/>
    <w:p w:rsidR="00BF4AD5" w:rsidRDefault="00BF4AD5" w:rsidP="00D55331"/>
    <w:p w:rsidR="00BF4AD5" w:rsidRDefault="00BF4AD5" w:rsidP="00D55331"/>
    <w:p w:rsidR="00BF4AD5" w:rsidRDefault="00BF4AD5" w:rsidP="00D55331"/>
    <w:p w:rsidR="00BF4AD5" w:rsidRDefault="00BF4AD5" w:rsidP="00156899"/>
    <w:p w:rsidR="00BF4AD5" w:rsidRDefault="00BF4AD5" w:rsidP="00156899"/>
    <w:p w:rsidR="00BF4AD5" w:rsidRDefault="00BF4AD5" w:rsidP="008E25AD"/>
    <w:p w:rsidR="00BF4AD5" w:rsidRDefault="00BF4AD5" w:rsidP="0033385E"/>
  </w:endnote>
  <w:endnote w:type="continuationSeparator" w:id="0">
    <w:p w:rsidR="00BF4AD5" w:rsidRDefault="00BF4AD5" w:rsidP="003E43E6">
      <w:r>
        <w:continuationSeparator/>
      </w:r>
    </w:p>
    <w:p w:rsidR="00BF4AD5" w:rsidRDefault="00BF4AD5" w:rsidP="003E43E6"/>
    <w:p w:rsidR="00BF4AD5" w:rsidRDefault="00BF4AD5" w:rsidP="003E43E6"/>
    <w:p w:rsidR="00BF4AD5" w:rsidRDefault="00BF4AD5" w:rsidP="003E43E6"/>
    <w:p w:rsidR="00BF4AD5" w:rsidRDefault="00BF4AD5" w:rsidP="003E43E6"/>
    <w:p w:rsidR="00BF4AD5" w:rsidRDefault="00BF4AD5" w:rsidP="003E43E6"/>
    <w:p w:rsidR="00BF4AD5" w:rsidRDefault="00BF4AD5"/>
    <w:p w:rsidR="00BF4AD5" w:rsidRDefault="00BF4AD5" w:rsidP="00667268"/>
    <w:p w:rsidR="00BF4AD5" w:rsidRDefault="00BF4AD5" w:rsidP="008353F1"/>
    <w:p w:rsidR="00BF4AD5" w:rsidRDefault="00BF4AD5" w:rsidP="00D55331"/>
    <w:p w:rsidR="00BF4AD5" w:rsidRDefault="00BF4AD5" w:rsidP="00D55331"/>
    <w:p w:rsidR="00BF4AD5" w:rsidRDefault="00BF4AD5" w:rsidP="00D55331"/>
    <w:p w:rsidR="00BF4AD5" w:rsidRDefault="00BF4AD5" w:rsidP="00D55331"/>
    <w:p w:rsidR="00BF4AD5" w:rsidRDefault="00BF4AD5" w:rsidP="00D55331"/>
    <w:p w:rsidR="00BF4AD5" w:rsidRDefault="00BF4AD5" w:rsidP="00D55331"/>
    <w:p w:rsidR="00BF4AD5" w:rsidRDefault="00BF4AD5" w:rsidP="00D55331"/>
    <w:p w:rsidR="00BF4AD5" w:rsidRDefault="00BF4AD5" w:rsidP="00D55331"/>
    <w:p w:rsidR="00BF4AD5" w:rsidRDefault="00BF4AD5" w:rsidP="00D55331"/>
    <w:p w:rsidR="00BF4AD5" w:rsidRDefault="00BF4AD5" w:rsidP="00D55331"/>
    <w:p w:rsidR="00BF4AD5" w:rsidRDefault="00BF4AD5" w:rsidP="00D55331"/>
    <w:p w:rsidR="00BF4AD5" w:rsidRDefault="00BF4AD5" w:rsidP="00D55331"/>
    <w:p w:rsidR="00BF4AD5" w:rsidRDefault="00BF4AD5" w:rsidP="00D55331"/>
    <w:p w:rsidR="00BF4AD5" w:rsidRDefault="00BF4AD5" w:rsidP="00D55331"/>
    <w:p w:rsidR="00BF4AD5" w:rsidRDefault="00BF4AD5" w:rsidP="00D55331"/>
    <w:p w:rsidR="00BF4AD5" w:rsidRDefault="00BF4AD5" w:rsidP="00D55331"/>
    <w:p w:rsidR="00BF4AD5" w:rsidRDefault="00BF4AD5" w:rsidP="00D55331"/>
    <w:p w:rsidR="00BF4AD5" w:rsidRDefault="00BF4AD5" w:rsidP="00D55331"/>
    <w:p w:rsidR="00BF4AD5" w:rsidRDefault="00BF4AD5" w:rsidP="00156899"/>
    <w:p w:rsidR="00BF4AD5" w:rsidRDefault="00BF4AD5" w:rsidP="00156899"/>
    <w:p w:rsidR="00BF4AD5" w:rsidRDefault="00BF4AD5" w:rsidP="008E25AD"/>
    <w:p w:rsidR="00BF4AD5" w:rsidRDefault="00BF4AD5" w:rsidP="0033385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53F1" w:rsidRDefault="008353F1" w:rsidP="003E43E6"/>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53F1" w:rsidRDefault="008353F1" w:rsidP="003E43E6"/>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53F1" w:rsidRDefault="008353F1" w:rsidP="003E43E6"/>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4AD5" w:rsidRDefault="00BF4AD5" w:rsidP="003E43E6">
      <w:r>
        <w:separator/>
      </w:r>
    </w:p>
    <w:p w:rsidR="00BF4AD5" w:rsidRDefault="00BF4AD5" w:rsidP="003E43E6"/>
    <w:p w:rsidR="00BF4AD5" w:rsidRDefault="00BF4AD5" w:rsidP="003E43E6"/>
    <w:p w:rsidR="00BF4AD5" w:rsidRDefault="00BF4AD5" w:rsidP="003E43E6"/>
    <w:p w:rsidR="00BF4AD5" w:rsidRDefault="00BF4AD5" w:rsidP="003E43E6"/>
    <w:p w:rsidR="00BF4AD5" w:rsidRDefault="00BF4AD5" w:rsidP="003E43E6"/>
    <w:p w:rsidR="00BF4AD5" w:rsidRDefault="00BF4AD5"/>
    <w:p w:rsidR="00BF4AD5" w:rsidRDefault="00BF4AD5" w:rsidP="00667268"/>
    <w:p w:rsidR="00BF4AD5" w:rsidRDefault="00BF4AD5" w:rsidP="008353F1"/>
    <w:p w:rsidR="00BF4AD5" w:rsidRDefault="00BF4AD5" w:rsidP="00D55331"/>
    <w:p w:rsidR="00BF4AD5" w:rsidRDefault="00BF4AD5" w:rsidP="00D55331"/>
    <w:p w:rsidR="00BF4AD5" w:rsidRDefault="00BF4AD5" w:rsidP="00D55331"/>
    <w:p w:rsidR="00BF4AD5" w:rsidRDefault="00BF4AD5" w:rsidP="00D55331"/>
    <w:p w:rsidR="00BF4AD5" w:rsidRDefault="00BF4AD5" w:rsidP="00D55331"/>
    <w:p w:rsidR="00BF4AD5" w:rsidRDefault="00BF4AD5" w:rsidP="00D55331"/>
    <w:p w:rsidR="00BF4AD5" w:rsidRDefault="00BF4AD5" w:rsidP="00D55331"/>
    <w:p w:rsidR="00BF4AD5" w:rsidRDefault="00BF4AD5" w:rsidP="00D55331"/>
    <w:p w:rsidR="00BF4AD5" w:rsidRDefault="00BF4AD5" w:rsidP="00D55331"/>
    <w:p w:rsidR="00BF4AD5" w:rsidRDefault="00BF4AD5" w:rsidP="00D55331"/>
    <w:p w:rsidR="00BF4AD5" w:rsidRDefault="00BF4AD5" w:rsidP="00D55331"/>
    <w:p w:rsidR="00BF4AD5" w:rsidRDefault="00BF4AD5" w:rsidP="00D55331"/>
    <w:p w:rsidR="00BF4AD5" w:rsidRDefault="00BF4AD5" w:rsidP="00D55331"/>
    <w:p w:rsidR="00BF4AD5" w:rsidRDefault="00BF4AD5" w:rsidP="00D55331"/>
    <w:p w:rsidR="00BF4AD5" w:rsidRDefault="00BF4AD5" w:rsidP="00D55331"/>
    <w:p w:rsidR="00BF4AD5" w:rsidRDefault="00BF4AD5" w:rsidP="00D55331"/>
    <w:p w:rsidR="00BF4AD5" w:rsidRDefault="00BF4AD5" w:rsidP="00D55331"/>
    <w:p w:rsidR="00BF4AD5" w:rsidRDefault="00BF4AD5" w:rsidP="00D55331"/>
    <w:p w:rsidR="00BF4AD5" w:rsidRDefault="00BF4AD5" w:rsidP="00156899"/>
    <w:p w:rsidR="00BF4AD5" w:rsidRDefault="00BF4AD5" w:rsidP="00156899"/>
    <w:p w:rsidR="00BF4AD5" w:rsidRDefault="00BF4AD5" w:rsidP="008E25AD"/>
    <w:p w:rsidR="00BF4AD5" w:rsidRDefault="00BF4AD5" w:rsidP="0033385E"/>
  </w:footnote>
  <w:footnote w:type="continuationSeparator" w:id="0">
    <w:p w:rsidR="00BF4AD5" w:rsidRDefault="00BF4AD5" w:rsidP="003E43E6">
      <w:r>
        <w:continuationSeparator/>
      </w:r>
    </w:p>
    <w:p w:rsidR="00BF4AD5" w:rsidRDefault="00BF4AD5" w:rsidP="003E43E6"/>
    <w:p w:rsidR="00BF4AD5" w:rsidRDefault="00BF4AD5" w:rsidP="003E43E6"/>
    <w:p w:rsidR="00BF4AD5" w:rsidRDefault="00BF4AD5" w:rsidP="003E43E6"/>
    <w:p w:rsidR="00BF4AD5" w:rsidRDefault="00BF4AD5" w:rsidP="003E43E6"/>
    <w:p w:rsidR="00BF4AD5" w:rsidRDefault="00BF4AD5" w:rsidP="003E43E6"/>
    <w:p w:rsidR="00BF4AD5" w:rsidRDefault="00BF4AD5"/>
    <w:p w:rsidR="00BF4AD5" w:rsidRDefault="00BF4AD5" w:rsidP="00667268"/>
    <w:p w:rsidR="00BF4AD5" w:rsidRDefault="00BF4AD5" w:rsidP="008353F1"/>
    <w:p w:rsidR="00BF4AD5" w:rsidRDefault="00BF4AD5" w:rsidP="00D55331"/>
    <w:p w:rsidR="00BF4AD5" w:rsidRDefault="00BF4AD5" w:rsidP="00D55331"/>
    <w:p w:rsidR="00BF4AD5" w:rsidRDefault="00BF4AD5" w:rsidP="00D55331"/>
    <w:p w:rsidR="00BF4AD5" w:rsidRDefault="00BF4AD5" w:rsidP="00D55331"/>
    <w:p w:rsidR="00BF4AD5" w:rsidRDefault="00BF4AD5" w:rsidP="00D55331"/>
    <w:p w:rsidR="00BF4AD5" w:rsidRDefault="00BF4AD5" w:rsidP="00D55331"/>
    <w:p w:rsidR="00BF4AD5" w:rsidRDefault="00BF4AD5" w:rsidP="00D55331"/>
    <w:p w:rsidR="00BF4AD5" w:rsidRDefault="00BF4AD5" w:rsidP="00D55331"/>
    <w:p w:rsidR="00BF4AD5" w:rsidRDefault="00BF4AD5" w:rsidP="00D55331"/>
    <w:p w:rsidR="00BF4AD5" w:rsidRDefault="00BF4AD5" w:rsidP="00D55331"/>
    <w:p w:rsidR="00BF4AD5" w:rsidRDefault="00BF4AD5" w:rsidP="00D55331"/>
    <w:p w:rsidR="00BF4AD5" w:rsidRDefault="00BF4AD5" w:rsidP="00D55331"/>
    <w:p w:rsidR="00BF4AD5" w:rsidRDefault="00BF4AD5" w:rsidP="00D55331"/>
    <w:p w:rsidR="00BF4AD5" w:rsidRDefault="00BF4AD5" w:rsidP="00D55331"/>
    <w:p w:rsidR="00BF4AD5" w:rsidRDefault="00BF4AD5" w:rsidP="00D55331"/>
    <w:p w:rsidR="00BF4AD5" w:rsidRDefault="00BF4AD5" w:rsidP="00D55331"/>
    <w:p w:rsidR="00BF4AD5" w:rsidRDefault="00BF4AD5" w:rsidP="00D55331"/>
    <w:p w:rsidR="00BF4AD5" w:rsidRDefault="00BF4AD5" w:rsidP="00D55331"/>
    <w:p w:rsidR="00BF4AD5" w:rsidRDefault="00BF4AD5" w:rsidP="00156899"/>
    <w:p w:rsidR="00BF4AD5" w:rsidRDefault="00BF4AD5" w:rsidP="00156899"/>
    <w:p w:rsidR="00BF4AD5" w:rsidRDefault="00BF4AD5" w:rsidP="008E25AD"/>
    <w:p w:rsidR="00BF4AD5" w:rsidRDefault="00BF4AD5" w:rsidP="0033385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53F1" w:rsidRDefault="008353F1" w:rsidP="003E43E6">
    <w:r>
      <w:fldChar w:fldCharType="begin"/>
    </w:r>
    <w:r>
      <w:instrText xml:space="preserve">PAGE  </w:instrText>
    </w:r>
    <w:r>
      <w:fldChar w:fldCharType="end"/>
    </w:r>
  </w:p>
  <w:p w:rsidR="008353F1" w:rsidRDefault="008353F1" w:rsidP="003E43E6"/>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53F1" w:rsidRDefault="008353F1" w:rsidP="00106A22">
    <w:pPr>
      <w:ind w:left="3600" w:firstLine="720"/>
    </w:pPr>
    <w:fldSimple w:instr="PAGE  ">
      <w:r w:rsidR="00770260">
        <w:rPr>
          <w:noProof/>
        </w:rPr>
        <w:t>vi</w:t>
      </w:r>
    </w:fldSimple>
  </w:p>
  <w:p w:rsidR="008353F1" w:rsidRDefault="008353F1" w:rsidP="003E43E6"/>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53F1" w:rsidRDefault="008353F1" w:rsidP="003E43E6"/>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57CCBFE"/>
    <w:lvl w:ilvl="0">
      <w:start w:val="1"/>
      <w:numFmt w:val="decimal"/>
      <w:pStyle w:val="ListeNumaras5"/>
      <w:lvlText w:val="%1."/>
      <w:lvlJc w:val="left"/>
      <w:pPr>
        <w:tabs>
          <w:tab w:val="num" w:pos="1492"/>
        </w:tabs>
        <w:ind w:left="1492" w:hanging="360"/>
      </w:pPr>
    </w:lvl>
  </w:abstractNum>
  <w:abstractNum w:abstractNumId="1">
    <w:nsid w:val="FFFFFF7D"/>
    <w:multiLevelType w:val="singleLevel"/>
    <w:tmpl w:val="139EF9BC"/>
    <w:lvl w:ilvl="0">
      <w:start w:val="1"/>
      <w:numFmt w:val="decimal"/>
      <w:pStyle w:val="ListeNumaras4"/>
      <w:lvlText w:val="%1."/>
      <w:lvlJc w:val="left"/>
      <w:pPr>
        <w:tabs>
          <w:tab w:val="num" w:pos="1209"/>
        </w:tabs>
        <w:ind w:left="1209" w:hanging="360"/>
      </w:pPr>
    </w:lvl>
  </w:abstractNum>
  <w:abstractNum w:abstractNumId="2">
    <w:nsid w:val="FFFFFF7E"/>
    <w:multiLevelType w:val="singleLevel"/>
    <w:tmpl w:val="DF102CEA"/>
    <w:lvl w:ilvl="0">
      <w:start w:val="1"/>
      <w:numFmt w:val="decimal"/>
      <w:pStyle w:val="ListeNumaras3"/>
      <w:lvlText w:val="%1."/>
      <w:lvlJc w:val="left"/>
      <w:pPr>
        <w:tabs>
          <w:tab w:val="num" w:pos="926"/>
        </w:tabs>
        <w:ind w:left="926" w:hanging="360"/>
      </w:pPr>
    </w:lvl>
  </w:abstractNum>
  <w:abstractNum w:abstractNumId="3">
    <w:nsid w:val="FFFFFF7F"/>
    <w:multiLevelType w:val="singleLevel"/>
    <w:tmpl w:val="129AE7F8"/>
    <w:lvl w:ilvl="0">
      <w:start w:val="1"/>
      <w:numFmt w:val="decimal"/>
      <w:pStyle w:val="ListeNumaras2"/>
      <w:lvlText w:val="%1."/>
      <w:lvlJc w:val="left"/>
      <w:pPr>
        <w:tabs>
          <w:tab w:val="num" w:pos="643"/>
        </w:tabs>
        <w:ind w:left="643" w:hanging="360"/>
      </w:pPr>
    </w:lvl>
  </w:abstractNum>
  <w:abstractNum w:abstractNumId="4">
    <w:nsid w:val="FFFFFF80"/>
    <w:multiLevelType w:val="singleLevel"/>
    <w:tmpl w:val="98D4742E"/>
    <w:lvl w:ilvl="0">
      <w:start w:val="1"/>
      <w:numFmt w:val="bullet"/>
      <w:pStyle w:val="ListeMaddemi5"/>
      <w:lvlText w:val=""/>
      <w:lvlJc w:val="left"/>
      <w:pPr>
        <w:tabs>
          <w:tab w:val="num" w:pos="1492"/>
        </w:tabs>
        <w:ind w:left="1492" w:hanging="360"/>
      </w:pPr>
      <w:rPr>
        <w:rFonts w:ascii="Symbol" w:hAnsi="Symbol" w:hint="default"/>
      </w:rPr>
    </w:lvl>
  </w:abstractNum>
  <w:abstractNum w:abstractNumId="5">
    <w:nsid w:val="FFFFFF81"/>
    <w:multiLevelType w:val="singleLevel"/>
    <w:tmpl w:val="8F46FBC6"/>
    <w:lvl w:ilvl="0">
      <w:start w:val="1"/>
      <w:numFmt w:val="bullet"/>
      <w:pStyle w:val="ListeMaddemi4"/>
      <w:lvlText w:val=""/>
      <w:lvlJc w:val="left"/>
      <w:pPr>
        <w:tabs>
          <w:tab w:val="num" w:pos="1209"/>
        </w:tabs>
        <w:ind w:left="1209" w:hanging="360"/>
      </w:pPr>
      <w:rPr>
        <w:rFonts w:ascii="Symbol" w:hAnsi="Symbol" w:hint="default"/>
      </w:rPr>
    </w:lvl>
  </w:abstractNum>
  <w:abstractNum w:abstractNumId="6">
    <w:nsid w:val="FFFFFF82"/>
    <w:multiLevelType w:val="singleLevel"/>
    <w:tmpl w:val="E848D380"/>
    <w:lvl w:ilvl="0">
      <w:start w:val="1"/>
      <w:numFmt w:val="bullet"/>
      <w:pStyle w:val="ListeMaddemi3"/>
      <w:lvlText w:val=""/>
      <w:lvlJc w:val="left"/>
      <w:pPr>
        <w:tabs>
          <w:tab w:val="num" w:pos="926"/>
        </w:tabs>
        <w:ind w:left="926" w:hanging="360"/>
      </w:pPr>
      <w:rPr>
        <w:rFonts w:ascii="Symbol" w:hAnsi="Symbol" w:hint="default"/>
      </w:rPr>
    </w:lvl>
  </w:abstractNum>
  <w:abstractNum w:abstractNumId="7">
    <w:nsid w:val="FFFFFF83"/>
    <w:multiLevelType w:val="singleLevel"/>
    <w:tmpl w:val="5AEC7B98"/>
    <w:lvl w:ilvl="0">
      <w:start w:val="1"/>
      <w:numFmt w:val="bullet"/>
      <w:pStyle w:val="ListeMaddemi2"/>
      <w:lvlText w:val=""/>
      <w:lvlJc w:val="left"/>
      <w:pPr>
        <w:tabs>
          <w:tab w:val="num" w:pos="643"/>
        </w:tabs>
        <w:ind w:left="643" w:hanging="360"/>
      </w:pPr>
      <w:rPr>
        <w:rFonts w:ascii="Symbol" w:hAnsi="Symbol" w:hint="default"/>
      </w:rPr>
    </w:lvl>
  </w:abstractNum>
  <w:abstractNum w:abstractNumId="8">
    <w:nsid w:val="FFFFFF88"/>
    <w:multiLevelType w:val="singleLevel"/>
    <w:tmpl w:val="333272CA"/>
    <w:lvl w:ilvl="0">
      <w:start w:val="1"/>
      <w:numFmt w:val="decimal"/>
      <w:pStyle w:val="ListeNumaras"/>
      <w:lvlText w:val="%1."/>
      <w:lvlJc w:val="left"/>
      <w:pPr>
        <w:tabs>
          <w:tab w:val="num" w:pos="360"/>
        </w:tabs>
        <w:ind w:left="360" w:hanging="360"/>
      </w:pPr>
    </w:lvl>
  </w:abstractNum>
  <w:abstractNum w:abstractNumId="9">
    <w:nsid w:val="FFFFFF89"/>
    <w:multiLevelType w:val="singleLevel"/>
    <w:tmpl w:val="D71A97B4"/>
    <w:lvl w:ilvl="0">
      <w:start w:val="1"/>
      <w:numFmt w:val="bullet"/>
      <w:pStyle w:val="ListeMaddemi"/>
      <w:lvlText w:val=""/>
      <w:lvlJc w:val="left"/>
      <w:pPr>
        <w:tabs>
          <w:tab w:val="num" w:pos="360"/>
        </w:tabs>
        <w:ind w:left="360" w:hanging="360"/>
      </w:pPr>
      <w:rPr>
        <w:rFonts w:ascii="Symbol" w:hAnsi="Symbol" w:hint="default"/>
      </w:rPr>
    </w:lvl>
  </w:abstractNum>
  <w:abstractNum w:abstractNumId="10">
    <w:nsid w:val="03E770A2"/>
    <w:multiLevelType w:val="multilevel"/>
    <w:tmpl w:val="5B32043A"/>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2160"/>
        </w:tabs>
        <w:ind w:left="2325" w:hanging="2325"/>
      </w:pPr>
      <w:rPr>
        <w:rFonts w:hint="default"/>
      </w:rPr>
    </w:lvl>
    <w:lvl w:ilvl="3">
      <w:start w:val="1"/>
      <w:numFmt w:val="decimal"/>
      <w:lvlText w:val="%1.%2.%3.%4."/>
      <w:lvlJc w:val="left"/>
      <w:pPr>
        <w:tabs>
          <w:tab w:val="num" w:pos="2880"/>
        </w:tabs>
        <w:ind w:left="1728" w:hanging="172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11">
    <w:nsid w:val="04DA4A3C"/>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08B35DF2"/>
    <w:multiLevelType w:val="multilevel"/>
    <w:tmpl w:val="9FFC1B4E"/>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1440"/>
        </w:tabs>
        <w:ind w:left="0" w:firstLine="0"/>
      </w:pPr>
      <w:rPr>
        <w:rFonts w:hint="default"/>
      </w:rPr>
    </w:lvl>
    <w:lvl w:ilvl="2">
      <w:start w:val="1"/>
      <w:numFmt w:val="decimal"/>
      <w:lvlText w:val="%1.%2.%3."/>
      <w:lvlJc w:val="left"/>
      <w:pPr>
        <w:tabs>
          <w:tab w:val="num" w:pos="2160"/>
        </w:tabs>
        <w:ind w:left="2325" w:hanging="2325"/>
      </w:pPr>
      <w:rPr>
        <w:rFonts w:hint="default"/>
      </w:rPr>
    </w:lvl>
    <w:lvl w:ilvl="3">
      <w:start w:val="1"/>
      <w:numFmt w:val="decimal"/>
      <w:lvlText w:val="%1.%2.%3.%4."/>
      <w:lvlJc w:val="left"/>
      <w:pPr>
        <w:tabs>
          <w:tab w:val="num" w:pos="2880"/>
        </w:tabs>
        <w:ind w:left="1728" w:hanging="172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13">
    <w:nsid w:val="12155079"/>
    <w:multiLevelType w:val="multilevel"/>
    <w:tmpl w:val="74E260EC"/>
    <w:lvl w:ilvl="0">
      <w:start w:val="1"/>
      <w:numFmt w:val="decimal"/>
      <w:suff w:val="space"/>
      <w:lvlText w:val="%1."/>
      <w:lvlJc w:val="left"/>
      <w:pPr>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3168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4">
    <w:nsid w:val="14536852"/>
    <w:multiLevelType w:val="multilevel"/>
    <w:tmpl w:val="04090023"/>
    <w:styleLink w:val="MakaleBlm"/>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nsid w:val="23A22866"/>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2DBB1834"/>
    <w:multiLevelType w:val="multilevel"/>
    <w:tmpl w:val="2944924C"/>
    <w:lvl w:ilvl="0">
      <w:start w:val="1"/>
      <w:numFmt w:val="decimal"/>
      <w:suff w:val="space"/>
      <w:lvlText w:val="%1."/>
      <w:lvlJc w:val="left"/>
      <w:pPr>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3168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7">
    <w:nsid w:val="33950FE2"/>
    <w:multiLevelType w:val="multilevel"/>
    <w:tmpl w:val="D29A159A"/>
    <w:lvl w:ilvl="0">
      <w:start w:val="1"/>
      <w:numFmt w:val="decimal"/>
      <w:suff w:val="space"/>
      <w:lvlText w:val="%1."/>
      <w:lvlJc w:val="left"/>
      <w:pPr>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pStyle w:val="Balk4"/>
      <w:suff w:val="space"/>
      <w:lvlText w:val="%1.%2.%3.%4."/>
      <w:lvlJc w:val="left"/>
      <w:pPr>
        <w:ind w:left="0" w:firstLine="0"/>
      </w:pPr>
      <w:rPr>
        <w:rFonts w:hint="default"/>
      </w:rPr>
    </w:lvl>
    <w:lvl w:ilvl="4">
      <w:start w:val="1"/>
      <w:numFmt w:val="decimal"/>
      <w:pStyle w:val="Balk5"/>
      <w:suff w:val="space"/>
      <w:lvlText w:val="%1.%2.%3.%4.%5."/>
      <w:lvlJc w:val="left"/>
      <w:pPr>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3168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8">
    <w:nsid w:val="3550029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3AFD3411"/>
    <w:multiLevelType w:val="hybridMultilevel"/>
    <w:tmpl w:val="E2F6AA9A"/>
    <w:lvl w:ilvl="0" w:tplc="041F0001">
      <w:start w:val="4"/>
      <w:numFmt w:val="bullet"/>
      <w:lvlText w:val=""/>
      <w:lvlJc w:val="left"/>
      <w:pPr>
        <w:ind w:left="720" w:hanging="360"/>
      </w:pPr>
      <w:rPr>
        <w:rFonts w:ascii="Symbol" w:eastAsia="Times New Roman"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nsid w:val="45B330FB"/>
    <w:multiLevelType w:val="multilevel"/>
    <w:tmpl w:val="1A1ABB38"/>
    <w:lvl w:ilvl="0">
      <w:start w:val="1"/>
      <w:numFmt w:val="decimal"/>
      <w:lvlText w:val="%1."/>
      <w:lvlJc w:val="left"/>
      <w:pPr>
        <w:tabs>
          <w:tab w:val="num" w:pos="720"/>
        </w:tabs>
        <w:ind w:left="0" w:firstLine="0"/>
      </w:pPr>
      <w:rPr>
        <w:rFonts w:hint="default"/>
      </w:rPr>
    </w:lvl>
    <w:lvl w:ilvl="1">
      <w:start w:val="1"/>
      <w:numFmt w:val="decimal"/>
      <w:lvlText w:val="%1.%2."/>
      <w:lvlJc w:val="left"/>
      <w:pPr>
        <w:tabs>
          <w:tab w:val="num" w:pos="1440"/>
        </w:tabs>
        <w:ind w:left="0" w:firstLine="0"/>
      </w:pPr>
      <w:rPr>
        <w:rFonts w:hint="default"/>
      </w:rPr>
    </w:lvl>
    <w:lvl w:ilvl="2">
      <w:start w:val="1"/>
      <w:numFmt w:val="decimal"/>
      <w:lvlText w:val="%1.%2.%3."/>
      <w:lvlJc w:val="left"/>
      <w:pPr>
        <w:tabs>
          <w:tab w:val="num" w:pos="2160"/>
        </w:tabs>
        <w:ind w:left="2325" w:hanging="2325"/>
      </w:pPr>
      <w:rPr>
        <w:rFonts w:hint="default"/>
      </w:rPr>
    </w:lvl>
    <w:lvl w:ilvl="3">
      <w:start w:val="1"/>
      <w:numFmt w:val="decimal"/>
      <w:lvlText w:val="%1.%2.%3.%4."/>
      <w:lvlJc w:val="left"/>
      <w:pPr>
        <w:tabs>
          <w:tab w:val="num" w:pos="2880"/>
        </w:tabs>
        <w:ind w:left="1728" w:hanging="172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21">
    <w:nsid w:val="4B2A40BC"/>
    <w:multiLevelType w:val="multilevel"/>
    <w:tmpl w:val="3476E840"/>
    <w:lvl w:ilvl="0">
      <w:start w:val="1"/>
      <w:numFmt w:val="decimal"/>
      <w:pStyle w:val="Balk1"/>
      <w:suff w:val="space"/>
      <w:lvlText w:val="%1."/>
      <w:lvlJc w:val="left"/>
      <w:pPr>
        <w:ind w:left="0" w:firstLine="0"/>
      </w:pPr>
      <w:rPr>
        <w:rFonts w:hint="default"/>
      </w:rPr>
    </w:lvl>
    <w:lvl w:ilvl="1">
      <w:start w:val="1"/>
      <w:numFmt w:val="decimal"/>
      <w:pStyle w:val="Balk2"/>
      <w:suff w:val="space"/>
      <w:lvlText w:val="%1.%2."/>
      <w:lvlJc w:val="left"/>
      <w:pPr>
        <w:ind w:left="0" w:firstLine="0"/>
      </w:pPr>
      <w:rPr>
        <w:rFonts w:hint="default"/>
      </w:rPr>
    </w:lvl>
    <w:lvl w:ilvl="2">
      <w:start w:val="1"/>
      <w:numFmt w:val="decimal"/>
      <w:pStyle w:val="Balk3"/>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22">
    <w:nsid w:val="4EAA1C9C"/>
    <w:multiLevelType w:val="multilevel"/>
    <w:tmpl w:val="2738151C"/>
    <w:lvl w:ilvl="0">
      <w:start w:val="1"/>
      <w:numFmt w:val="decimal"/>
      <w:suff w:val="space"/>
      <w:lvlText w:val="%1."/>
      <w:lvlJc w:val="left"/>
      <w:pPr>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3168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3">
    <w:nsid w:val="5963624C"/>
    <w:multiLevelType w:val="multilevel"/>
    <w:tmpl w:val="DB4A57B8"/>
    <w:lvl w:ilvl="0">
      <w:start w:val="1"/>
      <w:numFmt w:val="decimal"/>
      <w:suff w:val="space"/>
      <w:lvlText w:val="%1."/>
      <w:lvlJc w:val="left"/>
      <w:pPr>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24">
    <w:nsid w:val="5F760529"/>
    <w:multiLevelType w:val="multilevel"/>
    <w:tmpl w:val="C66496D4"/>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1440"/>
        </w:tabs>
        <w:ind w:left="0" w:firstLine="0"/>
      </w:pPr>
      <w:rPr>
        <w:rFonts w:hint="default"/>
      </w:rPr>
    </w:lvl>
    <w:lvl w:ilvl="2">
      <w:start w:val="1"/>
      <w:numFmt w:val="decimal"/>
      <w:lvlText w:val="%1.%2.%3."/>
      <w:lvlJc w:val="left"/>
      <w:pPr>
        <w:tabs>
          <w:tab w:val="num" w:pos="2160"/>
        </w:tabs>
        <w:ind w:left="2325" w:hanging="2325"/>
      </w:pPr>
      <w:rPr>
        <w:rFonts w:hint="default"/>
      </w:rPr>
    </w:lvl>
    <w:lvl w:ilvl="3">
      <w:start w:val="1"/>
      <w:numFmt w:val="decimal"/>
      <w:lvlText w:val="%1.%2.%3.%4."/>
      <w:lvlJc w:val="left"/>
      <w:pPr>
        <w:tabs>
          <w:tab w:val="num" w:pos="2880"/>
        </w:tabs>
        <w:ind w:left="1728" w:hanging="172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25">
    <w:nsid w:val="604863FD"/>
    <w:multiLevelType w:val="multilevel"/>
    <w:tmpl w:val="836C2748"/>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26">
    <w:nsid w:val="6F501765"/>
    <w:multiLevelType w:val="multilevel"/>
    <w:tmpl w:val="AB960BDC"/>
    <w:lvl w:ilvl="0">
      <w:start w:val="1"/>
      <w:numFmt w:val="decimal"/>
      <w:lvlText w:val="%1."/>
      <w:lvlJc w:val="left"/>
      <w:pPr>
        <w:tabs>
          <w:tab w:val="num" w:pos="720"/>
        </w:tabs>
        <w:ind w:left="0" w:firstLine="0"/>
      </w:pPr>
      <w:rPr>
        <w:rFonts w:hint="default"/>
      </w:rPr>
    </w:lvl>
    <w:lvl w:ilvl="1">
      <w:start w:val="1"/>
      <w:numFmt w:val="decimal"/>
      <w:lvlText w:val="%1.%2."/>
      <w:lvlJc w:val="left"/>
      <w:pPr>
        <w:tabs>
          <w:tab w:val="num" w:pos="1440"/>
        </w:tabs>
        <w:ind w:left="1588" w:hanging="1588"/>
      </w:pPr>
      <w:rPr>
        <w:rFonts w:hint="default"/>
      </w:rPr>
    </w:lvl>
    <w:lvl w:ilvl="2">
      <w:start w:val="1"/>
      <w:numFmt w:val="decimal"/>
      <w:lvlText w:val="%1.%2.%3."/>
      <w:lvlJc w:val="left"/>
      <w:pPr>
        <w:tabs>
          <w:tab w:val="num" w:pos="2160"/>
        </w:tabs>
        <w:ind w:left="2325" w:hanging="2325"/>
      </w:pPr>
      <w:rPr>
        <w:rFonts w:hint="default"/>
      </w:rPr>
    </w:lvl>
    <w:lvl w:ilvl="3">
      <w:start w:val="1"/>
      <w:numFmt w:val="decimal"/>
      <w:lvlText w:val="%1.%2.%3.%4."/>
      <w:lvlJc w:val="left"/>
      <w:pPr>
        <w:tabs>
          <w:tab w:val="num" w:pos="2880"/>
        </w:tabs>
        <w:ind w:left="1728" w:hanging="172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27">
    <w:nsid w:val="710D48F0"/>
    <w:multiLevelType w:val="multilevel"/>
    <w:tmpl w:val="2944924C"/>
    <w:lvl w:ilvl="0">
      <w:start w:val="1"/>
      <w:numFmt w:val="decimal"/>
      <w:suff w:val="space"/>
      <w:lvlText w:val="%1."/>
      <w:lvlJc w:val="left"/>
      <w:pPr>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3168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8">
    <w:nsid w:val="7CAF1E0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6"/>
  </w:num>
  <w:num w:numId="2">
    <w:abstractNumId w:val="10"/>
  </w:num>
  <w:num w:numId="3">
    <w:abstractNumId w:val="20"/>
  </w:num>
  <w:num w:numId="4">
    <w:abstractNumId w:val="12"/>
  </w:num>
  <w:num w:numId="5">
    <w:abstractNumId w:val="24"/>
  </w:num>
  <w:num w:numId="6">
    <w:abstractNumId w:val="21"/>
  </w:num>
  <w:num w:numId="7">
    <w:abstractNumId w:val="9"/>
  </w:num>
  <w:num w:numId="8">
    <w:abstractNumId w:val="7"/>
  </w:num>
  <w:num w:numId="9">
    <w:abstractNumId w:val="6"/>
  </w:num>
  <w:num w:numId="10">
    <w:abstractNumId w:val="5"/>
  </w:num>
  <w:num w:numId="11">
    <w:abstractNumId w:val="4"/>
  </w:num>
  <w:num w:numId="12">
    <w:abstractNumId w:val="11"/>
  </w:num>
  <w:num w:numId="13">
    <w:abstractNumId w:val="15"/>
  </w:num>
  <w:num w:numId="14">
    <w:abstractNumId w:val="14"/>
  </w:num>
  <w:num w:numId="15">
    <w:abstractNumId w:val="8"/>
  </w:num>
  <w:num w:numId="16">
    <w:abstractNumId w:val="3"/>
  </w:num>
  <w:num w:numId="17">
    <w:abstractNumId w:val="2"/>
  </w:num>
  <w:num w:numId="18">
    <w:abstractNumId w:val="1"/>
  </w:num>
  <w:num w:numId="19">
    <w:abstractNumId w:val="0"/>
  </w:num>
  <w:num w:numId="20">
    <w:abstractNumId w:val="22"/>
  </w:num>
  <w:num w:numId="21">
    <w:abstractNumId w:val="28"/>
  </w:num>
  <w:num w:numId="22">
    <w:abstractNumId w:val="17"/>
  </w:num>
  <w:num w:numId="23">
    <w:abstractNumId w:val="18"/>
  </w:num>
  <w:num w:numId="24">
    <w:abstractNumId w:val="27"/>
  </w:num>
  <w:num w:numId="25">
    <w:abstractNumId w:val="23"/>
  </w:num>
  <w:num w:numId="26">
    <w:abstractNumId w:val="25"/>
  </w:num>
  <w:num w:numId="27">
    <w:abstractNumId w:val="16"/>
  </w:num>
  <w:num w:numId="28">
    <w:abstractNumId w:val="13"/>
  </w:num>
  <w:num w:numId="29">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stylePaneFormatFilter w:val="0004"/>
  <w:doNotTrackMoves/>
  <w:defaultTabStop w:val="720"/>
  <w:hyphenationZone w:val="425"/>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21E08"/>
    <w:rsid w:val="00003563"/>
    <w:rsid w:val="0002670E"/>
    <w:rsid w:val="00091258"/>
    <w:rsid w:val="00092486"/>
    <w:rsid w:val="000943E8"/>
    <w:rsid w:val="000B0CE7"/>
    <w:rsid w:val="000B7ADA"/>
    <w:rsid w:val="000D58E8"/>
    <w:rsid w:val="000E00A1"/>
    <w:rsid w:val="000E0EB7"/>
    <w:rsid w:val="000F0A70"/>
    <w:rsid w:val="001054C7"/>
    <w:rsid w:val="00106A22"/>
    <w:rsid w:val="00106E0D"/>
    <w:rsid w:val="001446A3"/>
    <w:rsid w:val="00144A29"/>
    <w:rsid w:val="00156830"/>
    <w:rsid w:val="00156899"/>
    <w:rsid w:val="0017391A"/>
    <w:rsid w:val="00184E12"/>
    <w:rsid w:val="0019722D"/>
    <w:rsid w:val="001A33B7"/>
    <w:rsid w:val="001B2739"/>
    <w:rsid w:val="001B47ED"/>
    <w:rsid w:val="001D1DDA"/>
    <w:rsid w:val="001D2617"/>
    <w:rsid w:val="001E6521"/>
    <w:rsid w:val="001F096C"/>
    <w:rsid w:val="001F53DF"/>
    <w:rsid w:val="0021496D"/>
    <w:rsid w:val="00241579"/>
    <w:rsid w:val="00256DDC"/>
    <w:rsid w:val="002609D2"/>
    <w:rsid w:val="00261860"/>
    <w:rsid w:val="00272B19"/>
    <w:rsid w:val="0029709F"/>
    <w:rsid w:val="002D22AA"/>
    <w:rsid w:val="002D2641"/>
    <w:rsid w:val="0031120B"/>
    <w:rsid w:val="00322251"/>
    <w:rsid w:val="00330F0D"/>
    <w:rsid w:val="0033385E"/>
    <w:rsid w:val="00355736"/>
    <w:rsid w:val="0036490C"/>
    <w:rsid w:val="00366629"/>
    <w:rsid w:val="00370842"/>
    <w:rsid w:val="00382DED"/>
    <w:rsid w:val="003B5B75"/>
    <w:rsid w:val="003E43E6"/>
    <w:rsid w:val="003F1CE8"/>
    <w:rsid w:val="003F52F2"/>
    <w:rsid w:val="00420764"/>
    <w:rsid w:val="00443F5C"/>
    <w:rsid w:val="0047556F"/>
    <w:rsid w:val="00485C31"/>
    <w:rsid w:val="004A0013"/>
    <w:rsid w:val="004B0EE1"/>
    <w:rsid w:val="004D0582"/>
    <w:rsid w:val="004F3FFC"/>
    <w:rsid w:val="0050587C"/>
    <w:rsid w:val="005139AD"/>
    <w:rsid w:val="00524B06"/>
    <w:rsid w:val="00531A2A"/>
    <w:rsid w:val="00536E66"/>
    <w:rsid w:val="00555E96"/>
    <w:rsid w:val="00575644"/>
    <w:rsid w:val="00592B5D"/>
    <w:rsid w:val="005A64FF"/>
    <w:rsid w:val="005D2CEB"/>
    <w:rsid w:val="005D6AE8"/>
    <w:rsid w:val="005E1C7F"/>
    <w:rsid w:val="005F3C23"/>
    <w:rsid w:val="005F40DA"/>
    <w:rsid w:val="006020AF"/>
    <w:rsid w:val="00632557"/>
    <w:rsid w:val="006562F6"/>
    <w:rsid w:val="006576BA"/>
    <w:rsid w:val="00660B17"/>
    <w:rsid w:val="00667268"/>
    <w:rsid w:val="00693FB8"/>
    <w:rsid w:val="006C5E44"/>
    <w:rsid w:val="006E0509"/>
    <w:rsid w:val="006E1670"/>
    <w:rsid w:val="006E4168"/>
    <w:rsid w:val="006E6367"/>
    <w:rsid w:val="006F23C5"/>
    <w:rsid w:val="00700DFB"/>
    <w:rsid w:val="00704A80"/>
    <w:rsid w:val="00733D84"/>
    <w:rsid w:val="00737862"/>
    <w:rsid w:val="00741D9B"/>
    <w:rsid w:val="00752A7D"/>
    <w:rsid w:val="00770260"/>
    <w:rsid w:val="00771F41"/>
    <w:rsid w:val="0077356E"/>
    <w:rsid w:val="007B0130"/>
    <w:rsid w:val="007D6704"/>
    <w:rsid w:val="007E0666"/>
    <w:rsid w:val="007E1576"/>
    <w:rsid w:val="008223CF"/>
    <w:rsid w:val="008351EB"/>
    <w:rsid w:val="008353F1"/>
    <w:rsid w:val="008633F6"/>
    <w:rsid w:val="00863F35"/>
    <w:rsid w:val="00882FB5"/>
    <w:rsid w:val="008D7DF7"/>
    <w:rsid w:val="008E25AD"/>
    <w:rsid w:val="0090645C"/>
    <w:rsid w:val="009337E7"/>
    <w:rsid w:val="009342A6"/>
    <w:rsid w:val="00945FF2"/>
    <w:rsid w:val="0098399F"/>
    <w:rsid w:val="009857D2"/>
    <w:rsid w:val="00990D6E"/>
    <w:rsid w:val="009B6636"/>
    <w:rsid w:val="009C0BA3"/>
    <w:rsid w:val="009D18D2"/>
    <w:rsid w:val="009D23A9"/>
    <w:rsid w:val="009E7EE7"/>
    <w:rsid w:val="009F4E59"/>
    <w:rsid w:val="00A352E6"/>
    <w:rsid w:val="00A40A5D"/>
    <w:rsid w:val="00A41A3B"/>
    <w:rsid w:val="00A466BA"/>
    <w:rsid w:val="00A5554F"/>
    <w:rsid w:val="00A56A34"/>
    <w:rsid w:val="00A57E2A"/>
    <w:rsid w:val="00A6043A"/>
    <w:rsid w:val="00A711B0"/>
    <w:rsid w:val="00A7611A"/>
    <w:rsid w:val="00A91F7D"/>
    <w:rsid w:val="00AB26BE"/>
    <w:rsid w:val="00AC02D9"/>
    <w:rsid w:val="00AE20B0"/>
    <w:rsid w:val="00AE67DB"/>
    <w:rsid w:val="00B11F83"/>
    <w:rsid w:val="00B12721"/>
    <w:rsid w:val="00B21608"/>
    <w:rsid w:val="00B22E36"/>
    <w:rsid w:val="00B36C5C"/>
    <w:rsid w:val="00B76F24"/>
    <w:rsid w:val="00B838A7"/>
    <w:rsid w:val="00BB6AD8"/>
    <w:rsid w:val="00BB7F66"/>
    <w:rsid w:val="00BC217F"/>
    <w:rsid w:val="00BE4536"/>
    <w:rsid w:val="00BF4AD5"/>
    <w:rsid w:val="00C15A29"/>
    <w:rsid w:val="00C20E76"/>
    <w:rsid w:val="00C31E4F"/>
    <w:rsid w:val="00C33653"/>
    <w:rsid w:val="00C37534"/>
    <w:rsid w:val="00C52E68"/>
    <w:rsid w:val="00C70F66"/>
    <w:rsid w:val="00C7108C"/>
    <w:rsid w:val="00C71756"/>
    <w:rsid w:val="00C833FA"/>
    <w:rsid w:val="00C83DF5"/>
    <w:rsid w:val="00CA63B5"/>
    <w:rsid w:val="00CA738A"/>
    <w:rsid w:val="00CE27BD"/>
    <w:rsid w:val="00CE67F2"/>
    <w:rsid w:val="00D02C21"/>
    <w:rsid w:val="00D30AAC"/>
    <w:rsid w:val="00D45F46"/>
    <w:rsid w:val="00D501AD"/>
    <w:rsid w:val="00D55331"/>
    <w:rsid w:val="00D60363"/>
    <w:rsid w:val="00D622BE"/>
    <w:rsid w:val="00DA1B3A"/>
    <w:rsid w:val="00DA6EAD"/>
    <w:rsid w:val="00DD2FC8"/>
    <w:rsid w:val="00DF7760"/>
    <w:rsid w:val="00E11C9A"/>
    <w:rsid w:val="00E210FA"/>
    <w:rsid w:val="00E65A83"/>
    <w:rsid w:val="00E66885"/>
    <w:rsid w:val="00E937BF"/>
    <w:rsid w:val="00EA1B46"/>
    <w:rsid w:val="00EC2F34"/>
    <w:rsid w:val="00EC5BB5"/>
    <w:rsid w:val="00ED4485"/>
    <w:rsid w:val="00ED5E34"/>
    <w:rsid w:val="00ED7BBE"/>
    <w:rsid w:val="00EE2697"/>
    <w:rsid w:val="00EF1472"/>
    <w:rsid w:val="00EF157B"/>
    <w:rsid w:val="00EF641D"/>
    <w:rsid w:val="00F13CB5"/>
    <w:rsid w:val="00F17057"/>
    <w:rsid w:val="00F21E08"/>
    <w:rsid w:val="00F35827"/>
    <w:rsid w:val="00F449AF"/>
    <w:rsid w:val="00F4558E"/>
    <w:rsid w:val="00F53417"/>
    <w:rsid w:val="00F7467C"/>
    <w:rsid w:val="00FD37C8"/>
    <w:rsid w:val="00FF5DBB"/>
  </w:rsids>
  <m:mathPr>
    <m:mathFont m:val="Cambria Math"/>
    <m:brkBin m:val="before"/>
    <m:brkBinSub m:val="--"/>
    <m:smallFrac m:val="off"/>
    <m:dispDef/>
    <m:lMargin m:val="0"/>
    <m:rMargin m:val="0"/>
    <m:defJc m:val="centerGroup"/>
    <m:wrapIndent m:val="1440"/>
    <m:intLim m:val="subSup"/>
    <m:naryLim m:val="undOvr"/>
  </m:mathPr>
  <w:uiCompat97To2003/>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3E43E6"/>
    <w:pPr>
      <w:spacing w:line="360" w:lineRule="auto"/>
    </w:pPr>
    <w:rPr>
      <w:sz w:val="24"/>
      <w:szCs w:val="24"/>
      <w:lang w:eastAsia="en-US"/>
    </w:rPr>
  </w:style>
  <w:style w:type="paragraph" w:styleId="Balk1">
    <w:name w:val="heading 1"/>
    <w:basedOn w:val="Normal"/>
    <w:next w:val="Normal"/>
    <w:autoRedefine/>
    <w:qFormat/>
    <w:rsid w:val="00382DED"/>
    <w:pPr>
      <w:keepNext/>
      <w:pageBreakBefore/>
      <w:numPr>
        <w:numId w:val="6"/>
      </w:numPr>
      <w:spacing w:before="240" w:after="60"/>
      <w:outlineLvl w:val="0"/>
    </w:pPr>
    <w:rPr>
      <w:rFonts w:cs="Arial"/>
      <w:b/>
      <w:bCs/>
      <w:caps/>
      <w:kern w:val="32"/>
    </w:rPr>
  </w:style>
  <w:style w:type="paragraph" w:styleId="Balk2">
    <w:name w:val="heading 2"/>
    <w:basedOn w:val="Normal"/>
    <w:next w:val="Normal"/>
    <w:autoRedefine/>
    <w:qFormat/>
    <w:rsid w:val="001F096C"/>
    <w:pPr>
      <w:keepNext/>
      <w:numPr>
        <w:ilvl w:val="1"/>
        <w:numId w:val="6"/>
      </w:numPr>
      <w:spacing w:before="240" w:after="60"/>
      <w:outlineLvl w:val="1"/>
    </w:pPr>
    <w:rPr>
      <w:rFonts w:cs="Arial"/>
      <w:b/>
      <w:bCs/>
      <w:iCs/>
    </w:rPr>
  </w:style>
  <w:style w:type="paragraph" w:styleId="Balk3">
    <w:name w:val="heading 3"/>
    <w:basedOn w:val="Normal"/>
    <w:next w:val="Normal"/>
    <w:autoRedefine/>
    <w:qFormat/>
    <w:rsid w:val="001F096C"/>
    <w:pPr>
      <w:keepNext/>
      <w:numPr>
        <w:ilvl w:val="2"/>
        <w:numId w:val="6"/>
      </w:numPr>
      <w:spacing w:before="240" w:after="60"/>
      <w:outlineLvl w:val="2"/>
    </w:pPr>
    <w:rPr>
      <w:rFonts w:cs="Arial"/>
      <w:b/>
      <w:bCs/>
      <w:i/>
      <w:szCs w:val="26"/>
    </w:rPr>
  </w:style>
  <w:style w:type="paragraph" w:styleId="Balk4">
    <w:name w:val="heading 4"/>
    <w:basedOn w:val="Normal"/>
    <w:next w:val="Normal"/>
    <w:autoRedefine/>
    <w:qFormat/>
    <w:rsid w:val="001F096C"/>
    <w:pPr>
      <w:keepNext/>
      <w:numPr>
        <w:ilvl w:val="3"/>
        <w:numId w:val="22"/>
      </w:numPr>
      <w:spacing w:before="240" w:after="60"/>
      <w:outlineLvl w:val="3"/>
    </w:pPr>
    <w:rPr>
      <w:bCs/>
      <w:i/>
      <w:szCs w:val="28"/>
    </w:rPr>
  </w:style>
  <w:style w:type="paragraph" w:styleId="Balk5">
    <w:name w:val="heading 5"/>
    <w:basedOn w:val="Normal"/>
    <w:next w:val="Normal"/>
    <w:autoRedefine/>
    <w:qFormat/>
    <w:rsid w:val="001F096C"/>
    <w:pPr>
      <w:numPr>
        <w:ilvl w:val="4"/>
        <w:numId w:val="22"/>
      </w:numPr>
      <w:spacing w:before="240" w:after="60"/>
      <w:outlineLvl w:val="4"/>
    </w:pPr>
    <w:rPr>
      <w:bCs/>
      <w:iCs/>
      <w:szCs w:val="26"/>
    </w:rPr>
  </w:style>
  <w:style w:type="paragraph" w:styleId="Balk6">
    <w:name w:val="heading 6"/>
    <w:basedOn w:val="Normal"/>
    <w:next w:val="Normal"/>
    <w:qFormat/>
    <w:rsid w:val="00990D6E"/>
    <w:pPr>
      <w:spacing w:before="240" w:after="60"/>
      <w:outlineLvl w:val="5"/>
    </w:pPr>
    <w:rPr>
      <w:b/>
      <w:bCs/>
      <w:sz w:val="22"/>
      <w:szCs w:val="22"/>
    </w:rPr>
  </w:style>
  <w:style w:type="paragraph" w:styleId="Balk7">
    <w:name w:val="heading 7"/>
    <w:basedOn w:val="Normal"/>
    <w:next w:val="Normal"/>
    <w:qFormat/>
    <w:rsid w:val="00990D6E"/>
    <w:pPr>
      <w:spacing w:before="240" w:after="60"/>
      <w:outlineLvl w:val="6"/>
    </w:pPr>
  </w:style>
  <w:style w:type="paragraph" w:styleId="Balk8">
    <w:name w:val="heading 8"/>
    <w:basedOn w:val="Normal"/>
    <w:next w:val="Normal"/>
    <w:qFormat/>
    <w:rsid w:val="00990D6E"/>
    <w:pPr>
      <w:spacing w:before="240" w:after="60"/>
      <w:outlineLvl w:val="7"/>
    </w:pPr>
    <w:rPr>
      <w:i/>
      <w:iCs/>
    </w:rPr>
  </w:style>
  <w:style w:type="paragraph" w:styleId="Balk9">
    <w:name w:val="heading 9"/>
    <w:basedOn w:val="Normal"/>
    <w:next w:val="Normal"/>
    <w:qFormat/>
    <w:rsid w:val="00990D6E"/>
    <w:pPr>
      <w:spacing w:before="240" w:after="60"/>
      <w:outlineLvl w:val="8"/>
    </w:pPr>
    <w:rPr>
      <w:rFonts w:ascii="Arial" w:hAnsi="Arial" w:cs="Arial"/>
      <w:sz w:val="22"/>
      <w:szCs w:val="22"/>
    </w:rPr>
  </w:style>
  <w:style w:type="character" w:default="1" w:styleId="VarsaylanParagrafYazTipi">
    <w:name w:val="Default Paragraph Font"/>
    <w:uiPriority w:val="1"/>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KapakBaslik1">
    <w:name w:val="Kapak Baslik1"/>
    <w:basedOn w:val="Normal"/>
    <w:autoRedefine/>
    <w:rsid w:val="008223CF"/>
    <w:pPr>
      <w:spacing w:line="240" w:lineRule="auto"/>
      <w:jc w:val="center"/>
    </w:pPr>
    <w:rPr>
      <w:b/>
      <w:sz w:val="28"/>
    </w:rPr>
  </w:style>
  <w:style w:type="paragraph" w:customStyle="1" w:styleId="KapakBaslk2">
    <w:name w:val="Kapak Baslık2"/>
    <w:basedOn w:val="Normal"/>
    <w:rsid w:val="001F53DF"/>
    <w:pPr>
      <w:jc w:val="center"/>
    </w:pPr>
    <w:rPr>
      <w:b/>
      <w:sz w:val="28"/>
    </w:rPr>
  </w:style>
  <w:style w:type="paragraph" w:customStyle="1" w:styleId="KapakBaslk3">
    <w:name w:val="Kapak Baslık3"/>
    <w:basedOn w:val="Normal"/>
    <w:rsid w:val="001F53DF"/>
    <w:pPr>
      <w:jc w:val="center"/>
    </w:pPr>
    <w:rPr>
      <w:b/>
      <w:sz w:val="36"/>
    </w:rPr>
  </w:style>
  <w:style w:type="paragraph" w:customStyle="1" w:styleId="KapakBaslk4">
    <w:name w:val="Kapak Baslık4"/>
    <w:basedOn w:val="Normal"/>
    <w:rsid w:val="001F53DF"/>
    <w:pPr>
      <w:jc w:val="center"/>
    </w:pPr>
  </w:style>
  <w:style w:type="paragraph" w:customStyle="1" w:styleId="KapakBaslk5">
    <w:name w:val="Kapak Baslık5"/>
    <w:basedOn w:val="Normal"/>
    <w:rsid w:val="001F53DF"/>
    <w:pPr>
      <w:jc w:val="center"/>
    </w:pPr>
  </w:style>
  <w:style w:type="paragraph" w:customStyle="1" w:styleId="KapakBaslk6">
    <w:name w:val="Kapak Baslık6"/>
    <w:basedOn w:val="Normal"/>
    <w:rsid w:val="001F53DF"/>
    <w:pPr>
      <w:jc w:val="center"/>
    </w:pPr>
  </w:style>
  <w:style w:type="paragraph" w:customStyle="1" w:styleId="Telif">
    <w:name w:val="Telif"/>
    <w:basedOn w:val="Normal"/>
    <w:autoRedefine/>
    <w:rsid w:val="004D0582"/>
    <w:rPr>
      <w:b/>
      <w:sz w:val="20"/>
    </w:rPr>
  </w:style>
  <w:style w:type="paragraph" w:customStyle="1" w:styleId="Icndekiler">
    <w:name w:val="Icındekiler"/>
    <w:basedOn w:val="Normal"/>
    <w:autoRedefine/>
    <w:rsid w:val="00091258"/>
    <w:rPr>
      <w:b/>
      <w:caps/>
    </w:rPr>
  </w:style>
  <w:style w:type="paragraph" w:styleId="T1">
    <w:name w:val="toc 1"/>
    <w:basedOn w:val="Normal"/>
    <w:next w:val="Normal"/>
    <w:autoRedefine/>
    <w:uiPriority w:val="39"/>
    <w:rsid w:val="00091258"/>
  </w:style>
  <w:style w:type="paragraph" w:styleId="T2">
    <w:name w:val="toc 2"/>
    <w:basedOn w:val="Normal"/>
    <w:next w:val="Normal"/>
    <w:autoRedefine/>
    <w:uiPriority w:val="39"/>
    <w:rsid w:val="00091258"/>
    <w:pPr>
      <w:ind w:left="240"/>
    </w:pPr>
  </w:style>
  <w:style w:type="paragraph" w:styleId="T3">
    <w:name w:val="toc 3"/>
    <w:basedOn w:val="Normal"/>
    <w:next w:val="Normal"/>
    <w:autoRedefine/>
    <w:semiHidden/>
    <w:rsid w:val="00091258"/>
    <w:pPr>
      <w:ind w:left="480"/>
    </w:pPr>
  </w:style>
  <w:style w:type="paragraph" w:customStyle="1" w:styleId="Logo">
    <w:name w:val="Logo"/>
    <w:basedOn w:val="Normal"/>
    <w:autoRedefine/>
    <w:rsid w:val="002609D2"/>
    <w:pPr>
      <w:jc w:val="center"/>
    </w:pPr>
  </w:style>
  <w:style w:type="paragraph" w:customStyle="1" w:styleId="Sembollistesi">
    <w:name w:val="Sembol listesi"/>
    <w:basedOn w:val="Normal"/>
    <w:autoRedefine/>
    <w:rsid w:val="00524B06"/>
    <w:rPr>
      <w:b/>
      <w:caps/>
    </w:rPr>
  </w:style>
  <w:style w:type="paragraph" w:customStyle="1" w:styleId="Sekillistesi">
    <w:name w:val="Sekil listesi"/>
    <w:basedOn w:val="Normal"/>
    <w:autoRedefine/>
    <w:rsid w:val="00C71756"/>
    <w:rPr>
      <w:b/>
      <w:caps/>
    </w:rPr>
  </w:style>
  <w:style w:type="paragraph" w:customStyle="1" w:styleId="Kisaltmalarlistesi">
    <w:name w:val="Kisaltmalar listesi"/>
    <w:basedOn w:val="Normal"/>
    <w:autoRedefine/>
    <w:rsid w:val="00A56A34"/>
    <w:rPr>
      <w:b/>
      <w:caps/>
    </w:rPr>
  </w:style>
  <w:style w:type="paragraph" w:customStyle="1" w:styleId="Tablolistesi">
    <w:name w:val="Tablo listesi"/>
    <w:basedOn w:val="Normal"/>
    <w:autoRedefine/>
    <w:rsid w:val="00A56A34"/>
    <w:rPr>
      <w:b/>
      <w:caps/>
    </w:rPr>
  </w:style>
  <w:style w:type="paragraph" w:customStyle="1" w:styleId="Onsoz">
    <w:name w:val="Onsoz"/>
    <w:basedOn w:val="Normal"/>
    <w:autoRedefine/>
    <w:rsid w:val="00A56A34"/>
    <w:rPr>
      <w:b/>
      <w:caps/>
    </w:rPr>
  </w:style>
  <w:style w:type="paragraph" w:customStyle="1" w:styleId="Ozet">
    <w:name w:val="Ozet"/>
    <w:basedOn w:val="Normal"/>
    <w:autoRedefine/>
    <w:rsid w:val="00A56A34"/>
    <w:rPr>
      <w:b/>
      <w:caps/>
    </w:rPr>
  </w:style>
  <w:style w:type="paragraph" w:customStyle="1" w:styleId="Abstract">
    <w:name w:val="Abstract"/>
    <w:basedOn w:val="Normal"/>
    <w:autoRedefine/>
    <w:rsid w:val="00A56A34"/>
    <w:rPr>
      <w:b/>
      <w:caps/>
    </w:rPr>
  </w:style>
  <w:style w:type="paragraph" w:styleId="ResimYazs">
    <w:name w:val="caption"/>
    <w:basedOn w:val="Normal"/>
    <w:next w:val="Normal"/>
    <w:qFormat/>
    <w:rsid w:val="00A40A5D"/>
    <w:pPr>
      <w:spacing w:before="120" w:after="120"/>
    </w:pPr>
    <w:rPr>
      <w:b/>
      <w:bCs/>
      <w:sz w:val="20"/>
      <w:szCs w:val="20"/>
    </w:rPr>
  </w:style>
  <w:style w:type="paragraph" w:styleId="ekillerTablosu">
    <w:name w:val="table of figures"/>
    <w:basedOn w:val="Normal"/>
    <w:next w:val="Normal"/>
    <w:semiHidden/>
    <w:rsid w:val="00A352E6"/>
    <w:pPr>
      <w:ind w:left="480" w:hanging="480"/>
    </w:pPr>
  </w:style>
  <w:style w:type="character" w:styleId="Kpr">
    <w:name w:val="Hyperlink"/>
    <w:basedOn w:val="VarsaylanParagrafYazTipi"/>
    <w:uiPriority w:val="99"/>
    <w:rsid w:val="00A352E6"/>
    <w:rPr>
      <w:color w:val="0000FF"/>
      <w:u w:val="single"/>
    </w:rPr>
  </w:style>
  <w:style w:type="paragraph" w:styleId="KonuBal">
    <w:name w:val="Title"/>
    <w:basedOn w:val="Normal"/>
    <w:qFormat/>
    <w:rsid w:val="009D23A9"/>
    <w:pPr>
      <w:spacing w:before="240" w:after="60"/>
      <w:jc w:val="center"/>
      <w:outlineLvl w:val="0"/>
    </w:pPr>
    <w:rPr>
      <w:rFonts w:ascii="Arial" w:hAnsi="Arial" w:cs="Arial"/>
      <w:b/>
      <w:bCs/>
      <w:kern w:val="28"/>
      <w:sz w:val="32"/>
      <w:szCs w:val="32"/>
    </w:rPr>
  </w:style>
  <w:style w:type="paragraph" w:styleId="mza">
    <w:name w:val="Signature"/>
    <w:basedOn w:val="Normal"/>
    <w:semiHidden/>
    <w:rsid w:val="009D23A9"/>
    <w:pPr>
      <w:ind w:left="4252"/>
    </w:pPr>
  </w:style>
  <w:style w:type="paragraph" w:customStyle="1" w:styleId="Kaynaklar">
    <w:name w:val="Kaynaklar"/>
    <w:basedOn w:val="Normal"/>
    <w:autoRedefine/>
    <w:rsid w:val="00EF157B"/>
    <w:rPr>
      <w:b/>
      <w:caps/>
    </w:rPr>
  </w:style>
  <w:style w:type="paragraph" w:customStyle="1" w:styleId="Ekler">
    <w:name w:val="Ekler"/>
    <w:basedOn w:val="Normal"/>
    <w:autoRedefine/>
    <w:rsid w:val="00EF157B"/>
    <w:rPr>
      <w:b/>
      <w:caps/>
    </w:rPr>
  </w:style>
  <w:style w:type="paragraph" w:customStyle="1" w:styleId="Ozgecms">
    <w:name w:val="Ozgecmıs"/>
    <w:basedOn w:val="Ekler"/>
    <w:autoRedefine/>
    <w:rsid w:val="00EF157B"/>
  </w:style>
  <w:style w:type="paragraph" w:styleId="Altbilgi">
    <w:name w:val="footer"/>
    <w:basedOn w:val="Normal"/>
    <w:semiHidden/>
    <w:rsid w:val="00D622BE"/>
    <w:pPr>
      <w:tabs>
        <w:tab w:val="center" w:pos="4320"/>
        <w:tab w:val="right" w:pos="8640"/>
      </w:tabs>
    </w:pPr>
  </w:style>
  <w:style w:type="paragraph" w:styleId="stbilgi">
    <w:name w:val="header"/>
    <w:basedOn w:val="Normal"/>
    <w:semiHidden/>
    <w:rsid w:val="00D622BE"/>
    <w:pPr>
      <w:tabs>
        <w:tab w:val="center" w:pos="4320"/>
        <w:tab w:val="right" w:pos="8640"/>
      </w:tabs>
    </w:pPr>
  </w:style>
  <w:style w:type="numbering" w:styleId="111111">
    <w:name w:val="Outline List 2"/>
    <w:basedOn w:val="ListeYok"/>
    <w:semiHidden/>
    <w:rsid w:val="00990D6E"/>
    <w:pPr>
      <w:numPr>
        <w:numId w:val="12"/>
      </w:numPr>
    </w:pPr>
  </w:style>
  <w:style w:type="numbering" w:styleId="1ai">
    <w:name w:val="Outline List 1"/>
    <w:basedOn w:val="ListeYok"/>
    <w:semiHidden/>
    <w:rsid w:val="00990D6E"/>
    <w:pPr>
      <w:numPr>
        <w:numId w:val="13"/>
      </w:numPr>
    </w:pPr>
  </w:style>
  <w:style w:type="numbering" w:styleId="MakaleBlm">
    <w:name w:val="Outline List 3"/>
    <w:basedOn w:val="ListeYok"/>
    <w:semiHidden/>
    <w:rsid w:val="00990D6E"/>
    <w:pPr>
      <w:numPr>
        <w:numId w:val="14"/>
      </w:numPr>
    </w:pPr>
  </w:style>
  <w:style w:type="paragraph" w:styleId="bekMetni">
    <w:name w:val="Block Text"/>
    <w:basedOn w:val="Normal"/>
    <w:semiHidden/>
    <w:rsid w:val="00990D6E"/>
    <w:pPr>
      <w:spacing w:after="120"/>
      <w:ind w:left="1440" w:right="1440"/>
    </w:pPr>
  </w:style>
  <w:style w:type="paragraph" w:styleId="GvdeMetni">
    <w:name w:val="Body Text"/>
    <w:basedOn w:val="Normal"/>
    <w:semiHidden/>
    <w:rsid w:val="00990D6E"/>
    <w:pPr>
      <w:spacing w:after="120"/>
    </w:pPr>
  </w:style>
  <w:style w:type="paragraph" w:styleId="GvdeMetni2">
    <w:name w:val="Body Text 2"/>
    <w:basedOn w:val="Normal"/>
    <w:semiHidden/>
    <w:rsid w:val="00990D6E"/>
    <w:pPr>
      <w:spacing w:after="120" w:line="480" w:lineRule="auto"/>
    </w:pPr>
  </w:style>
  <w:style w:type="paragraph" w:styleId="GvdeMetni3">
    <w:name w:val="Body Text 3"/>
    <w:basedOn w:val="Normal"/>
    <w:semiHidden/>
    <w:rsid w:val="00990D6E"/>
    <w:pPr>
      <w:spacing w:after="120"/>
    </w:pPr>
    <w:rPr>
      <w:sz w:val="16"/>
      <w:szCs w:val="16"/>
    </w:rPr>
  </w:style>
  <w:style w:type="paragraph" w:styleId="GvdeMetnilkGirintisi">
    <w:name w:val="Body Text First Indent"/>
    <w:basedOn w:val="GvdeMetni"/>
    <w:semiHidden/>
    <w:rsid w:val="00990D6E"/>
    <w:pPr>
      <w:ind w:firstLine="210"/>
    </w:pPr>
  </w:style>
  <w:style w:type="paragraph" w:styleId="GvdeMetniGirintisi">
    <w:name w:val="Body Text Indent"/>
    <w:basedOn w:val="Normal"/>
    <w:semiHidden/>
    <w:rsid w:val="00990D6E"/>
    <w:pPr>
      <w:spacing w:after="120"/>
      <w:ind w:left="283"/>
    </w:pPr>
  </w:style>
  <w:style w:type="paragraph" w:styleId="GvdeMetnilkGirintisi2">
    <w:name w:val="Body Text First Indent 2"/>
    <w:basedOn w:val="GvdeMetniGirintisi"/>
    <w:semiHidden/>
    <w:rsid w:val="00990D6E"/>
    <w:pPr>
      <w:ind w:firstLine="210"/>
    </w:pPr>
  </w:style>
  <w:style w:type="paragraph" w:styleId="GvdeMetniGirintisi2">
    <w:name w:val="Body Text Indent 2"/>
    <w:basedOn w:val="Normal"/>
    <w:semiHidden/>
    <w:rsid w:val="00990D6E"/>
    <w:pPr>
      <w:spacing w:after="120" w:line="480" w:lineRule="auto"/>
      <w:ind w:left="283"/>
    </w:pPr>
  </w:style>
  <w:style w:type="paragraph" w:styleId="GvdeMetniGirintisi3">
    <w:name w:val="Body Text Indent 3"/>
    <w:basedOn w:val="Normal"/>
    <w:semiHidden/>
    <w:rsid w:val="00990D6E"/>
    <w:pPr>
      <w:spacing w:after="120"/>
      <w:ind w:left="283"/>
    </w:pPr>
    <w:rPr>
      <w:sz w:val="16"/>
      <w:szCs w:val="16"/>
    </w:rPr>
  </w:style>
  <w:style w:type="paragraph" w:styleId="Kapan">
    <w:name w:val="Closing"/>
    <w:basedOn w:val="Normal"/>
    <w:semiHidden/>
    <w:rsid w:val="00990D6E"/>
    <w:pPr>
      <w:ind w:left="4252"/>
    </w:pPr>
  </w:style>
  <w:style w:type="paragraph" w:styleId="Tarih">
    <w:name w:val="Date"/>
    <w:basedOn w:val="Normal"/>
    <w:next w:val="Normal"/>
    <w:semiHidden/>
    <w:rsid w:val="00990D6E"/>
  </w:style>
  <w:style w:type="paragraph" w:styleId="E-postamzas">
    <w:name w:val="E-mail Signature"/>
    <w:basedOn w:val="Normal"/>
    <w:semiHidden/>
    <w:rsid w:val="00990D6E"/>
  </w:style>
  <w:style w:type="character" w:styleId="Vurgu">
    <w:name w:val="Emphasis"/>
    <w:basedOn w:val="VarsaylanParagrafYazTipi"/>
    <w:qFormat/>
    <w:rsid w:val="00990D6E"/>
    <w:rPr>
      <w:i/>
      <w:iCs/>
    </w:rPr>
  </w:style>
  <w:style w:type="paragraph" w:styleId="MektupAdresi">
    <w:name w:val="envelope address"/>
    <w:basedOn w:val="Normal"/>
    <w:semiHidden/>
    <w:rsid w:val="00990D6E"/>
    <w:pPr>
      <w:framePr w:w="7920" w:h="1980" w:hRule="exact" w:hSpace="180" w:wrap="auto" w:hAnchor="page" w:xAlign="center" w:yAlign="bottom"/>
      <w:ind w:left="2880"/>
    </w:pPr>
    <w:rPr>
      <w:rFonts w:ascii="Arial" w:hAnsi="Arial" w:cs="Arial"/>
    </w:rPr>
  </w:style>
  <w:style w:type="paragraph" w:styleId="ZarfDn">
    <w:name w:val="envelope return"/>
    <w:basedOn w:val="Normal"/>
    <w:semiHidden/>
    <w:rsid w:val="00990D6E"/>
    <w:rPr>
      <w:rFonts w:ascii="Arial" w:hAnsi="Arial" w:cs="Arial"/>
      <w:sz w:val="20"/>
      <w:szCs w:val="20"/>
    </w:rPr>
  </w:style>
  <w:style w:type="character" w:styleId="zlenenKpr">
    <w:name w:val="FollowedHyperlink"/>
    <w:basedOn w:val="VarsaylanParagrafYazTipi"/>
    <w:semiHidden/>
    <w:rsid w:val="00990D6E"/>
    <w:rPr>
      <w:color w:val="800080"/>
      <w:u w:val="single"/>
    </w:rPr>
  </w:style>
  <w:style w:type="character" w:styleId="HTMLKsaltmas">
    <w:name w:val="HTML Acronym"/>
    <w:basedOn w:val="VarsaylanParagrafYazTipi"/>
    <w:semiHidden/>
    <w:rsid w:val="00990D6E"/>
  </w:style>
  <w:style w:type="paragraph" w:styleId="HTMLAdresi">
    <w:name w:val="HTML Address"/>
    <w:basedOn w:val="Normal"/>
    <w:semiHidden/>
    <w:rsid w:val="00990D6E"/>
    <w:rPr>
      <w:i/>
      <w:iCs/>
    </w:rPr>
  </w:style>
  <w:style w:type="character" w:styleId="HTMLCite">
    <w:name w:val="HTML Cite"/>
    <w:basedOn w:val="VarsaylanParagrafYazTipi"/>
    <w:semiHidden/>
    <w:rsid w:val="00990D6E"/>
    <w:rPr>
      <w:i/>
      <w:iCs/>
    </w:rPr>
  </w:style>
  <w:style w:type="character" w:styleId="HTMLKodu">
    <w:name w:val="HTML Code"/>
    <w:basedOn w:val="VarsaylanParagrafYazTipi"/>
    <w:semiHidden/>
    <w:rsid w:val="00990D6E"/>
    <w:rPr>
      <w:rFonts w:ascii="Courier New" w:hAnsi="Courier New" w:cs="Courier New"/>
      <w:sz w:val="20"/>
      <w:szCs w:val="20"/>
    </w:rPr>
  </w:style>
  <w:style w:type="character" w:styleId="HTMLTanm">
    <w:name w:val="HTML Definition"/>
    <w:basedOn w:val="VarsaylanParagrafYazTipi"/>
    <w:semiHidden/>
    <w:rsid w:val="00990D6E"/>
    <w:rPr>
      <w:i/>
      <w:iCs/>
    </w:rPr>
  </w:style>
  <w:style w:type="character" w:styleId="HTMLKlavye">
    <w:name w:val="HTML Keyboard"/>
    <w:basedOn w:val="VarsaylanParagrafYazTipi"/>
    <w:semiHidden/>
    <w:rsid w:val="00990D6E"/>
    <w:rPr>
      <w:rFonts w:ascii="Courier New" w:hAnsi="Courier New" w:cs="Courier New"/>
      <w:sz w:val="20"/>
      <w:szCs w:val="20"/>
    </w:rPr>
  </w:style>
  <w:style w:type="paragraph" w:styleId="HTMLncedenBiimlendirilmi">
    <w:name w:val="HTML Preformatted"/>
    <w:basedOn w:val="Normal"/>
    <w:semiHidden/>
    <w:rsid w:val="00990D6E"/>
    <w:rPr>
      <w:rFonts w:ascii="Courier New" w:hAnsi="Courier New" w:cs="Courier New"/>
      <w:sz w:val="20"/>
      <w:szCs w:val="20"/>
    </w:rPr>
  </w:style>
  <w:style w:type="character" w:styleId="HTMLrnek">
    <w:name w:val="HTML Sample"/>
    <w:basedOn w:val="VarsaylanParagrafYazTipi"/>
    <w:semiHidden/>
    <w:rsid w:val="00990D6E"/>
    <w:rPr>
      <w:rFonts w:ascii="Courier New" w:hAnsi="Courier New" w:cs="Courier New"/>
    </w:rPr>
  </w:style>
  <w:style w:type="character" w:styleId="HTMLDaktilo">
    <w:name w:val="HTML Typewriter"/>
    <w:basedOn w:val="VarsaylanParagrafYazTipi"/>
    <w:semiHidden/>
    <w:rsid w:val="00990D6E"/>
    <w:rPr>
      <w:rFonts w:ascii="Courier New" w:hAnsi="Courier New" w:cs="Courier New"/>
      <w:sz w:val="20"/>
      <w:szCs w:val="20"/>
    </w:rPr>
  </w:style>
  <w:style w:type="character" w:styleId="HTMLDeiken">
    <w:name w:val="HTML Variable"/>
    <w:basedOn w:val="VarsaylanParagrafYazTipi"/>
    <w:semiHidden/>
    <w:rsid w:val="00990D6E"/>
    <w:rPr>
      <w:i/>
      <w:iCs/>
    </w:rPr>
  </w:style>
  <w:style w:type="character" w:styleId="SatrNumaras">
    <w:name w:val="line number"/>
    <w:basedOn w:val="VarsaylanParagrafYazTipi"/>
    <w:semiHidden/>
    <w:rsid w:val="00990D6E"/>
  </w:style>
  <w:style w:type="paragraph" w:styleId="Liste">
    <w:name w:val="List"/>
    <w:basedOn w:val="Normal"/>
    <w:semiHidden/>
    <w:rsid w:val="00990D6E"/>
    <w:pPr>
      <w:ind w:left="283" w:hanging="283"/>
    </w:pPr>
  </w:style>
  <w:style w:type="paragraph" w:styleId="Liste2">
    <w:name w:val="List 2"/>
    <w:basedOn w:val="Normal"/>
    <w:semiHidden/>
    <w:rsid w:val="00990D6E"/>
    <w:pPr>
      <w:ind w:left="566" w:hanging="283"/>
    </w:pPr>
  </w:style>
  <w:style w:type="paragraph" w:styleId="Liste3">
    <w:name w:val="List 3"/>
    <w:basedOn w:val="Normal"/>
    <w:semiHidden/>
    <w:rsid w:val="00990D6E"/>
    <w:pPr>
      <w:ind w:left="849" w:hanging="283"/>
    </w:pPr>
  </w:style>
  <w:style w:type="paragraph" w:styleId="Liste4">
    <w:name w:val="List 4"/>
    <w:basedOn w:val="Normal"/>
    <w:semiHidden/>
    <w:rsid w:val="00990D6E"/>
    <w:pPr>
      <w:ind w:left="1132" w:hanging="283"/>
    </w:pPr>
  </w:style>
  <w:style w:type="paragraph" w:styleId="Liste5">
    <w:name w:val="List 5"/>
    <w:basedOn w:val="Normal"/>
    <w:semiHidden/>
    <w:rsid w:val="00990D6E"/>
    <w:pPr>
      <w:ind w:left="1415" w:hanging="283"/>
    </w:pPr>
  </w:style>
  <w:style w:type="paragraph" w:styleId="ListeMaddemi">
    <w:name w:val="List Bullet"/>
    <w:basedOn w:val="Normal"/>
    <w:autoRedefine/>
    <w:semiHidden/>
    <w:rsid w:val="00990D6E"/>
    <w:pPr>
      <w:numPr>
        <w:numId w:val="7"/>
      </w:numPr>
    </w:pPr>
  </w:style>
  <w:style w:type="paragraph" w:styleId="ListeMaddemi2">
    <w:name w:val="List Bullet 2"/>
    <w:basedOn w:val="Normal"/>
    <w:autoRedefine/>
    <w:semiHidden/>
    <w:rsid w:val="00990D6E"/>
    <w:pPr>
      <w:numPr>
        <w:numId w:val="8"/>
      </w:numPr>
    </w:pPr>
  </w:style>
  <w:style w:type="paragraph" w:styleId="ListeMaddemi3">
    <w:name w:val="List Bullet 3"/>
    <w:basedOn w:val="Normal"/>
    <w:autoRedefine/>
    <w:semiHidden/>
    <w:rsid w:val="00990D6E"/>
    <w:pPr>
      <w:numPr>
        <w:numId w:val="9"/>
      </w:numPr>
    </w:pPr>
  </w:style>
  <w:style w:type="paragraph" w:styleId="ListeMaddemi4">
    <w:name w:val="List Bullet 4"/>
    <w:basedOn w:val="Normal"/>
    <w:autoRedefine/>
    <w:semiHidden/>
    <w:rsid w:val="00990D6E"/>
    <w:pPr>
      <w:numPr>
        <w:numId w:val="10"/>
      </w:numPr>
    </w:pPr>
  </w:style>
  <w:style w:type="paragraph" w:styleId="ListeMaddemi5">
    <w:name w:val="List Bullet 5"/>
    <w:basedOn w:val="Normal"/>
    <w:autoRedefine/>
    <w:semiHidden/>
    <w:rsid w:val="00990D6E"/>
    <w:pPr>
      <w:numPr>
        <w:numId w:val="11"/>
      </w:numPr>
    </w:pPr>
  </w:style>
  <w:style w:type="paragraph" w:styleId="ListeDevam">
    <w:name w:val="List Continue"/>
    <w:basedOn w:val="Normal"/>
    <w:semiHidden/>
    <w:rsid w:val="00990D6E"/>
    <w:pPr>
      <w:spacing w:after="120"/>
      <w:ind w:left="283"/>
    </w:pPr>
  </w:style>
  <w:style w:type="paragraph" w:styleId="ListeDevam2">
    <w:name w:val="List Continue 2"/>
    <w:basedOn w:val="Normal"/>
    <w:semiHidden/>
    <w:rsid w:val="00990D6E"/>
    <w:pPr>
      <w:spacing w:after="120"/>
      <w:ind w:left="566"/>
    </w:pPr>
  </w:style>
  <w:style w:type="paragraph" w:styleId="ListeDevam3">
    <w:name w:val="List Continue 3"/>
    <w:basedOn w:val="Normal"/>
    <w:semiHidden/>
    <w:rsid w:val="00990D6E"/>
    <w:pPr>
      <w:spacing w:after="120"/>
      <w:ind w:left="849"/>
    </w:pPr>
  </w:style>
  <w:style w:type="paragraph" w:styleId="ListeDevam4">
    <w:name w:val="List Continue 4"/>
    <w:basedOn w:val="Normal"/>
    <w:semiHidden/>
    <w:rsid w:val="00990D6E"/>
    <w:pPr>
      <w:spacing w:after="120"/>
      <w:ind w:left="1132"/>
    </w:pPr>
  </w:style>
  <w:style w:type="paragraph" w:styleId="ListeDevam5">
    <w:name w:val="List Continue 5"/>
    <w:basedOn w:val="Normal"/>
    <w:semiHidden/>
    <w:rsid w:val="00990D6E"/>
    <w:pPr>
      <w:spacing w:after="120"/>
      <w:ind w:left="1415"/>
    </w:pPr>
  </w:style>
  <w:style w:type="paragraph" w:styleId="ListeNumaras">
    <w:name w:val="List Number"/>
    <w:basedOn w:val="Normal"/>
    <w:semiHidden/>
    <w:rsid w:val="00990D6E"/>
    <w:pPr>
      <w:numPr>
        <w:numId w:val="15"/>
      </w:numPr>
    </w:pPr>
  </w:style>
  <w:style w:type="paragraph" w:styleId="ListeNumaras2">
    <w:name w:val="List Number 2"/>
    <w:basedOn w:val="Normal"/>
    <w:semiHidden/>
    <w:rsid w:val="00990D6E"/>
    <w:pPr>
      <w:numPr>
        <w:numId w:val="16"/>
      </w:numPr>
    </w:pPr>
  </w:style>
  <w:style w:type="paragraph" w:styleId="ListeNumaras3">
    <w:name w:val="List Number 3"/>
    <w:basedOn w:val="Normal"/>
    <w:semiHidden/>
    <w:rsid w:val="00990D6E"/>
    <w:pPr>
      <w:numPr>
        <w:numId w:val="17"/>
      </w:numPr>
    </w:pPr>
  </w:style>
  <w:style w:type="paragraph" w:styleId="ListeNumaras4">
    <w:name w:val="List Number 4"/>
    <w:basedOn w:val="Normal"/>
    <w:semiHidden/>
    <w:rsid w:val="00990D6E"/>
    <w:pPr>
      <w:numPr>
        <w:numId w:val="18"/>
      </w:numPr>
    </w:pPr>
  </w:style>
  <w:style w:type="paragraph" w:styleId="ListeNumaras5">
    <w:name w:val="List Number 5"/>
    <w:basedOn w:val="Normal"/>
    <w:semiHidden/>
    <w:rsid w:val="00990D6E"/>
    <w:pPr>
      <w:numPr>
        <w:numId w:val="19"/>
      </w:numPr>
    </w:pPr>
  </w:style>
  <w:style w:type="paragraph" w:styleId="letistbilgisi">
    <w:name w:val="Message Header"/>
    <w:basedOn w:val="Normal"/>
    <w:semiHidden/>
    <w:rsid w:val="00990D6E"/>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semiHidden/>
    <w:rsid w:val="00990D6E"/>
  </w:style>
  <w:style w:type="paragraph" w:styleId="NormalGirinti">
    <w:name w:val="Normal Indent"/>
    <w:basedOn w:val="Normal"/>
    <w:semiHidden/>
    <w:rsid w:val="00990D6E"/>
    <w:pPr>
      <w:ind w:left="720"/>
    </w:pPr>
  </w:style>
  <w:style w:type="paragraph" w:styleId="NotBal">
    <w:name w:val="Note Heading"/>
    <w:basedOn w:val="Normal"/>
    <w:next w:val="Normal"/>
    <w:semiHidden/>
    <w:rsid w:val="00990D6E"/>
  </w:style>
  <w:style w:type="character" w:styleId="SayfaNumaras">
    <w:name w:val="page number"/>
    <w:basedOn w:val="VarsaylanParagrafYazTipi"/>
    <w:semiHidden/>
    <w:rsid w:val="00990D6E"/>
  </w:style>
  <w:style w:type="paragraph" w:styleId="DzMetin">
    <w:name w:val="Plain Text"/>
    <w:basedOn w:val="Normal"/>
    <w:semiHidden/>
    <w:rsid w:val="00990D6E"/>
    <w:rPr>
      <w:rFonts w:ascii="Courier New" w:hAnsi="Courier New" w:cs="Courier New"/>
      <w:sz w:val="20"/>
      <w:szCs w:val="20"/>
    </w:rPr>
  </w:style>
  <w:style w:type="paragraph" w:styleId="Selamlama">
    <w:name w:val="Salutation"/>
    <w:basedOn w:val="Normal"/>
    <w:next w:val="Normal"/>
    <w:semiHidden/>
    <w:rsid w:val="00990D6E"/>
  </w:style>
  <w:style w:type="character" w:styleId="Gl">
    <w:name w:val="Strong"/>
    <w:basedOn w:val="VarsaylanParagrafYazTipi"/>
    <w:qFormat/>
    <w:rsid w:val="00990D6E"/>
    <w:rPr>
      <w:b/>
      <w:bCs/>
    </w:rPr>
  </w:style>
  <w:style w:type="paragraph" w:styleId="AltKonuBal">
    <w:name w:val="Subtitle"/>
    <w:basedOn w:val="Normal"/>
    <w:qFormat/>
    <w:rsid w:val="00990D6E"/>
    <w:pPr>
      <w:spacing w:after="60"/>
      <w:jc w:val="center"/>
      <w:outlineLvl w:val="1"/>
    </w:pPr>
    <w:rPr>
      <w:rFonts w:ascii="Arial" w:hAnsi="Arial" w:cs="Arial"/>
    </w:rPr>
  </w:style>
  <w:style w:type="table" w:styleId="Tablo3Befektler1">
    <w:name w:val="Table 3D effects 1"/>
    <w:basedOn w:val="NormalTablo"/>
    <w:semiHidden/>
    <w:rsid w:val="00990D6E"/>
    <w:pPr>
      <w:spacing w:line="360" w:lineRule="auto"/>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o3Befektler2">
    <w:name w:val="Table 3D effects 2"/>
    <w:basedOn w:val="NormalTablo"/>
    <w:semiHidden/>
    <w:rsid w:val="00990D6E"/>
    <w:pPr>
      <w:spacing w:line="360" w:lineRule="auto"/>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3Befektler3">
    <w:name w:val="Table 3D effects 3"/>
    <w:basedOn w:val="NormalTablo"/>
    <w:semiHidden/>
    <w:rsid w:val="00990D6E"/>
    <w:pPr>
      <w:spacing w:line="360" w:lineRule="auto"/>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Klasik1">
    <w:name w:val="Table Classic 1"/>
    <w:basedOn w:val="NormalTablo"/>
    <w:semiHidden/>
    <w:rsid w:val="00990D6E"/>
    <w:pPr>
      <w:spacing w:line="36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Klasik2">
    <w:name w:val="Table Classic 2"/>
    <w:basedOn w:val="NormalTablo"/>
    <w:semiHidden/>
    <w:rsid w:val="00990D6E"/>
    <w:pPr>
      <w:spacing w:line="36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oKlasik3">
    <w:name w:val="Table Classic 3"/>
    <w:basedOn w:val="NormalTablo"/>
    <w:semiHidden/>
    <w:rsid w:val="00990D6E"/>
    <w:pPr>
      <w:spacing w:line="360" w:lineRule="auto"/>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oKlasik4">
    <w:name w:val="Table Classic 4"/>
    <w:basedOn w:val="NormalTablo"/>
    <w:semiHidden/>
    <w:rsid w:val="00990D6E"/>
    <w:pPr>
      <w:spacing w:line="360" w:lineRule="auto"/>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oRenkli1">
    <w:name w:val="Table Colorful 1"/>
    <w:basedOn w:val="NormalTablo"/>
    <w:semiHidden/>
    <w:rsid w:val="00990D6E"/>
    <w:pPr>
      <w:spacing w:line="360" w:lineRule="auto"/>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oRenkli2">
    <w:name w:val="Table Colorful 2"/>
    <w:basedOn w:val="NormalTablo"/>
    <w:semiHidden/>
    <w:rsid w:val="00990D6E"/>
    <w:pPr>
      <w:spacing w:line="360"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oRenkli3">
    <w:name w:val="Table Colorful 3"/>
    <w:basedOn w:val="NormalTablo"/>
    <w:semiHidden/>
    <w:rsid w:val="00990D6E"/>
    <w:pPr>
      <w:spacing w:line="360" w:lineRule="auto"/>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oStunlar1">
    <w:name w:val="Table Columns 1"/>
    <w:basedOn w:val="NormalTablo"/>
    <w:semiHidden/>
    <w:rsid w:val="00990D6E"/>
    <w:pPr>
      <w:spacing w:line="360" w:lineRule="auto"/>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Stunlar2">
    <w:name w:val="Table Columns 2"/>
    <w:basedOn w:val="NormalTablo"/>
    <w:semiHidden/>
    <w:rsid w:val="00990D6E"/>
    <w:pPr>
      <w:spacing w:line="360" w:lineRule="auto"/>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Stunlar3">
    <w:name w:val="Table Columns 3"/>
    <w:basedOn w:val="NormalTablo"/>
    <w:semiHidden/>
    <w:rsid w:val="00990D6E"/>
    <w:pPr>
      <w:spacing w:line="360" w:lineRule="auto"/>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oStunlar4">
    <w:name w:val="Table Columns 4"/>
    <w:basedOn w:val="NormalTablo"/>
    <w:semiHidden/>
    <w:rsid w:val="00990D6E"/>
    <w:pPr>
      <w:spacing w:line="360" w:lineRule="auto"/>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oStunlar5">
    <w:name w:val="Table Columns 5"/>
    <w:basedOn w:val="NormalTablo"/>
    <w:semiHidden/>
    <w:rsid w:val="00990D6E"/>
    <w:pPr>
      <w:spacing w:line="360" w:lineRule="auto"/>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oada">
    <w:name w:val="Table Contemporary"/>
    <w:basedOn w:val="NormalTablo"/>
    <w:semiHidden/>
    <w:rsid w:val="00990D6E"/>
    <w:pPr>
      <w:spacing w:line="360"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oZarif">
    <w:name w:val="Table Elegant"/>
    <w:basedOn w:val="NormalTablo"/>
    <w:semiHidden/>
    <w:rsid w:val="00990D6E"/>
    <w:pPr>
      <w:spacing w:line="360"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oKlavuzu">
    <w:name w:val="Table Grid"/>
    <w:basedOn w:val="NormalTablo"/>
    <w:semiHidden/>
    <w:rsid w:val="00990D6E"/>
    <w:pPr>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oKlavuz1">
    <w:name w:val="Table Grid 1"/>
    <w:basedOn w:val="NormalTablo"/>
    <w:semiHidden/>
    <w:rsid w:val="00990D6E"/>
    <w:pPr>
      <w:spacing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oKlavuz2">
    <w:name w:val="Table Grid 2"/>
    <w:basedOn w:val="NormalTablo"/>
    <w:semiHidden/>
    <w:rsid w:val="00990D6E"/>
    <w:pPr>
      <w:spacing w:line="360" w:lineRule="auto"/>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oKlavuz3">
    <w:name w:val="Table Grid 3"/>
    <w:basedOn w:val="NormalTablo"/>
    <w:semiHidden/>
    <w:rsid w:val="00990D6E"/>
    <w:pPr>
      <w:spacing w:line="360" w:lineRule="auto"/>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oKlavuz4">
    <w:name w:val="Table Grid 4"/>
    <w:basedOn w:val="NormalTablo"/>
    <w:semiHidden/>
    <w:rsid w:val="00990D6E"/>
    <w:pPr>
      <w:spacing w:line="360" w:lineRule="auto"/>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oKlavuz5">
    <w:name w:val="Table Grid 5"/>
    <w:basedOn w:val="NormalTablo"/>
    <w:semiHidden/>
    <w:rsid w:val="00990D6E"/>
    <w:pPr>
      <w:spacing w:line="360"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oKlavuz6">
    <w:name w:val="Table Grid 6"/>
    <w:basedOn w:val="NormalTablo"/>
    <w:semiHidden/>
    <w:rsid w:val="00990D6E"/>
    <w:pPr>
      <w:spacing w:line="360" w:lineRule="auto"/>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oKlavuz7">
    <w:name w:val="Table Grid 7"/>
    <w:basedOn w:val="NormalTablo"/>
    <w:semiHidden/>
    <w:rsid w:val="00990D6E"/>
    <w:pPr>
      <w:spacing w:line="360" w:lineRule="auto"/>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oKlavuz8">
    <w:name w:val="Table Grid 8"/>
    <w:basedOn w:val="NormalTablo"/>
    <w:semiHidden/>
    <w:rsid w:val="00990D6E"/>
    <w:pPr>
      <w:spacing w:line="360" w:lineRule="auto"/>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oListe1">
    <w:name w:val="Table List 1"/>
    <w:basedOn w:val="NormalTablo"/>
    <w:semiHidden/>
    <w:rsid w:val="00990D6E"/>
    <w:pPr>
      <w:spacing w:line="360" w:lineRule="auto"/>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Liste2">
    <w:name w:val="Table List 2"/>
    <w:basedOn w:val="NormalTablo"/>
    <w:semiHidden/>
    <w:rsid w:val="00990D6E"/>
    <w:pPr>
      <w:spacing w:line="360" w:lineRule="auto"/>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Liste3">
    <w:name w:val="Table List 3"/>
    <w:basedOn w:val="NormalTablo"/>
    <w:semiHidden/>
    <w:rsid w:val="00990D6E"/>
    <w:pPr>
      <w:spacing w:line="360" w:lineRule="auto"/>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oListe4">
    <w:name w:val="Table List 4"/>
    <w:basedOn w:val="NormalTablo"/>
    <w:semiHidden/>
    <w:rsid w:val="00990D6E"/>
    <w:pPr>
      <w:spacing w:line="360"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oListe5">
    <w:name w:val="Table List 5"/>
    <w:basedOn w:val="NormalTablo"/>
    <w:semiHidden/>
    <w:rsid w:val="00990D6E"/>
    <w:pPr>
      <w:spacing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oListe6">
    <w:name w:val="Table List 6"/>
    <w:basedOn w:val="NormalTablo"/>
    <w:semiHidden/>
    <w:rsid w:val="00990D6E"/>
    <w:pPr>
      <w:spacing w:line="360" w:lineRule="auto"/>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oListe7">
    <w:name w:val="Table List 7"/>
    <w:basedOn w:val="NormalTablo"/>
    <w:semiHidden/>
    <w:rsid w:val="00990D6E"/>
    <w:pPr>
      <w:spacing w:line="360" w:lineRule="auto"/>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oListe8">
    <w:name w:val="Table List 8"/>
    <w:basedOn w:val="NormalTablo"/>
    <w:semiHidden/>
    <w:rsid w:val="00990D6E"/>
    <w:pPr>
      <w:spacing w:line="360" w:lineRule="auto"/>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oProfesyonel">
    <w:name w:val="Table Professional"/>
    <w:basedOn w:val="NormalTablo"/>
    <w:semiHidden/>
    <w:rsid w:val="00990D6E"/>
    <w:pPr>
      <w:spacing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oBasit1">
    <w:name w:val="Table Simple 1"/>
    <w:basedOn w:val="NormalTablo"/>
    <w:semiHidden/>
    <w:rsid w:val="00990D6E"/>
    <w:pPr>
      <w:spacing w:line="360"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oBasit2">
    <w:name w:val="Table Simple 2"/>
    <w:basedOn w:val="NormalTablo"/>
    <w:semiHidden/>
    <w:rsid w:val="00990D6E"/>
    <w:pPr>
      <w:spacing w:line="360" w:lineRule="auto"/>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oBasit3">
    <w:name w:val="Table Simple 3"/>
    <w:basedOn w:val="NormalTablo"/>
    <w:semiHidden/>
    <w:rsid w:val="00990D6E"/>
    <w:pPr>
      <w:spacing w:line="360" w:lineRule="auto"/>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oAltBalk1">
    <w:name w:val="Table Subtle 1"/>
    <w:basedOn w:val="NormalTablo"/>
    <w:semiHidden/>
    <w:rsid w:val="00990D6E"/>
    <w:pPr>
      <w:spacing w:line="360" w:lineRule="auto"/>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AltBalk2">
    <w:name w:val="Table Subtle 2"/>
    <w:basedOn w:val="NormalTablo"/>
    <w:semiHidden/>
    <w:rsid w:val="00990D6E"/>
    <w:pPr>
      <w:spacing w:line="360" w:lineRule="auto"/>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Temas">
    <w:name w:val="Table Theme"/>
    <w:basedOn w:val="NormalTablo"/>
    <w:semiHidden/>
    <w:rsid w:val="00990D6E"/>
    <w:pPr>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oWeb1">
    <w:name w:val="Table Web 1"/>
    <w:basedOn w:val="NormalTablo"/>
    <w:semiHidden/>
    <w:rsid w:val="00990D6E"/>
    <w:pPr>
      <w:spacing w:line="360" w:lineRule="auto"/>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oWeb2">
    <w:name w:val="Table Web 2"/>
    <w:basedOn w:val="NormalTablo"/>
    <w:semiHidden/>
    <w:rsid w:val="00990D6E"/>
    <w:pPr>
      <w:spacing w:line="360" w:lineRule="auto"/>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oWeb3">
    <w:name w:val="Table Web 3"/>
    <w:basedOn w:val="NormalTablo"/>
    <w:semiHidden/>
    <w:rsid w:val="00990D6E"/>
    <w:pPr>
      <w:spacing w:line="360" w:lineRule="auto"/>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ralkYok">
    <w:name w:val="No Spacing"/>
    <w:uiPriority w:val="1"/>
    <w:qFormat/>
    <w:rsid w:val="006C5E44"/>
    <w:rPr>
      <w:rFonts w:ascii="Calibri" w:eastAsia="Calibri" w:hAnsi="Calibri"/>
      <w:sz w:val="22"/>
      <w:szCs w:val="22"/>
      <w:lang w:eastAsia="en-US"/>
    </w:rPr>
  </w:style>
  <w:style w:type="paragraph" w:customStyle="1" w:styleId="Default">
    <w:name w:val="Default"/>
    <w:rsid w:val="00945FF2"/>
    <w:pPr>
      <w:autoSpaceDE w:val="0"/>
      <w:autoSpaceDN w:val="0"/>
      <w:adjustRightInd w:val="0"/>
    </w:pPr>
    <w:rPr>
      <w:color w:val="000000"/>
      <w:sz w:val="24"/>
      <w:szCs w:val="24"/>
    </w:rPr>
  </w:style>
  <w:style w:type="paragraph" w:styleId="BalonMetni">
    <w:name w:val="Balloon Text"/>
    <w:basedOn w:val="Normal"/>
    <w:link w:val="BalonMetniChar"/>
    <w:rsid w:val="00366629"/>
    <w:pPr>
      <w:spacing w:line="240" w:lineRule="auto"/>
    </w:pPr>
    <w:rPr>
      <w:rFonts w:ascii="Tahoma" w:hAnsi="Tahoma" w:cs="Tahoma"/>
      <w:sz w:val="16"/>
      <w:szCs w:val="16"/>
    </w:rPr>
  </w:style>
  <w:style w:type="character" w:customStyle="1" w:styleId="BalonMetniChar">
    <w:name w:val="Balon Metni Char"/>
    <w:basedOn w:val="VarsaylanParagrafYazTipi"/>
    <w:link w:val="BalonMetni"/>
    <w:rsid w:val="00366629"/>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hyperlink" Target="http://docs.oracle.com/javaee/6/tutorial/doc/" TargetMode="External"/><Relationship Id="rId55" Type="http://schemas.openxmlformats.org/officeDocument/2006/relationships/hyperlink" Target="http://www.primefaces.org/documentation.html" TargetMode="External"/><Relationship Id="rId63"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54" Type="http://schemas.openxmlformats.org/officeDocument/2006/relationships/hyperlink" Target="http://www.hibernate.org/docs" TargetMode="External"/><Relationship Id="rId62" Type="http://schemas.openxmlformats.org/officeDocument/2006/relationships/hyperlink" Target="http://www.coreservlets.com/JSF-Tutorial/jsf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hyperlink" Target="http://www.springsource.org/spring-web-services" TargetMode="External"/><Relationship Id="rId58" Type="http://schemas.openxmlformats.org/officeDocument/2006/relationships/hyperlink" Target="http://cenkcivici.wordpress.com/"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hyperlink" Target="http://mdasgin.blogspot.com/" TargetMode="External"/><Relationship Id="rId61" Type="http://schemas.openxmlformats.org/officeDocument/2006/relationships/hyperlink" Target="http://www.vogella.com/articles/JavaServerFaces/article.html" TargetMode="Externa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hyperlink" Target="http://www.springsource.org/spring-security" TargetMode="External"/><Relationship Id="rId60" Type="http://schemas.openxmlformats.org/officeDocument/2006/relationships/hyperlink" Target="http://www.martinfowler.com/"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hyperlink" Target="http://yigitdarcin.com/" TargetMode="External"/><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www.springsource.org/spring-framework"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hyperlink" Target="http://cagataycivici.wordpres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LARIM\DERS%20NOTLARI\yt&#252;-bilgisayar%20projesi\ARA%20PROJE%20KAYIT%20ISLEMLERI\klavuz%20ve%20&#351;ablonlar\Bilgisayar%20Proje%20Sablonu.do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C21B38-F440-4019-9539-DB6FC91C8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Bilgisayar Proje Sablonu.dot</Template>
  <TotalTime>709</TotalTime>
  <Pages>32</Pages>
  <Words>4564</Words>
  <Characters>26021</Characters>
  <Application>Microsoft Office Word</Application>
  <DocSecurity>0</DocSecurity>
  <Lines>216</Lines>
  <Paragraphs>61</Paragraphs>
  <ScaleCrop>false</ScaleCrop>
  <HeadingPairs>
    <vt:vector size="2" baseType="variant">
      <vt:variant>
        <vt:lpstr>Konu Başlığı</vt:lpstr>
      </vt:variant>
      <vt:variant>
        <vt:i4>1</vt:i4>
      </vt:variant>
    </vt:vector>
  </HeadingPairs>
  <TitlesOfParts>
    <vt:vector size="1" baseType="lpstr">
      <vt:lpstr/>
    </vt:vector>
  </TitlesOfParts>
  <Company>YTU CSE Dept.</Company>
  <LinksUpToDate>false</LinksUpToDate>
  <CharactersWithSpaces>30524</CharactersWithSpaces>
  <SharedDoc>false</SharedDoc>
  <HLinks>
    <vt:vector size="114" baseType="variant">
      <vt:variant>
        <vt:i4>1703999</vt:i4>
      </vt:variant>
      <vt:variant>
        <vt:i4>116</vt:i4>
      </vt:variant>
      <vt:variant>
        <vt:i4>0</vt:i4>
      </vt:variant>
      <vt:variant>
        <vt:i4>5</vt:i4>
      </vt:variant>
      <vt:variant>
        <vt:lpwstr/>
      </vt:variant>
      <vt:variant>
        <vt:lpwstr>_Toc233188676</vt:lpwstr>
      </vt:variant>
      <vt:variant>
        <vt:i4>1900607</vt:i4>
      </vt:variant>
      <vt:variant>
        <vt:i4>107</vt:i4>
      </vt:variant>
      <vt:variant>
        <vt:i4>0</vt:i4>
      </vt:variant>
      <vt:variant>
        <vt:i4>5</vt:i4>
      </vt:variant>
      <vt:variant>
        <vt:lpwstr/>
      </vt:variant>
      <vt:variant>
        <vt:lpwstr>_Toc233188603</vt:lpwstr>
      </vt:variant>
      <vt:variant>
        <vt:i4>1376316</vt:i4>
      </vt:variant>
      <vt:variant>
        <vt:i4>98</vt:i4>
      </vt:variant>
      <vt:variant>
        <vt:i4>0</vt:i4>
      </vt:variant>
      <vt:variant>
        <vt:i4>5</vt:i4>
      </vt:variant>
      <vt:variant>
        <vt:lpwstr/>
      </vt:variant>
      <vt:variant>
        <vt:lpwstr>_Toc233188587</vt:lpwstr>
      </vt:variant>
      <vt:variant>
        <vt:i4>1376316</vt:i4>
      </vt:variant>
      <vt:variant>
        <vt:i4>92</vt:i4>
      </vt:variant>
      <vt:variant>
        <vt:i4>0</vt:i4>
      </vt:variant>
      <vt:variant>
        <vt:i4>5</vt:i4>
      </vt:variant>
      <vt:variant>
        <vt:lpwstr/>
      </vt:variant>
      <vt:variant>
        <vt:lpwstr>_Toc233188586</vt:lpwstr>
      </vt:variant>
      <vt:variant>
        <vt:i4>1376316</vt:i4>
      </vt:variant>
      <vt:variant>
        <vt:i4>86</vt:i4>
      </vt:variant>
      <vt:variant>
        <vt:i4>0</vt:i4>
      </vt:variant>
      <vt:variant>
        <vt:i4>5</vt:i4>
      </vt:variant>
      <vt:variant>
        <vt:lpwstr/>
      </vt:variant>
      <vt:variant>
        <vt:lpwstr>_Toc233188585</vt:lpwstr>
      </vt:variant>
      <vt:variant>
        <vt:i4>1376316</vt:i4>
      </vt:variant>
      <vt:variant>
        <vt:i4>80</vt:i4>
      </vt:variant>
      <vt:variant>
        <vt:i4>0</vt:i4>
      </vt:variant>
      <vt:variant>
        <vt:i4>5</vt:i4>
      </vt:variant>
      <vt:variant>
        <vt:lpwstr/>
      </vt:variant>
      <vt:variant>
        <vt:lpwstr>_Toc233188584</vt:lpwstr>
      </vt:variant>
      <vt:variant>
        <vt:i4>1376316</vt:i4>
      </vt:variant>
      <vt:variant>
        <vt:i4>74</vt:i4>
      </vt:variant>
      <vt:variant>
        <vt:i4>0</vt:i4>
      </vt:variant>
      <vt:variant>
        <vt:i4>5</vt:i4>
      </vt:variant>
      <vt:variant>
        <vt:lpwstr/>
      </vt:variant>
      <vt:variant>
        <vt:lpwstr>_Toc233188583</vt:lpwstr>
      </vt:variant>
      <vt:variant>
        <vt:i4>1376316</vt:i4>
      </vt:variant>
      <vt:variant>
        <vt:i4>68</vt:i4>
      </vt:variant>
      <vt:variant>
        <vt:i4>0</vt:i4>
      </vt:variant>
      <vt:variant>
        <vt:i4>5</vt:i4>
      </vt:variant>
      <vt:variant>
        <vt:lpwstr/>
      </vt:variant>
      <vt:variant>
        <vt:lpwstr>_Toc233188582</vt:lpwstr>
      </vt:variant>
      <vt:variant>
        <vt:i4>1376316</vt:i4>
      </vt:variant>
      <vt:variant>
        <vt:i4>62</vt:i4>
      </vt:variant>
      <vt:variant>
        <vt:i4>0</vt:i4>
      </vt:variant>
      <vt:variant>
        <vt:i4>5</vt:i4>
      </vt:variant>
      <vt:variant>
        <vt:lpwstr/>
      </vt:variant>
      <vt:variant>
        <vt:lpwstr>_Toc233188581</vt:lpwstr>
      </vt:variant>
      <vt:variant>
        <vt:i4>1376316</vt:i4>
      </vt:variant>
      <vt:variant>
        <vt:i4>56</vt:i4>
      </vt:variant>
      <vt:variant>
        <vt:i4>0</vt:i4>
      </vt:variant>
      <vt:variant>
        <vt:i4>5</vt:i4>
      </vt:variant>
      <vt:variant>
        <vt:lpwstr/>
      </vt:variant>
      <vt:variant>
        <vt:lpwstr>_Toc233188580</vt:lpwstr>
      </vt:variant>
      <vt:variant>
        <vt:i4>1703996</vt:i4>
      </vt:variant>
      <vt:variant>
        <vt:i4>50</vt:i4>
      </vt:variant>
      <vt:variant>
        <vt:i4>0</vt:i4>
      </vt:variant>
      <vt:variant>
        <vt:i4>5</vt:i4>
      </vt:variant>
      <vt:variant>
        <vt:lpwstr/>
      </vt:variant>
      <vt:variant>
        <vt:lpwstr>_Toc233188579</vt:lpwstr>
      </vt:variant>
      <vt:variant>
        <vt:i4>1703996</vt:i4>
      </vt:variant>
      <vt:variant>
        <vt:i4>44</vt:i4>
      </vt:variant>
      <vt:variant>
        <vt:i4>0</vt:i4>
      </vt:variant>
      <vt:variant>
        <vt:i4>5</vt:i4>
      </vt:variant>
      <vt:variant>
        <vt:lpwstr/>
      </vt:variant>
      <vt:variant>
        <vt:lpwstr>_Toc233188578</vt:lpwstr>
      </vt:variant>
      <vt:variant>
        <vt:i4>1703996</vt:i4>
      </vt:variant>
      <vt:variant>
        <vt:i4>38</vt:i4>
      </vt:variant>
      <vt:variant>
        <vt:i4>0</vt:i4>
      </vt:variant>
      <vt:variant>
        <vt:i4>5</vt:i4>
      </vt:variant>
      <vt:variant>
        <vt:lpwstr/>
      </vt:variant>
      <vt:variant>
        <vt:lpwstr>_Toc233188577</vt:lpwstr>
      </vt:variant>
      <vt:variant>
        <vt:i4>1703996</vt:i4>
      </vt:variant>
      <vt:variant>
        <vt:i4>32</vt:i4>
      </vt:variant>
      <vt:variant>
        <vt:i4>0</vt:i4>
      </vt:variant>
      <vt:variant>
        <vt:i4>5</vt:i4>
      </vt:variant>
      <vt:variant>
        <vt:lpwstr/>
      </vt:variant>
      <vt:variant>
        <vt:lpwstr>_Toc233188576</vt:lpwstr>
      </vt:variant>
      <vt:variant>
        <vt:i4>1703996</vt:i4>
      </vt:variant>
      <vt:variant>
        <vt:i4>26</vt:i4>
      </vt:variant>
      <vt:variant>
        <vt:i4>0</vt:i4>
      </vt:variant>
      <vt:variant>
        <vt:i4>5</vt:i4>
      </vt:variant>
      <vt:variant>
        <vt:lpwstr/>
      </vt:variant>
      <vt:variant>
        <vt:lpwstr>_Toc233188575</vt:lpwstr>
      </vt:variant>
      <vt:variant>
        <vt:i4>1703996</vt:i4>
      </vt:variant>
      <vt:variant>
        <vt:i4>20</vt:i4>
      </vt:variant>
      <vt:variant>
        <vt:i4>0</vt:i4>
      </vt:variant>
      <vt:variant>
        <vt:i4>5</vt:i4>
      </vt:variant>
      <vt:variant>
        <vt:lpwstr/>
      </vt:variant>
      <vt:variant>
        <vt:lpwstr>_Toc233188574</vt:lpwstr>
      </vt:variant>
      <vt:variant>
        <vt:i4>1703996</vt:i4>
      </vt:variant>
      <vt:variant>
        <vt:i4>14</vt:i4>
      </vt:variant>
      <vt:variant>
        <vt:i4>0</vt:i4>
      </vt:variant>
      <vt:variant>
        <vt:i4>5</vt:i4>
      </vt:variant>
      <vt:variant>
        <vt:lpwstr/>
      </vt:variant>
      <vt:variant>
        <vt:lpwstr>_Toc233188573</vt:lpwstr>
      </vt:variant>
      <vt:variant>
        <vt:i4>1703996</vt:i4>
      </vt:variant>
      <vt:variant>
        <vt:i4>8</vt:i4>
      </vt:variant>
      <vt:variant>
        <vt:i4>0</vt:i4>
      </vt:variant>
      <vt:variant>
        <vt:i4>5</vt:i4>
      </vt:variant>
      <vt:variant>
        <vt:lpwstr/>
      </vt:variant>
      <vt:variant>
        <vt:lpwstr>_Toc233188572</vt:lpwstr>
      </vt:variant>
      <vt:variant>
        <vt:i4>1703996</vt:i4>
      </vt:variant>
      <vt:variant>
        <vt:i4>2</vt:i4>
      </vt:variant>
      <vt:variant>
        <vt:i4>0</vt:i4>
      </vt:variant>
      <vt:variant>
        <vt:i4>5</vt:i4>
      </vt:variant>
      <vt:variant>
        <vt:lpwstr/>
      </vt:variant>
      <vt:variant>
        <vt:lpwstr>_Toc233188571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orcun.ulgen</dc:creator>
  <cp:lastModifiedBy>orcun.ulgen</cp:lastModifiedBy>
  <cp:revision>90</cp:revision>
  <cp:lastPrinted>2012-12-21T06:54:00Z</cp:lastPrinted>
  <dcterms:created xsi:type="dcterms:W3CDTF">2012-11-15T21:40:00Z</dcterms:created>
  <dcterms:modified xsi:type="dcterms:W3CDTF">2012-12-21T06:55:00Z</dcterms:modified>
</cp:coreProperties>
</file>